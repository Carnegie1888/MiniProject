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AA1DB9" w14:textId="77777777" w:rsidR="00C14BD2" w:rsidRDefault="00260B5E" w:rsidP="00953BFF">
      <w:pPr>
        <w:pStyle w:val="a3"/>
        <w:rPr>
          <w:rFonts w:hint="eastAsia"/>
          <w:noProof/>
        </w:rPr>
      </w:pPr>
      <w:bookmarkStart w:id="0" w:name="_Toc198560809"/>
      <w:bookmarkStart w:id="1" w:name="_Toc198560853"/>
      <w:bookmarkStart w:id="2" w:name="_Toc198560961"/>
      <w:bookmarkStart w:id="3" w:name="_Toc198820304"/>
      <w:r>
        <w:rPr>
          <w:rFonts w:hint="eastAsia"/>
        </w:rPr>
        <w:t>Content</w:t>
      </w:r>
      <w:bookmarkEnd w:id="0"/>
      <w:bookmarkEnd w:id="1"/>
      <w:bookmarkEnd w:id="2"/>
      <w:bookmarkEnd w:id="3"/>
      <w:r w:rsidR="00E36BBB">
        <w:rPr>
          <w:rFonts w:asciiTheme="minorHAnsi" w:hAnsiTheme="minorHAnsi" w:hint="eastAsia"/>
        </w:rPr>
        <w:fldChar w:fldCharType="begin"/>
      </w:r>
      <w:r w:rsidR="00E36BBB">
        <w:rPr>
          <w:rFonts w:hint="eastAsia"/>
        </w:rPr>
        <w:instrText xml:space="preserve"> TOC \o "1-3" \h \z \u </w:instrText>
      </w:r>
      <w:r w:rsidR="00E36BBB">
        <w:rPr>
          <w:rFonts w:asciiTheme="minorHAnsi" w:hAnsiTheme="minorHAnsi" w:hint="eastAsia"/>
        </w:rPr>
        <w:fldChar w:fldCharType="separate"/>
      </w:r>
    </w:p>
    <w:p w14:paraId="6C40DFDE" w14:textId="072DF906" w:rsidR="00C14BD2" w:rsidRDefault="00C14BD2">
      <w:pPr>
        <w:pStyle w:val="TOC1"/>
        <w:tabs>
          <w:tab w:val="right" w:leader="dot" w:pos="8296"/>
        </w:tabs>
        <w:rPr>
          <w:rFonts w:eastAsiaTheme="minorEastAsia" w:hint="eastAsia"/>
          <w:noProof/>
          <w:sz w:val="22"/>
          <w:szCs w:val="24"/>
          <w14:ligatures w14:val="standardContextual"/>
        </w:rPr>
      </w:pPr>
      <w:hyperlink w:anchor="_Toc198820305" w:history="1">
        <w:r w:rsidRPr="00855C8E">
          <w:rPr>
            <w:rStyle w:val="af7"/>
            <w:rFonts w:hint="eastAsia"/>
            <w:noProof/>
          </w:rPr>
          <w:t>1. Allocation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_Toc198820305 \h</w:instrText>
        </w:r>
        <w:r>
          <w:rPr>
            <w:rFonts w:hint="eastAsia"/>
            <w:noProof/>
            <w:webHidden/>
          </w:rPr>
          <w:instrText xml:space="preserve"> </w:instrText>
        </w:r>
        <w:r>
          <w:rPr>
            <w:rFonts w:hint="eastAsia"/>
            <w:noProof/>
            <w:webHidden/>
          </w:rPr>
        </w:r>
        <w:r>
          <w:rPr>
            <w:rFonts w:hint="eastAsia"/>
            <w:noProof/>
            <w:webHidden/>
          </w:rPr>
          <w:fldChar w:fldCharType="separate"/>
        </w:r>
        <w:r w:rsidR="00632BF0">
          <w:rPr>
            <w:rFonts w:hint="eastAsia"/>
            <w:noProof/>
            <w:webHidden/>
          </w:rPr>
          <w:t>3</w:t>
        </w:r>
        <w:r>
          <w:rPr>
            <w:rFonts w:hint="eastAsia"/>
            <w:noProof/>
            <w:webHidden/>
          </w:rPr>
          <w:fldChar w:fldCharType="end"/>
        </w:r>
      </w:hyperlink>
    </w:p>
    <w:p w14:paraId="0FD946A8" w14:textId="3C81A126" w:rsidR="00C14BD2" w:rsidRDefault="00C14BD2">
      <w:pPr>
        <w:pStyle w:val="TOC2"/>
        <w:tabs>
          <w:tab w:val="right" w:leader="dot" w:pos="8296"/>
        </w:tabs>
        <w:ind w:left="480"/>
        <w:rPr>
          <w:rFonts w:eastAsiaTheme="minorEastAsia" w:hint="eastAsia"/>
          <w:noProof/>
          <w:sz w:val="22"/>
          <w:szCs w:val="24"/>
          <w14:ligatures w14:val="standardContextual"/>
        </w:rPr>
      </w:pPr>
      <w:hyperlink w:anchor="_Toc198820306" w:history="1">
        <w:r w:rsidRPr="00855C8E">
          <w:rPr>
            <w:rStyle w:val="af7"/>
            <w:rFonts w:ascii="黑体" w:hAnsi="黑体" w:hint="eastAsia"/>
            <w:noProof/>
          </w:rPr>
          <w:t>1.1.</w:t>
        </w:r>
        <w:r w:rsidRPr="00855C8E">
          <w:rPr>
            <w:rStyle w:val="af7"/>
            <w:rFonts w:hint="eastAsia"/>
            <w:noProof/>
          </w:rPr>
          <w:t xml:space="preserve"> Resources</w:t>
        </w:r>
        <w:r w:rsidRPr="00855C8E">
          <w:rPr>
            <w:rStyle w:val="af7"/>
            <w:rFonts w:hint="eastAsia"/>
            <w:noProof/>
          </w:rPr>
          <w:t>—</w:t>
        </w:r>
        <w:r w:rsidRPr="00855C8E">
          <w:rPr>
            <w:rStyle w:val="af7"/>
            <w:rFonts w:hint="eastAsia"/>
            <w:noProof/>
          </w:rPr>
          <w:t>Liu Tengyi (Prepare the image resources)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_Toc198820306 \h</w:instrText>
        </w:r>
        <w:r>
          <w:rPr>
            <w:rFonts w:hint="eastAsia"/>
            <w:noProof/>
            <w:webHidden/>
          </w:rPr>
          <w:instrText xml:space="preserve"> </w:instrText>
        </w:r>
        <w:r>
          <w:rPr>
            <w:rFonts w:hint="eastAsia"/>
            <w:noProof/>
            <w:webHidden/>
          </w:rPr>
        </w:r>
        <w:r>
          <w:rPr>
            <w:rFonts w:hint="eastAsia"/>
            <w:noProof/>
            <w:webHidden/>
          </w:rPr>
          <w:fldChar w:fldCharType="separate"/>
        </w:r>
        <w:r w:rsidR="00632BF0">
          <w:rPr>
            <w:rFonts w:hint="eastAsia"/>
            <w:noProof/>
            <w:webHidden/>
          </w:rPr>
          <w:t>3</w:t>
        </w:r>
        <w:r>
          <w:rPr>
            <w:rFonts w:hint="eastAsia"/>
            <w:noProof/>
            <w:webHidden/>
          </w:rPr>
          <w:fldChar w:fldCharType="end"/>
        </w:r>
      </w:hyperlink>
    </w:p>
    <w:p w14:paraId="1D784A04" w14:textId="04DB029E" w:rsidR="00C14BD2" w:rsidRDefault="00C14BD2">
      <w:pPr>
        <w:pStyle w:val="TOC2"/>
        <w:tabs>
          <w:tab w:val="right" w:leader="dot" w:pos="8296"/>
        </w:tabs>
        <w:ind w:left="480"/>
        <w:rPr>
          <w:rFonts w:eastAsiaTheme="minorEastAsia" w:hint="eastAsia"/>
          <w:noProof/>
          <w:sz w:val="22"/>
          <w:szCs w:val="24"/>
          <w14:ligatures w14:val="standardContextual"/>
        </w:rPr>
      </w:pPr>
      <w:hyperlink w:anchor="_Toc198820307" w:history="1">
        <w:r w:rsidRPr="00855C8E">
          <w:rPr>
            <w:rStyle w:val="af7"/>
            <w:rFonts w:ascii="黑体" w:hAnsi="黑体" w:hint="eastAsia"/>
            <w:noProof/>
          </w:rPr>
          <w:t>1.2.</w:t>
        </w:r>
        <w:r w:rsidRPr="00855C8E">
          <w:rPr>
            <w:rStyle w:val="af7"/>
            <w:rFonts w:hint="eastAsia"/>
            <w:noProof/>
          </w:rPr>
          <w:t xml:space="preserve"> Entity</w:t>
        </w:r>
        <w:r w:rsidRPr="00855C8E">
          <w:rPr>
            <w:rStyle w:val="af7"/>
            <w:rFonts w:hint="eastAsia"/>
            <w:noProof/>
          </w:rPr>
          <w:t>—</w:t>
        </w:r>
        <w:r w:rsidRPr="00855C8E">
          <w:rPr>
            <w:rStyle w:val="af7"/>
            <w:rFonts w:hint="eastAsia"/>
            <w:noProof/>
          </w:rPr>
          <w:t>Zhou Bohan (User entity + Data Access Layer)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_Toc198820307 \h</w:instrText>
        </w:r>
        <w:r>
          <w:rPr>
            <w:rFonts w:hint="eastAsia"/>
            <w:noProof/>
            <w:webHidden/>
          </w:rPr>
          <w:instrText xml:space="preserve"> </w:instrText>
        </w:r>
        <w:r>
          <w:rPr>
            <w:rFonts w:hint="eastAsia"/>
            <w:noProof/>
            <w:webHidden/>
          </w:rPr>
        </w:r>
        <w:r>
          <w:rPr>
            <w:rFonts w:hint="eastAsia"/>
            <w:noProof/>
            <w:webHidden/>
          </w:rPr>
          <w:fldChar w:fldCharType="separate"/>
        </w:r>
        <w:r w:rsidR="00632BF0">
          <w:rPr>
            <w:rFonts w:hint="eastAsia"/>
            <w:noProof/>
            <w:webHidden/>
          </w:rPr>
          <w:t>3</w:t>
        </w:r>
        <w:r>
          <w:rPr>
            <w:rFonts w:hint="eastAsia"/>
            <w:noProof/>
            <w:webHidden/>
          </w:rPr>
          <w:fldChar w:fldCharType="end"/>
        </w:r>
      </w:hyperlink>
    </w:p>
    <w:p w14:paraId="2ABC2AA9" w14:textId="5EA8F74D" w:rsidR="00C14BD2" w:rsidRDefault="00C14BD2">
      <w:pPr>
        <w:pStyle w:val="TOC2"/>
        <w:tabs>
          <w:tab w:val="right" w:leader="dot" w:pos="8296"/>
        </w:tabs>
        <w:ind w:left="480"/>
        <w:rPr>
          <w:rFonts w:eastAsiaTheme="minorEastAsia" w:hint="eastAsia"/>
          <w:noProof/>
          <w:sz w:val="22"/>
          <w:szCs w:val="24"/>
          <w14:ligatures w14:val="standardContextual"/>
        </w:rPr>
      </w:pPr>
      <w:hyperlink w:anchor="_Toc198820308" w:history="1">
        <w:r w:rsidRPr="00855C8E">
          <w:rPr>
            <w:rStyle w:val="af7"/>
            <w:rFonts w:ascii="黑体" w:hAnsi="黑体" w:hint="eastAsia"/>
            <w:noProof/>
          </w:rPr>
          <w:t>1.3.</w:t>
        </w:r>
        <w:r w:rsidRPr="00855C8E">
          <w:rPr>
            <w:rStyle w:val="af7"/>
            <w:rFonts w:hint="eastAsia"/>
            <w:noProof/>
          </w:rPr>
          <w:t xml:space="preserve"> Service + UI Implementation</w:t>
        </w:r>
        <w:r w:rsidRPr="00855C8E">
          <w:rPr>
            <w:rStyle w:val="af7"/>
            <w:rFonts w:hint="eastAsia"/>
            <w:noProof/>
          </w:rPr>
          <w:t>—</w:t>
        </w:r>
        <w:r w:rsidRPr="00855C8E">
          <w:rPr>
            <w:rStyle w:val="af7"/>
            <w:rFonts w:hint="eastAsia"/>
            <w:noProof/>
          </w:rPr>
          <w:t>Tu Yuxiang + Ouyang Xiaojun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_Toc198820308 \h</w:instrText>
        </w:r>
        <w:r>
          <w:rPr>
            <w:rFonts w:hint="eastAsia"/>
            <w:noProof/>
            <w:webHidden/>
          </w:rPr>
          <w:instrText xml:space="preserve"> </w:instrText>
        </w:r>
        <w:r>
          <w:rPr>
            <w:rFonts w:hint="eastAsia"/>
            <w:noProof/>
            <w:webHidden/>
          </w:rPr>
        </w:r>
        <w:r>
          <w:rPr>
            <w:rFonts w:hint="eastAsia"/>
            <w:noProof/>
            <w:webHidden/>
          </w:rPr>
          <w:fldChar w:fldCharType="separate"/>
        </w:r>
        <w:r w:rsidR="00632BF0">
          <w:rPr>
            <w:rFonts w:hint="eastAsia"/>
            <w:noProof/>
            <w:webHidden/>
          </w:rPr>
          <w:t>3</w:t>
        </w:r>
        <w:r>
          <w:rPr>
            <w:rFonts w:hint="eastAsia"/>
            <w:noProof/>
            <w:webHidden/>
          </w:rPr>
          <w:fldChar w:fldCharType="end"/>
        </w:r>
      </w:hyperlink>
    </w:p>
    <w:p w14:paraId="0FBD5982" w14:textId="6D5CD09C" w:rsidR="00C14BD2" w:rsidRDefault="00C14BD2">
      <w:pPr>
        <w:pStyle w:val="TOC2"/>
        <w:tabs>
          <w:tab w:val="right" w:leader="dot" w:pos="8296"/>
        </w:tabs>
        <w:ind w:left="480"/>
        <w:rPr>
          <w:rFonts w:eastAsiaTheme="minorEastAsia" w:hint="eastAsia"/>
          <w:noProof/>
          <w:sz w:val="22"/>
          <w:szCs w:val="24"/>
          <w14:ligatures w14:val="standardContextual"/>
        </w:rPr>
      </w:pPr>
      <w:hyperlink w:anchor="_Toc198820309" w:history="1">
        <w:r w:rsidRPr="00855C8E">
          <w:rPr>
            <w:rStyle w:val="af7"/>
            <w:rFonts w:ascii="黑体" w:hAnsi="黑体" w:hint="eastAsia"/>
            <w:noProof/>
          </w:rPr>
          <w:t>1.4.</w:t>
        </w:r>
        <w:r w:rsidRPr="00855C8E">
          <w:rPr>
            <w:rStyle w:val="af7"/>
            <w:rFonts w:hint="eastAsia"/>
            <w:noProof/>
          </w:rPr>
          <w:t xml:space="preserve"> UI Design + UI Mainframe Implementation</w:t>
        </w:r>
        <w:r w:rsidRPr="00855C8E">
          <w:rPr>
            <w:rStyle w:val="af7"/>
            <w:rFonts w:hint="eastAsia"/>
            <w:noProof/>
          </w:rPr>
          <w:t>—</w:t>
        </w:r>
        <w:r w:rsidRPr="00855C8E">
          <w:rPr>
            <w:rStyle w:val="af7"/>
            <w:rFonts w:hint="eastAsia"/>
            <w:noProof/>
          </w:rPr>
          <w:t>Wang Zixuan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_Toc198820309 \h</w:instrText>
        </w:r>
        <w:r>
          <w:rPr>
            <w:rFonts w:hint="eastAsia"/>
            <w:noProof/>
            <w:webHidden/>
          </w:rPr>
          <w:instrText xml:space="preserve"> </w:instrText>
        </w:r>
        <w:r>
          <w:rPr>
            <w:rFonts w:hint="eastAsia"/>
            <w:noProof/>
            <w:webHidden/>
          </w:rPr>
        </w:r>
        <w:r>
          <w:rPr>
            <w:rFonts w:hint="eastAsia"/>
            <w:noProof/>
            <w:webHidden/>
          </w:rPr>
          <w:fldChar w:fldCharType="separate"/>
        </w:r>
        <w:r w:rsidR="00632BF0">
          <w:rPr>
            <w:rFonts w:hint="eastAsia"/>
            <w:noProof/>
            <w:webHidden/>
          </w:rPr>
          <w:t>4</w:t>
        </w:r>
        <w:r>
          <w:rPr>
            <w:rFonts w:hint="eastAsia"/>
            <w:noProof/>
            <w:webHidden/>
          </w:rPr>
          <w:fldChar w:fldCharType="end"/>
        </w:r>
      </w:hyperlink>
    </w:p>
    <w:p w14:paraId="6E1F87F9" w14:textId="6E5172EF" w:rsidR="00C14BD2" w:rsidRDefault="00C14BD2">
      <w:pPr>
        <w:pStyle w:val="TOC1"/>
        <w:tabs>
          <w:tab w:val="right" w:leader="dot" w:pos="8296"/>
        </w:tabs>
        <w:rPr>
          <w:rFonts w:eastAsiaTheme="minorEastAsia" w:hint="eastAsia"/>
          <w:noProof/>
          <w:sz w:val="22"/>
          <w:szCs w:val="24"/>
          <w14:ligatures w14:val="standardContextual"/>
        </w:rPr>
      </w:pPr>
      <w:hyperlink w:anchor="_Toc198820310" w:history="1">
        <w:r w:rsidRPr="00855C8E">
          <w:rPr>
            <w:rStyle w:val="af7"/>
            <w:rFonts w:hint="eastAsia"/>
            <w:noProof/>
          </w:rPr>
          <w:t>2. Design of the system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_Toc198820310 \h</w:instrText>
        </w:r>
        <w:r>
          <w:rPr>
            <w:rFonts w:hint="eastAsia"/>
            <w:noProof/>
            <w:webHidden/>
          </w:rPr>
          <w:instrText xml:space="preserve"> </w:instrText>
        </w:r>
        <w:r>
          <w:rPr>
            <w:rFonts w:hint="eastAsia"/>
            <w:noProof/>
            <w:webHidden/>
          </w:rPr>
        </w:r>
        <w:r>
          <w:rPr>
            <w:rFonts w:hint="eastAsia"/>
            <w:noProof/>
            <w:webHidden/>
          </w:rPr>
          <w:fldChar w:fldCharType="separate"/>
        </w:r>
        <w:r w:rsidR="00632BF0">
          <w:rPr>
            <w:rFonts w:hint="eastAsia"/>
            <w:noProof/>
            <w:webHidden/>
          </w:rPr>
          <w:t>4</w:t>
        </w:r>
        <w:r>
          <w:rPr>
            <w:rFonts w:hint="eastAsia"/>
            <w:noProof/>
            <w:webHidden/>
          </w:rPr>
          <w:fldChar w:fldCharType="end"/>
        </w:r>
      </w:hyperlink>
    </w:p>
    <w:p w14:paraId="4AB03AB1" w14:textId="059947FD" w:rsidR="00C14BD2" w:rsidRDefault="00C14BD2">
      <w:pPr>
        <w:pStyle w:val="TOC2"/>
        <w:tabs>
          <w:tab w:val="right" w:leader="dot" w:pos="8296"/>
        </w:tabs>
        <w:ind w:left="480"/>
        <w:rPr>
          <w:rFonts w:eastAsiaTheme="minorEastAsia" w:hint="eastAsia"/>
          <w:noProof/>
          <w:sz w:val="22"/>
          <w:szCs w:val="24"/>
          <w14:ligatures w14:val="standardContextual"/>
        </w:rPr>
      </w:pPr>
      <w:hyperlink w:anchor="_Toc198820311" w:history="1">
        <w:r w:rsidRPr="00855C8E">
          <w:rPr>
            <w:rStyle w:val="af7"/>
            <w:rFonts w:ascii="黑体" w:hAnsi="黑体" w:hint="eastAsia"/>
            <w:noProof/>
          </w:rPr>
          <w:t>2.1.</w:t>
        </w:r>
        <w:r w:rsidRPr="00855C8E">
          <w:rPr>
            <w:rStyle w:val="af7"/>
            <w:rFonts w:hint="eastAsia"/>
            <w:noProof/>
          </w:rPr>
          <w:t xml:space="preserve"> Flowchart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_Toc198820311 \h</w:instrText>
        </w:r>
        <w:r>
          <w:rPr>
            <w:rFonts w:hint="eastAsia"/>
            <w:noProof/>
            <w:webHidden/>
          </w:rPr>
          <w:instrText xml:space="preserve"> </w:instrText>
        </w:r>
        <w:r>
          <w:rPr>
            <w:rFonts w:hint="eastAsia"/>
            <w:noProof/>
            <w:webHidden/>
          </w:rPr>
        </w:r>
        <w:r>
          <w:rPr>
            <w:rFonts w:hint="eastAsia"/>
            <w:noProof/>
            <w:webHidden/>
          </w:rPr>
          <w:fldChar w:fldCharType="separate"/>
        </w:r>
        <w:r w:rsidR="00632BF0">
          <w:rPr>
            <w:rFonts w:hint="eastAsia"/>
            <w:noProof/>
            <w:webHidden/>
          </w:rPr>
          <w:t>4</w:t>
        </w:r>
        <w:r>
          <w:rPr>
            <w:rFonts w:hint="eastAsia"/>
            <w:noProof/>
            <w:webHidden/>
          </w:rPr>
          <w:fldChar w:fldCharType="end"/>
        </w:r>
      </w:hyperlink>
    </w:p>
    <w:p w14:paraId="65C86D0B" w14:textId="08DB00C5" w:rsidR="00C14BD2" w:rsidRDefault="00C14BD2">
      <w:pPr>
        <w:pStyle w:val="TOC2"/>
        <w:tabs>
          <w:tab w:val="right" w:leader="dot" w:pos="8296"/>
        </w:tabs>
        <w:ind w:left="480"/>
        <w:rPr>
          <w:rFonts w:eastAsiaTheme="minorEastAsia" w:hint="eastAsia"/>
          <w:noProof/>
          <w:sz w:val="22"/>
          <w:szCs w:val="24"/>
          <w14:ligatures w14:val="standardContextual"/>
        </w:rPr>
      </w:pPr>
      <w:hyperlink w:anchor="_Toc198820312" w:history="1">
        <w:r w:rsidRPr="00855C8E">
          <w:rPr>
            <w:rStyle w:val="af7"/>
            <w:rFonts w:ascii="黑体" w:hAnsi="黑体" w:hint="eastAsia"/>
            <w:noProof/>
          </w:rPr>
          <w:t>2.2.</w:t>
        </w:r>
        <w:r w:rsidRPr="00855C8E">
          <w:rPr>
            <w:rStyle w:val="af7"/>
            <w:rFonts w:hint="eastAsia"/>
            <w:noProof/>
          </w:rPr>
          <w:t xml:space="preserve"> Main Classes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_Toc198820312 \h</w:instrText>
        </w:r>
        <w:r>
          <w:rPr>
            <w:rFonts w:hint="eastAsia"/>
            <w:noProof/>
            <w:webHidden/>
          </w:rPr>
          <w:instrText xml:space="preserve"> </w:instrText>
        </w:r>
        <w:r>
          <w:rPr>
            <w:rFonts w:hint="eastAsia"/>
            <w:noProof/>
            <w:webHidden/>
          </w:rPr>
        </w:r>
        <w:r>
          <w:rPr>
            <w:rFonts w:hint="eastAsia"/>
            <w:noProof/>
            <w:webHidden/>
          </w:rPr>
          <w:fldChar w:fldCharType="separate"/>
        </w:r>
        <w:r w:rsidR="00632BF0">
          <w:rPr>
            <w:rFonts w:hint="eastAsia"/>
            <w:noProof/>
            <w:webHidden/>
          </w:rPr>
          <w:t>6</w:t>
        </w:r>
        <w:r>
          <w:rPr>
            <w:rFonts w:hint="eastAsia"/>
            <w:noProof/>
            <w:webHidden/>
          </w:rPr>
          <w:fldChar w:fldCharType="end"/>
        </w:r>
      </w:hyperlink>
    </w:p>
    <w:p w14:paraId="550C298B" w14:textId="5EB4A4DA" w:rsidR="00C14BD2" w:rsidRDefault="00C14BD2">
      <w:pPr>
        <w:pStyle w:val="TOC3"/>
        <w:tabs>
          <w:tab w:val="right" w:leader="dot" w:pos="8296"/>
        </w:tabs>
        <w:ind w:left="960"/>
        <w:rPr>
          <w:rFonts w:eastAsiaTheme="minorEastAsia" w:hint="eastAsia"/>
          <w:noProof/>
          <w:sz w:val="22"/>
          <w:szCs w:val="24"/>
          <w14:ligatures w14:val="standardContextual"/>
        </w:rPr>
      </w:pPr>
      <w:hyperlink w:anchor="_Toc198820313" w:history="1">
        <w:r w:rsidRPr="00855C8E">
          <w:rPr>
            <w:rStyle w:val="af7"/>
            <w:rFonts w:ascii="黑体" w:hAnsi="黑体" w:hint="eastAsia"/>
            <w:noProof/>
          </w:rPr>
          <w:t>2.2.1.</w:t>
        </w:r>
        <w:r w:rsidRPr="00855C8E">
          <w:rPr>
            <w:rStyle w:val="af7"/>
            <w:rFonts w:hint="eastAsia"/>
            <w:noProof/>
          </w:rPr>
          <w:t xml:space="preserve"> Project Structure and Functionality Description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_Toc198820313 \h</w:instrText>
        </w:r>
        <w:r>
          <w:rPr>
            <w:rFonts w:hint="eastAsia"/>
            <w:noProof/>
            <w:webHidden/>
          </w:rPr>
          <w:instrText xml:space="preserve"> </w:instrText>
        </w:r>
        <w:r>
          <w:rPr>
            <w:rFonts w:hint="eastAsia"/>
            <w:noProof/>
            <w:webHidden/>
          </w:rPr>
        </w:r>
        <w:r>
          <w:rPr>
            <w:rFonts w:hint="eastAsia"/>
            <w:noProof/>
            <w:webHidden/>
          </w:rPr>
          <w:fldChar w:fldCharType="separate"/>
        </w:r>
        <w:r w:rsidR="00632BF0">
          <w:rPr>
            <w:rFonts w:hint="eastAsia"/>
            <w:noProof/>
            <w:webHidden/>
          </w:rPr>
          <w:t>6</w:t>
        </w:r>
        <w:r>
          <w:rPr>
            <w:rFonts w:hint="eastAsia"/>
            <w:noProof/>
            <w:webHidden/>
          </w:rPr>
          <w:fldChar w:fldCharType="end"/>
        </w:r>
      </w:hyperlink>
    </w:p>
    <w:p w14:paraId="4EA29E93" w14:textId="51AE5AE6" w:rsidR="00C14BD2" w:rsidRDefault="00C14BD2">
      <w:pPr>
        <w:pStyle w:val="TOC3"/>
        <w:tabs>
          <w:tab w:val="right" w:leader="dot" w:pos="8296"/>
        </w:tabs>
        <w:ind w:left="960"/>
        <w:rPr>
          <w:rFonts w:eastAsiaTheme="minorEastAsia" w:hint="eastAsia"/>
          <w:noProof/>
          <w:sz w:val="22"/>
          <w:szCs w:val="24"/>
          <w14:ligatures w14:val="standardContextual"/>
        </w:rPr>
      </w:pPr>
      <w:hyperlink w:anchor="_Toc198820314" w:history="1">
        <w:r w:rsidRPr="00855C8E">
          <w:rPr>
            <w:rStyle w:val="af7"/>
            <w:rFonts w:ascii="黑体" w:hAnsi="黑体" w:hint="eastAsia"/>
            <w:noProof/>
          </w:rPr>
          <w:t>2.2.2.</w:t>
        </w:r>
        <w:r w:rsidRPr="00855C8E">
          <w:rPr>
            <w:rStyle w:val="af7"/>
            <w:rFonts w:hint="eastAsia"/>
            <w:noProof/>
          </w:rPr>
          <w:t xml:space="preserve"> Project Workflow Description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_Toc198820314 \h</w:instrText>
        </w:r>
        <w:r>
          <w:rPr>
            <w:rFonts w:hint="eastAsia"/>
            <w:noProof/>
            <w:webHidden/>
          </w:rPr>
          <w:instrText xml:space="preserve"> </w:instrText>
        </w:r>
        <w:r>
          <w:rPr>
            <w:rFonts w:hint="eastAsia"/>
            <w:noProof/>
            <w:webHidden/>
          </w:rPr>
        </w:r>
        <w:r>
          <w:rPr>
            <w:rFonts w:hint="eastAsia"/>
            <w:noProof/>
            <w:webHidden/>
          </w:rPr>
          <w:fldChar w:fldCharType="separate"/>
        </w:r>
        <w:r w:rsidR="00632BF0">
          <w:rPr>
            <w:rFonts w:hint="eastAsia"/>
            <w:noProof/>
            <w:webHidden/>
          </w:rPr>
          <w:t>8</w:t>
        </w:r>
        <w:r>
          <w:rPr>
            <w:rFonts w:hint="eastAsia"/>
            <w:noProof/>
            <w:webHidden/>
          </w:rPr>
          <w:fldChar w:fldCharType="end"/>
        </w:r>
      </w:hyperlink>
    </w:p>
    <w:p w14:paraId="4FAA4884" w14:textId="0080F8B0" w:rsidR="00C14BD2" w:rsidRDefault="00C14BD2">
      <w:pPr>
        <w:pStyle w:val="TOC1"/>
        <w:tabs>
          <w:tab w:val="right" w:leader="dot" w:pos="8296"/>
        </w:tabs>
        <w:rPr>
          <w:rFonts w:eastAsiaTheme="minorEastAsia" w:hint="eastAsia"/>
          <w:noProof/>
          <w:sz w:val="22"/>
          <w:szCs w:val="24"/>
          <w14:ligatures w14:val="standardContextual"/>
        </w:rPr>
      </w:pPr>
      <w:hyperlink w:anchor="_Toc198820315" w:history="1">
        <w:r w:rsidRPr="00855C8E">
          <w:rPr>
            <w:rStyle w:val="af7"/>
            <w:rFonts w:hint="eastAsia"/>
            <w:noProof/>
          </w:rPr>
          <w:t>3. Design Highlights Analysis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_Toc198820315 \h</w:instrText>
        </w:r>
        <w:r>
          <w:rPr>
            <w:rFonts w:hint="eastAsia"/>
            <w:noProof/>
            <w:webHidden/>
          </w:rPr>
          <w:instrText xml:space="preserve"> </w:instrText>
        </w:r>
        <w:r>
          <w:rPr>
            <w:rFonts w:hint="eastAsia"/>
            <w:noProof/>
            <w:webHidden/>
          </w:rPr>
        </w:r>
        <w:r>
          <w:rPr>
            <w:rFonts w:hint="eastAsia"/>
            <w:noProof/>
            <w:webHidden/>
          </w:rPr>
          <w:fldChar w:fldCharType="separate"/>
        </w:r>
        <w:r w:rsidR="00632BF0">
          <w:rPr>
            <w:rFonts w:hint="eastAsia"/>
            <w:noProof/>
            <w:webHidden/>
          </w:rPr>
          <w:t>9</w:t>
        </w:r>
        <w:r>
          <w:rPr>
            <w:rFonts w:hint="eastAsia"/>
            <w:noProof/>
            <w:webHidden/>
          </w:rPr>
          <w:fldChar w:fldCharType="end"/>
        </w:r>
      </w:hyperlink>
    </w:p>
    <w:p w14:paraId="52ACC4FF" w14:textId="69C8EFB0" w:rsidR="00C14BD2" w:rsidRDefault="00C14BD2">
      <w:pPr>
        <w:pStyle w:val="TOC2"/>
        <w:tabs>
          <w:tab w:val="right" w:leader="dot" w:pos="8296"/>
        </w:tabs>
        <w:ind w:left="480"/>
        <w:rPr>
          <w:rFonts w:eastAsiaTheme="minorEastAsia" w:hint="eastAsia"/>
          <w:noProof/>
          <w:sz w:val="22"/>
          <w:szCs w:val="24"/>
          <w14:ligatures w14:val="standardContextual"/>
        </w:rPr>
      </w:pPr>
      <w:hyperlink w:anchor="_Toc198820316" w:history="1">
        <w:r w:rsidRPr="00855C8E">
          <w:rPr>
            <w:rStyle w:val="af7"/>
            <w:rFonts w:ascii="黑体" w:hAnsi="黑体" w:hint="eastAsia"/>
            <w:noProof/>
          </w:rPr>
          <w:t>3.1.</w:t>
        </w:r>
        <w:r w:rsidRPr="00855C8E">
          <w:rPr>
            <w:rStyle w:val="af7"/>
            <w:rFonts w:hint="eastAsia"/>
            <w:noProof/>
          </w:rPr>
          <w:t xml:space="preserve"> Adaptive Design for Colorblind Users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_Toc198820316 \h</w:instrText>
        </w:r>
        <w:r>
          <w:rPr>
            <w:rFonts w:hint="eastAsia"/>
            <w:noProof/>
            <w:webHidden/>
          </w:rPr>
          <w:instrText xml:space="preserve"> </w:instrText>
        </w:r>
        <w:r>
          <w:rPr>
            <w:rFonts w:hint="eastAsia"/>
            <w:noProof/>
            <w:webHidden/>
          </w:rPr>
        </w:r>
        <w:r>
          <w:rPr>
            <w:rFonts w:hint="eastAsia"/>
            <w:noProof/>
            <w:webHidden/>
          </w:rPr>
          <w:fldChar w:fldCharType="separate"/>
        </w:r>
        <w:r w:rsidR="00632BF0">
          <w:rPr>
            <w:rFonts w:hint="eastAsia"/>
            <w:noProof/>
            <w:webHidden/>
          </w:rPr>
          <w:t>9</w:t>
        </w:r>
        <w:r>
          <w:rPr>
            <w:rFonts w:hint="eastAsia"/>
            <w:noProof/>
            <w:webHidden/>
          </w:rPr>
          <w:fldChar w:fldCharType="end"/>
        </w:r>
      </w:hyperlink>
    </w:p>
    <w:p w14:paraId="490E4AB2" w14:textId="0555E61B" w:rsidR="00C14BD2" w:rsidRDefault="00C14BD2">
      <w:pPr>
        <w:pStyle w:val="TOC3"/>
        <w:tabs>
          <w:tab w:val="right" w:leader="dot" w:pos="8296"/>
        </w:tabs>
        <w:ind w:left="960"/>
        <w:rPr>
          <w:rFonts w:eastAsiaTheme="minorEastAsia" w:hint="eastAsia"/>
          <w:noProof/>
          <w:sz w:val="22"/>
          <w:szCs w:val="24"/>
          <w14:ligatures w14:val="standardContextual"/>
        </w:rPr>
      </w:pPr>
      <w:hyperlink w:anchor="_Toc198820317" w:history="1">
        <w:r w:rsidRPr="00855C8E">
          <w:rPr>
            <w:rStyle w:val="af7"/>
            <w:rFonts w:ascii="黑体" w:hAnsi="黑体" w:hint="eastAsia"/>
            <w:noProof/>
          </w:rPr>
          <w:t>3.1.1.</w:t>
        </w:r>
        <w:r w:rsidRPr="00855C8E">
          <w:rPr>
            <w:rStyle w:val="af7"/>
            <w:rFonts w:hint="eastAsia"/>
            <w:noProof/>
          </w:rPr>
          <w:t xml:space="preserve"> Diverse Color Schemes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_Toc198820317 \h</w:instrText>
        </w:r>
        <w:r>
          <w:rPr>
            <w:rFonts w:hint="eastAsia"/>
            <w:noProof/>
            <w:webHidden/>
          </w:rPr>
          <w:instrText xml:space="preserve"> </w:instrText>
        </w:r>
        <w:r>
          <w:rPr>
            <w:rFonts w:hint="eastAsia"/>
            <w:noProof/>
            <w:webHidden/>
          </w:rPr>
        </w:r>
        <w:r>
          <w:rPr>
            <w:rFonts w:hint="eastAsia"/>
            <w:noProof/>
            <w:webHidden/>
          </w:rPr>
          <w:fldChar w:fldCharType="separate"/>
        </w:r>
        <w:r w:rsidR="00632BF0">
          <w:rPr>
            <w:rFonts w:hint="eastAsia"/>
            <w:noProof/>
            <w:webHidden/>
          </w:rPr>
          <w:t>9</w:t>
        </w:r>
        <w:r>
          <w:rPr>
            <w:rFonts w:hint="eastAsia"/>
            <w:noProof/>
            <w:webHidden/>
          </w:rPr>
          <w:fldChar w:fldCharType="end"/>
        </w:r>
      </w:hyperlink>
    </w:p>
    <w:p w14:paraId="44546342" w14:textId="1EEC9C0B" w:rsidR="00C14BD2" w:rsidRDefault="00C14BD2">
      <w:pPr>
        <w:pStyle w:val="TOC3"/>
        <w:tabs>
          <w:tab w:val="right" w:leader="dot" w:pos="8296"/>
        </w:tabs>
        <w:ind w:left="960"/>
        <w:rPr>
          <w:rFonts w:eastAsiaTheme="minorEastAsia" w:hint="eastAsia"/>
          <w:noProof/>
          <w:sz w:val="22"/>
          <w:szCs w:val="24"/>
          <w14:ligatures w14:val="standardContextual"/>
        </w:rPr>
      </w:pPr>
      <w:hyperlink w:anchor="_Toc198820318" w:history="1">
        <w:r w:rsidRPr="00855C8E">
          <w:rPr>
            <w:rStyle w:val="af7"/>
            <w:rFonts w:ascii="黑体" w:hAnsi="黑体" w:hint="eastAsia"/>
            <w:noProof/>
          </w:rPr>
          <w:t>3.1.2.</w:t>
        </w:r>
        <w:r w:rsidRPr="00855C8E">
          <w:rPr>
            <w:rStyle w:val="af7"/>
            <w:rFonts w:hint="eastAsia"/>
            <w:noProof/>
          </w:rPr>
          <w:t xml:space="preserve"> Adaptive Background Images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_Toc198820318 \h</w:instrText>
        </w:r>
        <w:r>
          <w:rPr>
            <w:rFonts w:hint="eastAsia"/>
            <w:noProof/>
            <w:webHidden/>
          </w:rPr>
          <w:instrText xml:space="preserve"> </w:instrText>
        </w:r>
        <w:r>
          <w:rPr>
            <w:rFonts w:hint="eastAsia"/>
            <w:noProof/>
            <w:webHidden/>
          </w:rPr>
        </w:r>
        <w:r>
          <w:rPr>
            <w:rFonts w:hint="eastAsia"/>
            <w:noProof/>
            <w:webHidden/>
          </w:rPr>
          <w:fldChar w:fldCharType="separate"/>
        </w:r>
        <w:r w:rsidR="00632BF0">
          <w:rPr>
            <w:rFonts w:hint="eastAsia"/>
            <w:noProof/>
            <w:webHidden/>
          </w:rPr>
          <w:t>9</w:t>
        </w:r>
        <w:r>
          <w:rPr>
            <w:rFonts w:hint="eastAsia"/>
            <w:noProof/>
            <w:webHidden/>
          </w:rPr>
          <w:fldChar w:fldCharType="end"/>
        </w:r>
      </w:hyperlink>
    </w:p>
    <w:p w14:paraId="7470B796" w14:textId="6D103285" w:rsidR="00C14BD2" w:rsidRDefault="00C14BD2">
      <w:pPr>
        <w:pStyle w:val="TOC3"/>
        <w:tabs>
          <w:tab w:val="right" w:leader="dot" w:pos="8296"/>
        </w:tabs>
        <w:ind w:left="960"/>
        <w:rPr>
          <w:rFonts w:eastAsiaTheme="minorEastAsia" w:hint="eastAsia"/>
          <w:noProof/>
          <w:sz w:val="22"/>
          <w:szCs w:val="24"/>
          <w14:ligatures w14:val="standardContextual"/>
        </w:rPr>
      </w:pPr>
      <w:hyperlink w:anchor="_Toc198820319" w:history="1">
        <w:r w:rsidRPr="00855C8E">
          <w:rPr>
            <w:rStyle w:val="af7"/>
            <w:rFonts w:ascii="黑体" w:hAnsi="黑体" w:hint="eastAsia"/>
            <w:noProof/>
          </w:rPr>
          <w:t>3.1.3.</w:t>
        </w:r>
        <w:r w:rsidRPr="00855C8E">
          <w:rPr>
            <w:rStyle w:val="af7"/>
            <w:rFonts w:hint="eastAsia"/>
            <w:noProof/>
          </w:rPr>
          <w:t xml:space="preserve"> Semantic Color Definitions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_Toc198820319 \h</w:instrText>
        </w:r>
        <w:r>
          <w:rPr>
            <w:rFonts w:hint="eastAsia"/>
            <w:noProof/>
            <w:webHidden/>
          </w:rPr>
          <w:instrText xml:space="preserve"> </w:instrText>
        </w:r>
        <w:r>
          <w:rPr>
            <w:rFonts w:hint="eastAsia"/>
            <w:noProof/>
            <w:webHidden/>
          </w:rPr>
        </w:r>
        <w:r>
          <w:rPr>
            <w:rFonts w:hint="eastAsia"/>
            <w:noProof/>
            <w:webHidden/>
          </w:rPr>
          <w:fldChar w:fldCharType="separate"/>
        </w:r>
        <w:r w:rsidR="00632BF0">
          <w:rPr>
            <w:rFonts w:hint="eastAsia"/>
            <w:noProof/>
            <w:webHidden/>
          </w:rPr>
          <w:t>9</w:t>
        </w:r>
        <w:r>
          <w:rPr>
            <w:rFonts w:hint="eastAsia"/>
            <w:noProof/>
            <w:webHidden/>
          </w:rPr>
          <w:fldChar w:fldCharType="end"/>
        </w:r>
      </w:hyperlink>
    </w:p>
    <w:p w14:paraId="233FE2D1" w14:textId="3DC77B2B" w:rsidR="00C14BD2" w:rsidRDefault="00C14BD2">
      <w:pPr>
        <w:pStyle w:val="TOC3"/>
        <w:tabs>
          <w:tab w:val="right" w:leader="dot" w:pos="8296"/>
        </w:tabs>
        <w:ind w:left="960"/>
        <w:rPr>
          <w:rFonts w:eastAsiaTheme="minorEastAsia" w:hint="eastAsia"/>
          <w:noProof/>
          <w:sz w:val="22"/>
          <w:szCs w:val="24"/>
          <w14:ligatures w14:val="standardContextual"/>
        </w:rPr>
      </w:pPr>
      <w:hyperlink w:anchor="_Toc198820320" w:history="1">
        <w:r w:rsidRPr="00855C8E">
          <w:rPr>
            <w:rStyle w:val="af7"/>
            <w:rFonts w:ascii="黑体" w:hAnsi="黑体" w:hint="eastAsia"/>
            <w:noProof/>
          </w:rPr>
          <w:t>3.1.4.</w:t>
        </w:r>
        <w:r w:rsidRPr="00855C8E">
          <w:rPr>
            <w:rStyle w:val="af7"/>
            <w:rFonts w:hint="eastAsia"/>
            <w:noProof/>
          </w:rPr>
          <w:t xml:space="preserve"> Dynamic Color Switching Mechanism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_Toc198820320 \h</w:instrText>
        </w:r>
        <w:r>
          <w:rPr>
            <w:rFonts w:hint="eastAsia"/>
            <w:noProof/>
            <w:webHidden/>
          </w:rPr>
          <w:instrText xml:space="preserve"> </w:instrText>
        </w:r>
        <w:r>
          <w:rPr>
            <w:rFonts w:hint="eastAsia"/>
            <w:noProof/>
            <w:webHidden/>
          </w:rPr>
        </w:r>
        <w:r>
          <w:rPr>
            <w:rFonts w:hint="eastAsia"/>
            <w:noProof/>
            <w:webHidden/>
          </w:rPr>
          <w:fldChar w:fldCharType="separate"/>
        </w:r>
        <w:r w:rsidR="00632BF0">
          <w:rPr>
            <w:rFonts w:hint="eastAsia"/>
            <w:noProof/>
            <w:webHidden/>
          </w:rPr>
          <w:t>9</w:t>
        </w:r>
        <w:r>
          <w:rPr>
            <w:rFonts w:hint="eastAsia"/>
            <w:noProof/>
            <w:webHidden/>
          </w:rPr>
          <w:fldChar w:fldCharType="end"/>
        </w:r>
      </w:hyperlink>
    </w:p>
    <w:p w14:paraId="64ED2000" w14:textId="593E8339" w:rsidR="00C14BD2" w:rsidRDefault="00C14BD2">
      <w:pPr>
        <w:pStyle w:val="TOC2"/>
        <w:tabs>
          <w:tab w:val="right" w:leader="dot" w:pos="8296"/>
        </w:tabs>
        <w:ind w:left="480"/>
        <w:rPr>
          <w:rFonts w:eastAsiaTheme="minorEastAsia" w:hint="eastAsia"/>
          <w:noProof/>
          <w:sz w:val="22"/>
          <w:szCs w:val="24"/>
          <w14:ligatures w14:val="standardContextual"/>
        </w:rPr>
      </w:pPr>
      <w:hyperlink w:anchor="_Toc198820321" w:history="1">
        <w:r w:rsidRPr="00855C8E">
          <w:rPr>
            <w:rStyle w:val="af7"/>
            <w:rFonts w:ascii="黑体" w:hAnsi="黑体" w:hint="eastAsia"/>
            <w:noProof/>
          </w:rPr>
          <w:t>3.2.</w:t>
        </w:r>
        <w:r w:rsidRPr="00855C8E">
          <w:rPr>
            <w:rStyle w:val="af7"/>
            <w:rFonts w:hint="eastAsia"/>
            <w:noProof/>
          </w:rPr>
          <w:t xml:space="preserve"> Child-Friendly Interaction Design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_Toc198820321 \h</w:instrText>
        </w:r>
        <w:r>
          <w:rPr>
            <w:rFonts w:hint="eastAsia"/>
            <w:noProof/>
            <w:webHidden/>
          </w:rPr>
          <w:instrText xml:space="preserve"> </w:instrText>
        </w:r>
        <w:r>
          <w:rPr>
            <w:rFonts w:hint="eastAsia"/>
            <w:noProof/>
            <w:webHidden/>
          </w:rPr>
        </w:r>
        <w:r>
          <w:rPr>
            <w:rFonts w:hint="eastAsia"/>
            <w:noProof/>
            <w:webHidden/>
          </w:rPr>
          <w:fldChar w:fldCharType="separate"/>
        </w:r>
        <w:r w:rsidR="00632BF0">
          <w:rPr>
            <w:rFonts w:hint="eastAsia"/>
            <w:noProof/>
            <w:webHidden/>
          </w:rPr>
          <w:t>10</w:t>
        </w:r>
        <w:r>
          <w:rPr>
            <w:rFonts w:hint="eastAsia"/>
            <w:noProof/>
            <w:webHidden/>
          </w:rPr>
          <w:fldChar w:fldCharType="end"/>
        </w:r>
      </w:hyperlink>
    </w:p>
    <w:p w14:paraId="77F1830D" w14:textId="13A7E5C0" w:rsidR="00C14BD2" w:rsidRDefault="00C14BD2">
      <w:pPr>
        <w:pStyle w:val="TOC3"/>
        <w:tabs>
          <w:tab w:val="right" w:leader="dot" w:pos="8296"/>
        </w:tabs>
        <w:ind w:left="960"/>
        <w:rPr>
          <w:rFonts w:eastAsiaTheme="minorEastAsia" w:hint="eastAsia"/>
          <w:noProof/>
          <w:sz w:val="22"/>
          <w:szCs w:val="24"/>
          <w14:ligatures w14:val="standardContextual"/>
        </w:rPr>
      </w:pPr>
      <w:hyperlink w:anchor="_Toc198820322" w:history="1">
        <w:r w:rsidRPr="00855C8E">
          <w:rPr>
            <w:rStyle w:val="af7"/>
            <w:rFonts w:ascii="黑体" w:hAnsi="黑体" w:hint="eastAsia"/>
            <w:noProof/>
          </w:rPr>
          <w:t>3.2.1.</w:t>
        </w:r>
        <w:r w:rsidRPr="00855C8E">
          <w:rPr>
            <w:rStyle w:val="af7"/>
            <w:rFonts w:hint="eastAsia"/>
            <w:noProof/>
          </w:rPr>
          <w:t xml:space="preserve"> Specialized Button Components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_Toc198820322 \h</w:instrText>
        </w:r>
        <w:r>
          <w:rPr>
            <w:rFonts w:hint="eastAsia"/>
            <w:noProof/>
            <w:webHidden/>
          </w:rPr>
          <w:instrText xml:space="preserve"> </w:instrText>
        </w:r>
        <w:r>
          <w:rPr>
            <w:rFonts w:hint="eastAsia"/>
            <w:noProof/>
            <w:webHidden/>
          </w:rPr>
        </w:r>
        <w:r>
          <w:rPr>
            <w:rFonts w:hint="eastAsia"/>
            <w:noProof/>
            <w:webHidden/>
          </w:rPr>
          <w:fldChar w:fldCharType="separate"/>
        </w:r>
        <w:r w:rsidR="00632BF0">
          <w:rPr>
            <w:rFonts w:hint="eastAsia"/>
            <w:noProof/>
            <w:webHidden/>
          </w:rPr>
          <w:t>10</w:t>
        </w:r>
        <w:r>
          <w:rPr>
            <w:rFonts w:hint="eastAsia"/>
            <w:noProof/>
            <w:webHidden/>
          </w:rPr>
          <w:fldChar w:fldCharType="end"/>
        </w:r>
      </w:hyperlink>
    </w:p>
    <w:p w14:paraId="073D8EE0" w14:textId="61BAC550" w:rsidR="00C14BD2" w:rsidRDefault="00C14BD2">
      <w:pPr>
        <w:pStyle w:val="TOC3"/>
        <w:tabs>
          <w:tab w:val="right" w:leader="dot" w:pos="8296"/>
        </w:tabs>
        <w:ind w:left="960"/>
        <w:rPr>
          <w:rFonts w:eastAsiaTheme="minorEastAsia" w:hint="eastAsia"/>
          <w:noProof/>
          <w:sz w:val="22"/>
          <w:szCs w:val="24"/>
          <w14:ligatures w14:val="standardContextual"/>
        </w:rPr>
      </w:pPr>
      <w:hyperlink w:anchor="_Toc198820323" w:history="1">
        <w:r w:rsidRPr="00855C8E">
          <w:rPr>
            <w:rStyle w:val="af7"/>
            <w:rFonts w:ascii="黑体" w:hAnsi="黑体" w:hint="eastAsia"/>
            <w:noProof/>
          </w:rPr>
          <w:t>3.2.2.</w:t>
        </w:r>
        <w:r w:rsidRPr="00855C8E">
          <w:rPr>
            <w:rStyle w:val="af7"/>
            <w:rFonts w:hint="eastAsia"/>
            <w:noProof/>
          </w:rPr>
          <w:t xml:space="preserve"> Interactive Animation Effects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_Toc198820323 \h</w:instrText>
        </w:r>
        <w:r>
          <w:rPr>
            <w:rFonts w:hint="eastAsia"/>
            <w:noProof/>
            <w:webHidden/>
          </w:rPr>
          <w:instrText xml:space="preserve"> </w:instrText>
        </w:r>
        <w:r>
          <w:rPr>
            <w:rFonts w:hint="eastAsia"/>
            <w:noProof/>
            <w:webHidden/>
          </w:rPr>
        </w:r>
        <w:r>
          <w:rPr>
            <w:rFonts w:hint="eastAsia"/>
            <w:noProof/>
            <w:webHidden/>
          </w:rPr>
          <w:fldChar w:fldCharType="separate"/>
        </w:r>
        <w:r w:rsidR="00632BF0">
          <w:rPr>
            <w:rFonts w:hint="eastAsia"/>
            <w:noProof/>
            <w:webHidden/>
          </w:rPr>
          <w:t>10</w:t>
        </w:r>
        <w:r>
          <w:rPr>
            <w:rFonts w:hint="eastAsia"/>
            <w:noProof/>
            <w:webHidden/>
          </w:rPr>
          <w:fldChar w:fldCharType="end"/>
        </w:r>
      </w:hyperlink>
    </w:p>
    <w:p w14:paraId="5F9ED24F" w14:textId="42250001" w:rsidR="00C14BD2" w:rsidRDefault="00C14BD2">
      <w:pPr>
        <w:pStyle w:val="TOC3"/>
        <w:tabs>
          <w:tab w:val="right" w:leader="dot" w:pos="8296"/>
        </w:tabs>
        <w:ind w:left="960"/>
        <w:rPr>
          <w:rFonts w:eastAsiaTheme="minorEastAsia" w:hint="eastAsia"/>
          <w:noProof/>
          <w:sz w:val="22"/>
          <w:szCs w:val="24"/>
          <w14:ligatures w14:val="standardContextual"/>
        </w:rPr>
      </w:pPr>
      <w:hyperlink w:anchor="_Toc198820324" w:history="1">
        <w:r w:rsidRPr="00855C8E">
          <w:rPr>
            <w:rStyle w:val="af7"/>
            <w:rFonts w:ascii="黑体" w:hAnsi="黑体" w:hint="eastAsia"/>
            <w:noProof/>
          </w:rPr>
          <w:t>3.2.3.</w:t>
        </w:r>
        <w:r w:rsidRPr="00855C8E">
          <w:rPr>
            <w:rStyle w:val="af7"/>
            <w:rFonts w:hint="eastAsia"/>
            <w:noProof/>
          </w:rPr>
          <w:t xml:space="preserve"> Visual Progress Tracking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_Toc198820324 \h</w:instrText>
        </w:r>
        <w:r>
          <w:rPr>
            <w:rFonts w:hint="eastAsia"/>
            <w:noProof/>
            <w:webHidden/>
          </w:rPr>
          <w:instrText xml:space="preserve"> </w:instrText>
        </w:r>
        <w:r>
          <w:rPr>
            <w:rFonts w:hint="eastAsia"/>
            <w:noProof/>
            <w:webHidden/>
          </w:rPr>
        </w:r>
        <w:r>
          <w:rPr>
            <w:rFonts w:hint="eastAsia"/>
            <w:noProof/>
            <w:webHidden/>
          </w:rPr>
          <w:fldChar w:fldCharType="separate"/>
        </w:r>
        <w:r w:rsidR="00632BF0">
          <w:rPr>
            <w:rFonts w:hint="eastAsia"/>
            <w:noProof/>
            <w:webHidden/>
          </w:rPr>
          <w:t>10</w:t>
        </w:r>
        <w:r>
          <w:rPr>
            <w:rFonts w:hint="eastAsia"/>
            <w:noProof/>
            <w:webHidden/>
          </w:rPr>
          <w:fldChar w:fldCharType="end"/>
        </w:r>
      </w:hyperlink>
    </w:p>
    <w:p w14:paraId="6AF6FD9C" w14:textId="1EBAA6F8" w:rsidR="00C14BD2" w:rsidRDefault="00C14BD2">
      <w:pPr>
        <w:pStyle w:val="TOC1"/>
        <w:tabs>
          <w:tab w:val="right" w:leader="dot" w:pos="8296"/>
        </w:tabs>
        <w:rPr>
          <w:rFonts w:eastAsiaTheme="minorEastAsia" w:hint="eastAsia"/>
          <w:noProof/>
          <w:sz w:val="22"/>
          <w:szCs w:val="24"/>
          <w14:ligatures w14:val="standardContextual"/>
        </w:rPr>
      </w:pPr>
      <w:hyperlink w:anchor="_Toc198820325" w:history="1">
        <w:r w:rsidRPr="00855C8E">
          <w:rPr>
            <w:rStyle w:val="af7"/>
            <w:rFonts w:hint="eastAsia"/>
            <w:noProof/>
          </w:rPr>
          <w:t>4. User-manual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_Toc198820325 \h</w:instrText>
        </w:r>
        <w:r>
          <w:rPr>
            <w:rFonts w:hint="eastAsia"/>
            <w:noProof/>
            <w:webHidden/>
          </w:rPr>
          <w:instrText xml:space="preserve"> </w:instrText>
        </w:r>
        <w:r>
          <w:rPr>
            <w:rFonts w:hint="eastAsia"/>
            <w:noProof/>
            <w:webHidden/>
          </w:rPr>
        </w:r>
        <w:r>
          <w:rPr>
            <w:rFonts w:hint="eastAsia"/>
            <w:noProof/>
            <w:webHidden/>
          </w:rPr>
          <w:fldChar w:fldCharType="separate"/>
        </w:r>
        <w:r w:rsidR="00632BF0">
          <w:rPr>
            <w:rFonts w:hint="eastAsia"/>
            <w:noProof/>
            <w:webHidden/>
          </w:rPr>
          <w:t>10</w:t>
        </w:r>
        <w:r>
          <w:rPr>
            <w:rFonts w:hint="eastAsia"/>
            <w:noProof/>
            <w:webHidden/>
          </w:rPr>
          <w:fldChar w:fldCharType="end"/>
        </w:r>
      </w:hyperlink>
    </w:p>
    <w:p w14:paraId="206C2C81" w14:textId="2A702E7B" w:rsidR="00C14BD2" w:rsidRDefault="00C14BD2">
      <w:pPr>
        <w:pStyle w:val="TOC2"/>
        <w:tabs>
          <w:tab w:val="right" w:leader="dot" w:pos="8296"/>
        </w:tabs>
        <w:ind w:left="480"/>
        <w:rPr>
          <w:rFonts w:eastAsiaTheme="minorEastAsia" w:hint="eastAsia"/>
          <w:noProof/>
          <w:sz w:val="22"/>
          <w:szCs w:val="24"/>
          <w14:ligatures w14:val="standardContextual"/>
        </w:rPr>
      </w:pPr>
      <w:hyperlink w:anchor="_Toc198820326" w:history="1">
        <w:r w:rsidRPr="00855C8E">
          <w:rPr>
            <w:rStyle w:val="af7"/>
            <w:rFonts w:ascii="黑体" w:hAnsi="黑体" w:hint="eastAsia"/>
            <w:noProof/>
          </w:rPr>
          <w:t>4.1.</w:t>
        </w:r>
        <w:r w:rsidRPr="00855C8E">
          <w:rPr>
            <w:rStyle w:val="af7"/>
            <w:rFonts w:hint="eastAsia"/>
            <w:noProof/>
          </w:rPr>
          <w:t xml:space="preserve"> Introduction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_Toc198820326 \h</w:instrText>
        </w:r>
        <w:r>
          <w:rPr>
            <w:rFonts w:hint="eastAsia"/>
            <w:noProof/>
            <w:webHidden/>
          </w:rPr>
          <w:instrText xml:space="preserve"> </w:instrText>
        </w:r>
        <w:r>
          <w:rPr>
            <w:rFonts w:hint="eastAsia"/>
            <w:noProof/>
            <w:webHidden/>
          </w:rPr>
        </w:r>
        <w:r>
          <w:rPr>
            <w:rFonts w:hint="eastAsia"/>
            <w:noProof/>
            <w:webHidden/>
          </w:rPr>
          <w:fldChar w:fldCharType="separate"/>
        </w:r>
        <w:r w:rsidR="00632BF0">
          <w:rPr>
            <w:rFonts w:hint="eastAsia"/>
            <w:noProof/>
            <w:webHidden/>
          </w:rPr>
          <w:t>10</w:t>
        </w:r>
        <w:r>
          <w:rPr>
            <w:rFonts w:hint="eastAsia"/>
            <w:noProof/>
            <w:webHidden/>
          </w:rPr>
          <w:fldChar w:fldCharType="end"/>
        </w:r>
      </w:hyperlink>
    </w:p>
    <w:p w14:paraId="70F41AD1" w14:textId="0C38DA65" w:rsidR="00C14BD2" w:rsidRDefault="00C14BD2">
      <w:pPr>
        <w:pStyle w:val="TOC2"/>
        <w:tabs>
          <w:tab w:val="right" w:leader="dot" w:pos="8296"/>
        </w:tabs>
        <w:ind w:left="480"/>
        <w:rPr>
          <w:rFonts w:eastAsiaTheme="minorEastAsia" w:hint="eastAsia"/>
          <w:noProof/>
          <w:sz w:val="22"/>
          <w:szCs w:val="24"/>
          <w14:ligatures w14:val="standardContextual"/>
        </w:rPr>
      </w:pPr>
      <w:hyperlink w:anchor="_Toc198820327" w:history="1">
        <w:r w:rsidRPr="00855C8E">
          <w:rPr>
            <w:rStyle w:val="af7"/>
            <w:rFonts w:ascii="黑体" w:hAnsi="黑体" w:hint="eastAsia"/>
            <w:noProof/>
          </w:rPr>
          <w:t>4.2.</w:t>
        </w:r>
        <w:r w:rsidRPr="00855C8E">
          <w:rPr>
            <w:rStyle w:val="af7"/>
            <w:rFonts w:hint="eastAsia"/>
            <w:noProof/>
          </w:rPr>
          <w:t xml:space="preserve"> System Requirements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_Toc198820327 \h</w:instrText>
        </w:r>
        <w:r>
          <w:rPr>
            <w:rFonts w:hint="eastAsia"/>
            <w:noProof/>
            <w:webHidden/>
          </w:rPr>
          <w:instrText xml:space="preserve"> </w:instrText>
        </w:r>
        <w:r>
          <w:rPr>
            <w:rFonts w:hint="eastAsia"/>
            <w:noProof/>
            <w:webHidden/>
          </w:rPr>
        </w:r>
        <w:r>
          <w:rPr>
            <w:rFonts w:hint="eastAsia"/>
            <w:noProof/>
            <w:webHidden/>
          </w:rPr>
          <w:fldChar w:fldCharType="separate"/>
        </w:r>
        <w:r w:rsidR="00632BF0">
          <w:rPr>
            <w:rFonts w:hint="eastAsia"/>
            <w:noProof/>
            <w:webHidden/>
          </w:rPr>
          <w:t>11</w:t>
        </w:r>
        <w:r>
          <w:rPr>
            <w:rFonts w:hint="eastAsia"/>
            <w:noProof/>
            <w:webHidden/>
          </w:rPr>
          <w:fldChar w:fldCharType="end"/>
        </w:r>
      </w:hyperlink>
    </w:p>
    <w:p w14:paraId="5FB5A87A" w14:textId="4EDC5C08" w:rsidR="00C14BD2" w:rsidRDefault="00C14BD2">
      <w:pPr>
        <w:pStyle w:val="TOC2"/>
        <w:tabs>
          <w:tab w:val="right" w:leader="dot" w:pos="8296"/>
        </w:tabs>
        <w:ind w:left="480"/>
        <w:rPr>
          <w:rFonts w:eastAsiaTheme="minorEastAsia" w:hint="eastAsia"/>
          <w:noProof/>
          <w:sz w:val="22"/>
          <w:szCs w:val="24"/>
          <w14:ligatures w14:val="standardContextual"/>
        </w:rPr>
      </w:pPr>
      <w:hyperlink w:anchor="_Toc198820328" w:history="1">
        <w:r w:rsidRPr="00855C8E">
          <w:rPr>
            <w:rStyle w:val="af7"/>
            <w:rFonts w:ascii="黑体" w:hAnsi="黑体" w:hint="eastAsia"/>
            <w:noProof/>
          </w:rPr>
          <w:t>4.3.</w:t>
        </w:r>
        <w:r w:rsidRPr="00855C8E">
          <w:rPr>
            <w:rStyle w:val="af7"/>
            <w:rFonts w:hint="eastAsia"/>
            <w:noProof/>
          </w:rPr>
          <w:t xml:space="preserve"> Getting Started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_Toc198820328 \h</w:instrText>
        </w:r>
        <w:r>
          <w:rPr>
            <w:rFonts w:hint="eastAsia"/>
            <w:noProof/>
            <w:webHidden/>
          </w:rPr>
          <w:instrText xml:space="preserve"> </w:instrText>
        </w:r>
        <w:r>
          <w:rPr>
            <w:rFonts w:hint="eastAsia"/>
            <w:noProof/>
            <w:webHidden/>
          </w:rPr>
        </w:r>
        <w:r>
          <w:rPr>
            <w:rFonts w:hint="eastAsia"/>
            <w:noProof/>
            <w:webHidden/>
          </w:rPr>
          <w:fldChar w:fldCharType="separate"/>
        </w:r>
        <w:r w:rsidR="00632BF0">
          <w:rPr>
            <w:rFonts w:hint="eastAsia"/>
            <w:noProof/>
            <w:webHidden/>
          </w:rPr>
          <w:t>11</w:t>
        </w:r>
        <w:r>
          <w:rPr>
            <w:rFonts w:hint="eastAsia"/>
            <w:noProof/>
            <w:webHidden/>
          </w:rPr>
          <w:fldChar w:fldCharType="end"/>
        </w:r>
      </w:hyperlink>
    </w:p>
    <w:p w14:paraId="570D4788" w14:textId="45C7F45E" w:rsidR="00C14BD2" w:rsidRDefault="00C14BD2">
      <w:pPr>
        <w:pStyle w:val="TOC2"/>
        <w:tabs>
          <w:tab w:val="right" w:leader="dot" w:pos="8296"/>
        </w:tabs>
        <w:ind w:left="480"/>
        <w:rPr>
          <w:rFonts w:eastAsiaTheme="minorEastAsia" w:hint="eastAsia"/>
          <w:noProof/>
          <w:sz w:val="22"/>
          <w:szCs w:val="24"/>
          <w14:ligatures w14:val="standardContextual"/>
        </w:rPr>
      </w:pPr>
      <w:hyperlink w:anchor="_Toc198820329" w:history="1">
        <w:r w:rsidRPr="00855C8E">
          <w:rPr>
            <w:rStyle w:val="af7"/>
            <w:rFonts w:ascii="黑体" w:hAnsi="黑体" w:hint="eastAsia"/>
            <w:noProof/>
          </w:rPr>
          <w:t>4.4.</w:t>
        </w:r>
        <w:r w:rsidRPr="00855C8E">
          <w:rPr>
            <w:rStyle w:val="af7"/>
            <w:rFonts w:hint="eastAsia"/>
            <w:noProof/>
          </w:rPr>
          <w:t xml:space="preserve"> Application Interface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_Toc198820329 \h</w:instrText>
        </w:r>
        <w:r>
          <w:rPr>
            <w:rFonts w:hint="eastAsia"/>
            <w:noProof/>
            <w:webHidden/>
          </w:rPr>
          <w:instrText xml:space="preserve"> </w:instrText>
        </w:r>
        <w:r>
          <w:rPr>
            <w:rFonts w:hint="eastAsia"/>
            <w:noProof/>
            <w:webHidden/>
          </w:rPr>
        </w:r>
        <w:r>
          <w:rPr>
            <w:rFonts w:hint="eastAsia"/>
            <w:noProof/>
            <w:webHidden/>
          </w:rPr>
          <w:fldChar w:fldCharType="separate"/>
        </w:r>
        <w:r w:rsidR="00632BF0">
          <w:rPr>
            <w:rFonts w:hint="eastAsia"/>
            <w:noProof/>
            <w:webHidden/>
          </w:rPr>
          <w:t>11</w:t>
        </w:r>
        <w:r>
          <w:rPr>
            <w:rFonts w:hint="eastAsia"/>
            <w:noProof/>
            <w:webHidden/>
          </w:rPr>
          <w:fldChar w:fldCharType="end"/>
        </w:r>
      </w:hyperlink>
    </w:p>
    <w:p w14:paraId="337E05DF" w14:textId="6778AF83" w:rsidR="00C14BD2" w:rsidRDefault="00C14BD2">
      <w:pPr>
        <w:pStyle w:val="TOC2"/>
        <w:tabs>
          <w:tab w:val="right" w:leader="dot" w:pos="8296"/>
        </w:tabs>
        <w:ind w:left="480"/>
        <w:rPr>
          <w:rFonts w:eastAsiaTheme="minorEastAsia" w:hint="eastAsia"/>
          <w:noProof/>
          <w:sz w:val="22"/>
          <w:szCs w:val="24"/>
          <w14:ligatures w14:val="standardContextual"/>
        </w:rPr>
      </w:pPr>
      <w:hyperlink w:anchor="_Toc198820330" w:history="1">
        <w:r w:rsidRPr="00855C8E">
          <w:rPr>
            <w:rStyle w:val="af7"/>
            <w:rFonts w:ascii="黑体" w:hAnsi="黑体" w:hint="eastAsia"/>
            <w:noProof/>
          </w:rPr>
          <w:t>4.5.</w:t>
        </w:r>
        <w:r w:rsidRPr="00855C8E">
          <w:rPr>
            <w:rStyle w:val="af7"/>
            <w:rFonts w:hint="eastAsia"/>
            <w:noProof/>
          </w:rPr>
          <w:t xml:space="preserve"> Accessibility Features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_Toc198820330 \h</w:instrText>
        </w:r>
        <w:r>
          <w:rPr>
            <w:rFonts w:hint="eastAsia"/>
            <w:noProof/>
            <w:webHidden/>
          </w:rPr>
          <w:instrText xml:space="preserve"> </w:instrText>
        </w:r>
        <w:r>
          <w:rPr>
            <w:rFonts w:hint="eastAsia"/>
            <w:noProof/>
            <w:webHidden/>
          </w:rPr>
        </w:r>
        <w:r>
          <w:rPr>
            <w:rFonts w:hint="eastAsia"/>
            <w:noProof/>
            <w:webHidden/>
          </w:rPr>
          <w:fldChar w:fldCharType="separate"/>
        </w:r>
        <w:r w:rsidR="00632BF0">
          <w:rPr>
            <w:rFonts w:hint="eastAsia"/>
            <w:noProof/>
            <w:webHidden/>
          </w:rPr>
          <w:t>11</w:t>
        </w:r>
        <w:r>
          <w:rPr>
            <w:rFonts w:hint="eastAsia"/>
            <w:noProof/>
            <w:webHidden/>
          </w:rPr>
          <w:fldChar w:fldCharType="end"/>
        </w:r>
      </w:hyperlink>
    </w:p>
    <w:p w14:paraId="04B41136" w14:textId="34537344" w:rsidR="00C14BD2" w:rsidRDefault="00C14BD2">
      <w:pPr>
        <w:pStyle w:val="TOC2"/>
        <w:tabs>
          <w:tab w:val="right" w:leader="dot" w:pos="8296"/>
        </w:tabs>
        <w:ind w:left="480"/>
        <w:rPr>
          <w:rFonts w:eastAsiaTheme="minorEastAsia" w:hint="eastAsia"/>
          <w:noProof/>
          <w:sz w:val="22"/>
          <w:szCs w:val="24"/>
          <w14:ligatures w14:val="standardContextual"/>
        </w:rPr>
      </w:pPr>
      <w:hyperlink w:anchor="_Toc198820331" w:history="1">
        <w:r w:rsidRPr="00855C8E">
          <w:rPr>
            <w:rStyle w:val="af7"/>
            <w:rFonts w:ascii="黑体" w:hAnsi="黑体" w:hint="eastAsia"/>
            <w:noProof/>
          </w:rPr>
          <w:t>4.6.</w:t>
        </w:r>
        <w:r w:rsidRPr="00855C8E">
          <w:rPr>
            <w:rStyle w:val="af7"/>
            <w:rFonts w:hint="eastAsia"/>
            <w:noProof/>
          </w:rPr>
          <w:t xml:space="preserve"> Learning Modules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_Toc198820331 \h</w:instrText>
        </w:r>
        <w:r>
          <w:rPr>
            <w:rFonts w:hint="eastAsia"/>
            <w:noProof/>
            <w:webHidden/>
          </w:rPr>
          <w:instrText xml:space="preserve"> </w:instrText>
        </w:r>
        <w:r>
          <w:rPr>
            <w:rFonts w:hint="eastAsia"/>
            <w:noProof/>
            <w:webHidden/>
          </w:rPr>
        </w:r>
        <w:r>
          <w:rPr>
            <w:rFonts w:hint="eastAsia"/>
            <w:noProof/>
            <w:webHidden/>
          </w:rPr>
          <w:fldChar w:fldCharType="separate"/>
        </w:r>
        <w:r w:rsidR="00632BF0">
          <w:rPr>
            <w:rFonts w:hint="eastAsia"/>
            <w:noProof/>
            <w:webHidden/>
          </w:rPr>
          <w:t>12</w:t>
        </w:r>
        <w:r>
          <w:rPr>
            <w:rFonts w:hint="eastAsia"/>
            <w:noProof/>
            <w:webHidden/>
          </w:rPr>
          <w:fldChar w:fldCharType="end"/>
        </w:r>
      </w:hyperlink>
    </w:p>
    <w:p w14:paraId="0B04E5E4" w14:textId="5B549F95" w:rsidR="00C14BD2" w:rsidRDefault="00C14BD2">
      <w:pPr>
        <w:pStyle w:val="TOC2"/>
        <w:tabs>
          <w:tab w:val="right" w:leader="dot" w:pos="8296"/>
        </w:tabs>
        <w:ind w:left="480"/>
        <w:rPr>
          <w:rFonts w:eastAsiaTheme="minorEastAsia" w:hint="eastAsia"/>
          <w:noProof/>
          <w:sz w:val="22"/>
          <w:szCs w:val="24"/>
          <w14:ligatures w14:val="standardContextual"/>
        </w:rPr>
      </w:pPr>
      <w:hyperlink w:anchor="_Toc198820332" w:history="1">
        <w:r w:rsidRPr="00855C8E">
          <w:rPr>
            <w:rStyle w:val="af7"/>
            <w:rFonts w:ascii="黑体" w:hAnsi="黑体" w:hint="eastAsia"/>
            <w:noProof/>
          </w:rPr>
          <w:t>4.7.</w:t>
        </w:r>
        <w:r w:rsidRPr="00855C8E">
          <w:rPr>
            <w:rStyle w:val="af7"/>
            <w:rFonts w:hint="eastAsia"/>
            <w:noProof/>
          </w:rPr>
          <w:t xml:space="preserve"> Scoring System</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_Toc198820332 \h</w:instrText>
        </w:r>
        <w:r>
          <w:rPr>
            <w:rFonts w:hint="eastAsia"/>
            <w:noProof/>
            <w:webHidden/>
          </w:rPr>
          <w:instrText xml:space="preserve"> </w:instrText>
        </w:r>
        <w:r>
          <w:rPr>
            <w:rFonts w:hint="eastAsia"/>
            <w:noProof/>
            <w:webHidden/>
          </w:rPr>
        </w:r>
        <w:r>
          <w:rPr>
            <w:rFonts w:hint="eastAsia"/>
            <w:noProof/>
            <w:webHidden/>
          </w:rPr>
          <w:fldChar w:fldCharType="separate"/>
        </w:r>
        <w:r w:rsidR="00632BF0">
          <w:rPr>
            <w:rFonts w:hint="eastAsia"/>
            <w:noProof/>
            <w:webHidden/>
          </w:rPr>
          <w:t>13</w:t>
        </w:r>
        <w:r>
          <w:rPr>
            <w:rFonts w:hint="eastAsia"/>
            <w:noProof/>
            <w:webHidden/>
          </w:rPr>
          <w:fldChar w:fldCharType="end"/>
        </w:r>
      </w:hyperlink>
    </w:p>
    <w:p w14:paraId="55F401D1" w14:textId="0135E351" w:rsidR="00C14BD2" w:rsidRDefault="00C14BD2">
      <w:pPr>
        <w:pStyle w:val="TOC2"/>
        <w:tabs>
          <w:tab w:val="right" w:leader="dot" w:pos="8296"/>
        </w:tabs>
        <w:ind w:left="480"/>
        <w:rPr>
          <w:rFonts w:eastAsiaTheme="minorEastAsia" w:hint="eastAsia"/>
          <w:noProof/>
          <w:sz w:val="22"/>
          <w:szCs w:val="24"/>
          <w14:ligatures w14:val="standardContextual"/>
        </w:rPr>
      </w:pPr>
      <w:hyperlink w:anchor="_Toc198820333" w:history="1">
        <w:r w:rsidRPr="00855C8E">
          <w:rPr>
            <w:rStyle w:val="af7"/>
            <w:rFonts w:ascii="黑体" w:hAnsi="黑体" w:hint="eastAsia"/>
            <w:noProof/>
          </w:rPr>
          <w:t>4.8.</w:t>
        </w:r>
        <w:r w:rsidRPr="00855C8E">
          <w:rPr>
            <w:rStyle w:val="af7"/>
            <w:rFonts w:hint="eastAsia"/>
            <w:noProof/>
          </w:rPr>
          <w:t xml:space="preserve"> Tips for Teachers/Parents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_Toc198820333 \h</w:instrText>
        </w:r>
        <w:r>
          <w:rPr>
            <w:rFonts w:hint="eastAsia"/>
            <w:noProof/>
            <w:webHidden/>
          </w:rPr>
          <w:instrText xml:space="preserve"> </w:instrText>
        </w:r>
        <w:r>
          <w:rPr>
            <w:rFonts w:hint="eastAsia"/>
            <w:noProof/>
            <w:webHidden/>
          </w:rPr>
        </w:r>
        <w:r>
          <w:rPr>
            <w:rFonts w:hint="eastAsia"/>
            <w:noProof/>
            <w:webHidden/>
          </w:rPr>
          <w:fldChar w:fldCharType="separate"/>
        </w:r>
        <w:r w:rsidR="00632BF0">
          <w:rPr>
            <w:rFonts w:hint="eastAsia"/>
            <w:noProof/>
            <w:webHidden/>
          </w:rPr>
          <w:t>13</w:t>
        </w:r>
        <w:r>
          <w:rPr>
            <w:rFonts w:hint="eastAsia"/>
            <w:noProof/>
            <w:webHidden/>
          </w:rPr>
          <w:fldChar w:fldCharType="end"/>
        </w:r>
      </w:hyperlink>
    </w:p>
    <w:p w14:paraId="0CF68C4A" w14:textId="3D3B38F1" w:rsidR="00C14BD2" w:rsidRDefault="00C14BD2">
      <w:pPr>
        <w:pStyle w:val="TOC2"/>
        <w:tabs>
          <w:tab w:val="right" w:leader="dot" w:pos="8296"/>
        </w:tabs>
        <w:ind w:left="480"/>
        <w:rPr>
          <w:rFonts w:eastAsiaTheme="minorEastAsia" w:hint="eastAsia"/>
          <w:noProof/>
          <w:sz w:val="22"/>
          <w:szCs w:val="24"/>
          <w14:ligatures w14:val="standardContextual"/>
        </w:rPr>
      </w:pPr>
      <w:hyperlink w:anchor="_Toc198820334" w:history="1">
        <w:r w:rsidRPr="00855C8E">
          <w:rPr>
            <w:rStyle w:val="af7"/>
            <w:rFonts w:ascii="黑体" w:hAnsi="黑体" w:hint="eastAsia"/>
            <w:noProof/>
          </w:rPr>
          <w:t>4.9.</w:t>
        </w:r>
        <w:r w:rsidRPr="00855C8E">
          <w:rPr>
            <w:rStyle w:val="af7"/>
            <w:rFonts w:hint="eastAsia"/>
            <w:noProof/>
          </w:rPr>
          <w:t xml:space="preserve"> Ending a Session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_Toc198820334 \h</w:instrText>
        </w:r>
        <w:r>
          <w:rPr>
            <w:rFonts w:hint="eastAsia"/>
            <w:noProof/>
            <w:webHidden/>
          </w:rPr>
          <w:instrText xml:space="preserve"> </w:instrText>
        </w:r>
        <w:r>
          <w:rPr>
            <w:rFonts w:hint="eastAsia"/>
            <w:noProof/>
            <w:webHidden/>
          </w:rPr>
        </w:r>
        <w:r>
          <w:rPr>
            <w:rFonts w:hint="eastAsia"/>
            <w:noProof/>
            <w:webHidden/>
          </w:rPr>
          <w:fldChar w:fldCharType="separate"/>
        </w:r>
        <w:r w:rsidR="00632BF0">
          <w:rPr>
            <w:rFonts w:hint="eastAsia"/>
            <w:noProof/>
            <w:webHidden/>
          </w:rPr>
          <w:t>13</w:t>
        </w:r>
        <w:r>
          <w:rPr>
            <w:rFonts w:hint="eastAsia"/>
            <w:noProof/>
            <w:webHidden/>
          </w:rPr>
          <w:fldChar w:fldCharType="end"/>
        </w:r>
      </w:hyperlink>
    </w:p>
    <w:p w14:paraId="6970B2CB" w14:textId="56115DC2" w:rsidR="00C14BD2" w:rsidRDefault="00C14BD2">
      <w:pPr>
        <w:pStyle w:val="TOC2"/>
        <w:tabs>
          <w:tab w:val="right" w:leader="dot" w:pos="8296"/>
        </w:tabs>
        <w:ind w:left="480"/>
        <w:rPr>
          <w:rFonts w:eastAsiaTheme="minorEastAsia" w:hint="eastAsia"/>
          <w:noProof/>
          <w:sz w:val="22"/>
          <w:szCs w:val="24"/>
          <w14:ligatures w14:val="standardContextual"/>
        </w:rPr>
      </w:pPr>
      <w:hyperlink w:anchor="_Toc198820335" w:history="1">
        <w:r w:rsidRPr="00855C8E">
          <w:rPr>
            <w:rStyle w:val="af7"/>
            <w:rFonts w:ascii="黑体" w:hAnsi="黑体" w:hint="eastAsia"/>
            <w:noProof/>
          </w:rPr>
          <w:t>4.10.</w:t>
        </w:r>
        <w:r w:rsidRPr="00855C8E">
          <w:rPr>
            <w:rStyle w:val="af7"/>
            <w:rFonts w:hint="eastAsia"/>
            <w:noProof/>
          </w:rPr>
          <w:t xml:space="preserve"> Troubleshooting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_Toc198820335 \h</w:instrText>
        </w:r>
        <w:r>
          <w:rPr>
            <w:rFonts w:hint="eastAsia"/>
            <w:noProof/>
            <w:webHidden/>
          </w:rPr>
          <w:instrText xml:space="preserve"> </w:instrText>
        </w:r>
        <w:r>
          <w:rPr>
            <w:rFonts w:hint="eastAsia"/>
            <w:noProof/>
            <w:webHidden/>
          </w:rPr>
        </w:r>
        <w:r>
          <w:rPr>
            <w:rFonts w:hint="eastAsia"/>
            <w:noProof/>
            <w:webHidden/>
          </w:rPr>
          <w:fldChar w:fldCharType="separate"/>
        </w:r>
        <w:r w:rsidR="00632BF0">
          <w:rPr>
            <w:rFonts w:hint="eastAsia"/>
            <w:noProof/>
            <w:webHidden/>
          </w:rPr>
          <w:t>13</w:t>
        </w:r>
        <w:r>
          <w:rPr>
            <w:rFonts w:hint="eastAsia"/>
            <w:noProof/>
            <w:webHidden/>
          </w:rPr>
          <w:fldChar w:fldCharType="end"/>
        </w:r>
      </w:hyperlink>
    </w:p>
    <w:p w14:paraId="238813A1" w14:textId="7A5639B7" w:rsidR="00C14BD2" w:rsidRDefault="00C14BD2">
      <w:pPr>
        <w:pStyle w:val="TOC1"/>
        <w:tabs>
          <w:tab w:val="right" w:leader="dot" w:pos="8296"/>
        </w:tabs>
        <w:rPr>
          <w:rFonts w:eastAsiaTheme="minorEastAsia" w:hint="eastAsia"/>
          <w:noProof/>
          <w:sz w:val="22"/>
          <w:szCs w:val="24"/>
          <w14:ligatures w14:val="standardContextual"/>
        </w:rPr>
      </w:pPr>
      <w:hyperlink w:anchor="_Toc198820336" w:history="1">
        <w:r w:rsidRPr="00855C8E">
          <w:rPr>
            <w:rStyle w:val="af7"/>
            <w:rFonts w:hint="eastAsia"/>
            <w:noProof/>
          </w:rPr>
          <w:t>5. Utilisation of AI</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_Toc198820336 \h</w:instrText>
        </w:r>
        <w:r>
          <w:rPr>
            <w:rFonts w:hint="eastAsia"/>
            <w:noProof/>
            <w:webHidden/>
          </w:rPr>
          <w:instrText xml:space="preserve"> </w:instrText>
        </w:r>
        <w:r>
          <w:rPr>
            <w:rFonts w:hint="eastAsia"/>
            <w:noProof/>
            <w:webHidden/>
          </w:rPr>
        </w:r>
        <w:r>
          <w:rPr>
            <w:rFonts w:hint="eastAsia"/>
            <w:noProof/>
            <w:webHidden/>
          </w:rPr>
          <w:fldChar w:fldCharType="separate"/>
        </w:r>
        <w:r w:rsidR="00632BF0">
          <w:rPr>
            <w:rFonts w:hint="eastAsia"/>
            <w:noProof/>
            <w:webHidden/>
          </w:rPr>
          <w:t>14</w:t>
        </w:r>
        <w:r>
          <w:rPr>
            <w:rFonts w:hint="eastAsia"/>
            <w:noProof/>
            <w:webHidden/>
          </w:rPr>
          <w:fldChar w:fldCharType="end"/>
        </w:r>
      </w:hyperlink>
    </w:p>
    <w:p w14:paraId="3665C0F6" w14:textId="35A60852" w:rsidR="00C14BD2" w:rsidRDefault="00C14BD2">
      <w:pPr>
        <w:pStyle w:val="TOC2"/>
        <w:tabs>
          <w:tab w:val="right" w:leader="dot" w:pos="8296"/>
        </w:tabs>
        <w:ind w:left="480"/>
        <w:rPr>
          <w:rFonts w:eastAsiaTheme="minorEastAsia" w:hint="eastAsia"/>
          <w:noProof/>
          <w:sz w:val="22"/>
          <w:szCs w:val="24"/>
          <w14:ligatures w14:val="standardContextual"/>
        </w:rPr>
      </w:pPr>
      <w:hyperlink w:anchor="_Toc198820337" w:history="1">
        <w:r w:rsidRPr="00855C8E">
          <w:rPr>
            <w:rStyle w:val="af7"/>
            <w:rFonts w:ascii="黑体" w:hAnsi="黑体" w:hint="eastAsia"/>
            <w:noProof/>
          </w:rPr>
          <w:t>5.1.</w:t>
        </w:r>
        <w:r w:rsidRPr="00855C8E">
          <w:rPr>
            <w:rStyle w:val="af7"/>
            <w:rFonts w:hint="eastAsia"/>
            <w:noProof/>
          </w:rPr>
          <w:t xml:space="preserve"> Colorblind-Friendly Color System Implementation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_Toc198820337 \h</w:instrText>
        </w:r>
        <w:r>
          <w:rPr>
            <w:rFonts w:hint="eastAsia"/>
            <w:noProof/>
            <w:webHidden/>
          </w:rPr>
          <w:instrText xml:space="preserve"> </w:instrText>
        </w:r>
        <w:r>
          <w:rPr>
            <w:rFonts w:hint="eastAsia"/>
            <w:noProof/>
            <w:webHidden/>
          </w:rPr>
        </w:r>
        <w:r>
          <w:rPr>
            <w:rFonts w:hint="eastAsia"/>
            <w:noProof/>
            <w:webHidden/>
          </w:rPr>
          <w:fldChar w:fldCharType="separate"/>
        </w:r>
        <w:r w:rsidR="00632BF0">
          <w:rPr>
            <w:rFonts w:hint="eastAsia"/>
            <w:noProof/>
            <w:webHidden/>
          </w:rPr>
          <w:t>14</w:t>
        </w:r>
        <w:r>
          <w:rPr>
            <w:rFonts w:hint="eastAsia"/>
            <w:noProof/>
            <w:webHidden/>
          </w:rPr>
          <w:fldChar w:fldCharType="end"/>
        </w:r>
      </w:hyperlink>
    </w:p>
    <w:p w14:paraId="78A85D0E" w14:textId="5AB705E8" w:rsidR="00C14BD2" w:rsidRDefault="00C14BD2">
      <w:pPr>
        <w:pStyle w:val="TOC2"/>
        <w:tabs>
          <w:tab w:val="right" w:leader="dot" w:pos="8296"/>
        </w:tabs>
        <w:ind w:left="480"/>
        <w:rPr>
          <w:rFonts w:eastAsiaTheme="minorEastAsia" w:hint="eastAsia"/>
          <w:noProof/>
          <w:sz w:val="22"/>
          <w:szCs w:val="24"/>
          <w14:ligatures w14:val="standardContextual"/>
        </w:rPr>
      </w:pPr>
      <w:hyperlink w:anchor="_Toc198820338" w:history="1">
        <w:r w:rsidRPr="00855C8E">
          <w:rPr>
            <w:rStyle w:val="af7"/>
            <w:rFonts w:ascii="黑体" w:hAnsi="黑体" w:hint="eastAsia"/>
            <w:noProof/>
          </w:rPr>
          <w:t>5.2.</w:t>
        </w:r>
        <w:r w:rsidRPr="00855C8E">
          <w:rPr>
            <w:rStyle w:val="af7"/>
            <w:rFonts w:hint="eastAsia"/>
            <w:noProof/>
          </w:rPr>
          <w:t xml:space="preserve"> Java Drawing Functionality (Geometric Visualization)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_Toc198820338 \h</w:instrText>
        </w:r>
        <w:r>
          <w:rPr>
            <w:rFonts w:hint="eastAsia"/>
            <w:noProof/>
            <w:webHidden/>
          </w:rPr>
          <w:instrText xml:space="preserve"> </w:instrText>
        </w:r>
        <w:r>
          <w:rPr>
            <w:rFonts w:hint="eastAsia"/>
            <w:noProof/>
            <w:webHidden/>
          </w:rPr>
        </w:r>
        <w:r>
          <w:rPr>
            <w:rFonts w:hint="eastAsia"/>
            <w:noProof/>
            <w:webHidden/>
          </w:rPr>
          <w:fldChar w:fldCharType="separate"/>
        </w:r>
        <w:r w:rsidR="00632BF0">
          <w:rPr>
            <w:rFonts w:hint="eastAsia"/>
            <w:noProof/>
            <w:webHidden/>
          </w:rPr>
          <w:t>14</w:t>
        </w:r>
        <w:r>
          <w:rPr>
            <w:rFonts w:hint="eastAsia"/>
            <w:noProof/>
            <w:webHidden/>
          </w:rPr>
          <w:fldChar w:fldCharType="end"/>
        </w:r>
      </w:hyperlink>
    </w:p>
    <w:p w14:paraId="6E06CB0F" w14:textId="23E77F63" w:rsidR="00C14BD2" w:rsidRDefault="00C14BD2">
      <w:pPr>
        <w:pStyle w:val="TOC2"/>
        <w:tabs>
          <w:tab w:val="right" w:leader="dot" w:pos="8296"/>
        </w:tabs>
        <w:ind w:left="480"/>
        <w:rPr>
          <w:rFonts w:eastAsiaTheme="minorEastAsia" w:hint="eastAsia"/>
          <w:noProof/>
          <w:sz w:val="22"/>
          <w:szCs w:val="24"/>
          <w14:ligatures w14:val="standardContextual"/>
        </w:rPr>
      </w:pPr>
      <w:hyperlink w:anchor="_Toc198820339" w:history="1">
        <w:r w:rsidRPr="00855C8E">
          <w:rPr>
            <w:rStyle w:val="af7"/>
            <w:rFonts w:ascii="黑体" w:hAnsi="黑体" w:hint="eastAsia"/>
            <w:noProof/>
          </w:rPr>
          <w:t>5.3.</w:t>
        </w:r>
        <w:r w:rsidRPr="00855C8E">
          <w:rPr>
            <w:rStyle w:val="af7"/>
            <w:rFonts w:hint="eastAsia"/>
            <w:noProof/>
          </w:rPr>
          <w:t xml:space="preserve"> Python Angle Generation Script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_Toc198820339 \h</w:instrText>
        </w:r>
        <w:r>
          <w:rPr>
            <w:rFonts w:hint="eastAsia"/>
            <w:noProof/>
            <w:webHidden/>
          </w:rPr>
          <w:instrText xml:space="preserve"> </w:instrText>
        </w:r>
        <w:r>
          <w:rPr>
            <w:rFonts w:hint="eastAsia"/>
            <w:noProof/>
            <w:webHidden/>
          </w:rPr>
        </w:r>
        <w:r>
          <w:rPr>
            <w:rFonts w:hint="eastAsia"/>
            <w:noProof/>
            <w:webHidden/>
          </w:rPr>
          <w:fldChar w:fldCharType="separate"/>
        </w:r>
        <w:r w:rsidR="00632BF0">
          <w:rPr>
            <w:rFonts w:hint="eastAsia"/>
            <w:noProof/>
            <w:webHidden/>
          </w:rPr>
          <w:t>15</w:t>
        </w:r>
        <w:r>
          <w:rPr>
            <w:rFonts w:hint="eastAsia"/>
            <w:noProof/>
            <w:webHidden/>
          </w:rPr>
          <w:fldChar w:fldCharType="end"/>
        </w:r>
      </w:hyperlink>
    </w:p>
    <w:p w14:paraId="15A8EAB9" w14:textId="68B1B1EA" w:rsidR="00C14BD2" w:rsidRDefault="00C14BD2">
      <w:pPr>
        <w:pStyle w:val="TOC1"/>
        <w:tabs>
          <w:tab w:val="right" w:leader="dot" w:pos="8296"/>
        </w:tabs>
        <w:rPr>
          <w:rFonts w:eastAsiaTheme="minorEastAsia" w:hint="eastAsia"/>
          <w:noProof/>
          <w:sz w:val="22"/>
          <w:szCs w:val="24"/>
          <w14:ligatures w14:val="standardContextual"/>
        </w:rPr>
      </w:pPr>
      <w:hyperlink w:anchor="_Toc198820340" w:history="1">
        <w:r w:rsidRPr="00855C8E">
          <w:rPr>
            <w:rStyle w:val="af7"/>
            <w:rFonts w:hint="eastAsia"/>
            <w:noProof/>
          </w:rPr>
          <w:t>6. Reflection on your experience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_Toc198820340 \h</w:instrText>
        </w:r>
        <w:r>
          <w:rPr>
            <w:rFonts w:hint="eastAsia"/>
            <w:noProof/>
            <w:webHidden/>
          </w:rPr>
          <w:instrText xml:space="preserve"> </w:instrText>
        </w:r>
        <w:r>
          <w:rPr>
            <w:rFonts w:hint="eastAsia"/>
            <w:noProof/>
            <w:webHidden/>
          </w:rPr>
        </w:r>
        <w:r>
          <w:rPr>
            <w:rFonts w:hint="eastAsia"/>
            <w:noProof/>
            <w:webHidden/>
          </w:rPr>
          <w:fldChar w:fldCharType="separate"/>
        </w:r>
        <w:r w:rsidR="00632BF0">
          <w:rPr>
            <w:rFonts w:hint="eastAsia"/>
            <w:noProof/>
            <w:webHidden/>
          </w:rPr>
          <w:t>16</w:t>
        </w:r>
        <w:r>
          <w:rPr>
            <w:rFonts w:hint="eastAsia"/>
            <w:noProof/>
            <w:webHidden/>
          </w:rPr>
          <w:fldChar w:fldCharType="end"/>
        </w:r>
      </w:hyperlink>
    </w:p>
    <w:p w14:paraId="0C4180D2" w14:textId="0CFDABEE" w:rsidR="00C14BD2" w:rsidRDefault="00C14BD2">
      <w:pPr>
        <w:pStyle w:val="TOC2"/>
        <w:tabs>
          <w:tab w:val="right" w:leader="dot" w:pos="8296"/>
        </w:tabs>
        <w:ind w:left="480"/>
        <w:rPr>
          <w:rFonts w:eastAsiaTheme="minorEastAsia" w:hint="eastAsia"/>
          <w:noProof/>
          <w:sz w:val="22"/>
          <w:szCs w:val="24"/>
          <w14:ligatures w14:val="standardContextual"/>
        </w:rPr>
      </w:pPr>
      <w:hyperlink w:anchor="_Toc198820341" w:history="1">
        <w:r w:rsidRPr="00855C8E">
          <w:rPr>
            <w:rStyle w:val="af7"/>
            <w:rFonts w:ascii="黑体" w:hAnsi="黑体" w:hint="eastAsia"/>
            <w:noProof/>
          </w:rPr>
          <w:t>6.1.</w:t>
        </w:r>
        <w:r w:rsidRPr="00855C8E">
          <w:rPr>
            <w:rStyle w:val="af7"/>
            <w:rFonts w:hint="eastAsia"/>
            <w:noProof/>
          </w:rPr>
          <w:t xml:space="preserve"> My First Java GUI Project Experience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_Toc198820341 \h</w:instrText>
        </w:r>
        <w:r>
          <w:rPr>
            <w:rFonts w:hint="eastAsia"/>
            <w:noProof/>
            <w:webHidden/>
          </w:rPr>
          <w:instrText xml:space="preserve"> </w:instrText>
        </w:r>
        <w:r>
          <w:rPr>
            <w:rFonts w:hint="eastAsia"/>
            <w:noProof/>
            <w:webHidden/>
          </w:rPr>
        </w:r>
        <w:r>
          <w:rPr>
            <w:rFonts w:hint="eastAsia"/>
            <w:noProof/>
            <w:webHidden/>
          </w:rPr>
          <w:fldChar w:fldCharType="separate"/>
        </w:r>
        <w:r w:rsidR="00632BF0">
          <w:rPr>
            <w:rFonts w:hint="eastAsia"/>
            <w:noProof/>
            <w:webHidden/>
          </w:rPr>
          <w:t>16</w:t>
        </w:r>
        <w:r>
          <w:rPr>
            <w:rFonts w:hint="eastAsia"/>
            <w:noProof/>
            <w:webHidden/>
          </w:rPr>
          <w:fldChar w:fldCharType="end"/>
        </w:r>
      </w:hyperlink>
    </w:p>
    <w:p w14:paraId="47F7A1F3" w14:textId="390C1416" w:rsidR="00C14BD2" w:rsidRDefault="00C14BD2">
      <w:pPr>
        <w:pStyle w:val="TOC2"/>
        <w:tabs>
          <w:tab w:val="right" w:leader="dot" w:pos="8296"/>
        </w:tabs>
        <w:ind w:left="480"/>
        <w:rPr>
          <w:rFonts w:eastAsiaTheme="minorEastAsia" w:hint="eastAsia"/>
          <w:noProof/>
          <w:sz w:val="22"/>
          <w:szCs w:val="24"/>
          <w14:ligatures w14:val="standardContextual"/>
        </w:rPr>
      </w:pPr>
      <w:hyperlink w:anchor="_Toc198820342" w:history="1">
        <w:r w:rsidRPr="00855C8E">
          <w:rPr>
            <w:rStyle w:val="af7"/>
            <w:rFonts w:ascii="黑体" w:hAnsi="黑体" w:hint="eastAsia"/>
            <w:noProof/>
          </w:rPr>
          <w:t>6.2.</w:t>
        </w:r>
        <w:r w:rsidRPr="00855C8E">
          <w:rPr>
            <w:rStyle w:val="af7"/>
            <w:rFonts w:hint="eastAsia"/>
            <w:noProof/>
          </w:rPr>
          <w:t xml:space="preserve"> What Went Well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_Toc198820342 \h</w:instrText>
        </w:r>
        <w:r>
          <w:rPr>
            <w:rFonts w:hint="eastAsia"/>
            <w:noProof/>
            <w:webHidden/>
          </w:rPr>
          <w:instrText xml:space="preserve"> </w:instrText>
        </w:r>
        <w:r>
          <w:rPr>
            <w:rFonts w:hint="eastAsia"/>
            <w:noProof/>
            <w:webHidden/>
          </w:rPr>
        </w:r>
        <w:r>
          <w:rPr>
            <w:rFonts w:hint="eastAsia"/>
            <w:noProof/>
            <w:webHidden/>
          </w:rPr>
          <w:fldChar w:fldCharType="separate"/>
        </w:r>
        <w:r w:rsidR="00632BF0">
          <w:rPr>
            <w:rFonts w:hint="eastAsia"/>
            <w:noProof/>
            <w:webHidden/>
          </w:rPr>
          <w:t>16</w:t>
        </w:r>
        <w:r>
          <w:rPr>
            <w:rFonts w:hint="eastAsia"/>
            <w:noProof/>
            <w:webHidden/>
          </w:rPr>
          <w:fldChar w:fldCharType="end"/>
        </w:r>
      </w:hyperlink>
    </w:p>
    <w:p w14:paraId="020CC0D2" w14:textId="73020D80" w:rsidR="00C14BD2" w:rsidRDefault="00C14BD2">
      <w:pPr>
        <w:pStyle w:val="TOC2"/>
        <w:tabs>
          <w:tab w:val="right" w:leader="dot" w:pos="8296"/>
        </w:tabs>
        <w:ind w:left="480"/>
        <w:rPr>
          <w:rFonts w:eastAsiaTheme="minorEastAsia" w:hint="eastAsia"/>
          <w:noProof/>
          <w:sz w:val="22"/>
          <w:szCs w:val="24"/>
          <w14:ligatures w14:val="standardContextual"/>
        </w:rPr>
      </w:pPr>
      <w:hyperlink w:anchor="_Toc198820343" w:history="1">
        <w:r w:rsidRPr="00855C8E">
          <w:rPr>
            <w:rStyle w:val="af7"/>
            <w:rFonts w:ascii="黑体" w:hAnsi="黑体" w:hint="eastAsia"/>
            <w:noProof/>
          </w:rPr>
          <w:t>6.3.</w:t>
        </w:r>
        <w:r w:rsidRPr="00855C8E">
          <w:rPr>
            <w:rStyle w:val="af7"/>
            <w:rFonts w:hint="eastAsia"/>
            <w:noProof/>
          </w:rPr>
          <w:t xml:space="preserve"> What Could Be Improved</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_Toc198820343 \h</w:instrText>
        </w:r>
        <w:r>
          <w:rPr>
            <w:rFonts w:hint="eastAsia"/>
            <w:noProof/>
            <w:webHidden/>
          </w:rPr>
          <w:instrText xml:space="preserve"> </w:instrText>
        </w:r>
        <w:r>
          <w:rPr>
            <w:rFonts w:hint="eastAsia"/>
            <w:noProof/>
            <w:webHidden/>
          </w:rPr>
        </w:r>
        <w:r>
          <w:rPr>
            <w:rFonts w:hint="eastAsia"/>
            <w:noProof/>
            <w:webHidden/>
          </w:rPr>
          <w:fldChar w:fldCharType="separate"/>
        </w:r>
        <w:r w:rsidR="00632BF0">
          <w:rPr>
            <w:rFonts w:hint="eastAsia"/>
            <w:noProof/>
            <w:webHidden/>
          </w:rPr>
          <w:t>16</w:t>
        </w:r>
        <w:r>
          <w:rPr>
            <w:rFonts w:hint="eastAsia"/>
            <w:noProof/>
            <w:webHidden/>
          </w:rPr>
          <w:fldChar w:fldCharType="end"/>
        </w:r>
      </w:hyperlink>
    </w:p>
    <w:p w14:paraId="3E4DEE17" w14:textId="405A70B5" w:rsidR="00C14BD2" w:rsidRDefault="00C14BD2">
      <w:pPr>
        <w:pStyle w:val="TOC1"/>
        <w:tabs>
          <w:tab w:val="right" w:leader="dot" w:pos="8296"/>
        </w:tabs>
        <w:rPr>
          <w:rFonts w:eastAsiaTheme="minorEastAsia" w:hint="eastAsia"/>
          <w:noProof/>
          <w:sz w:val="22"/>
          <w:szCs w:val="24"/>
          <w14:ligatures w14:val="standardContextual"/>
        </w:rPr>
      </w:pPr>
      <w:hyperlink w:anchor="_Toc198820344" w:history="1">
        <w:r w:rsidRPr="00855C8E">
          <w:rPr>
            <w:rStyle w:val="af7"/>
            <w:rFonts w:hint="eastAsia"/>
            <w:noProof/>
          </w:rPr>
          <w:t>7. Appendix(Prompts and Answers)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_Toc198820344 \h</w:instrText>
        </w:r>
        <w:r>
          <w:rPr>
            <w:rFonts w:hint="eastAsia"/>
            <w:noProof/>
            <w:webHidden/>
          </w:rPr>
          <w:instrText xml:space="preserve"> </w:instrText>
        </w:r>
        <w:r>
          <w:rPr>
            <w:rFonts w:hint="eastAsia"/>
            <w:noProof/>
            <w:webHidden/>
          </w:rPr>
        </w:r>
        <w:r>
          <w:rPr>
            <w:rFonts w:hint="eastAsia"/>
            <w:noProof/>
            <w:webHidden/>
          </w:rPr>
          <w:fldChar w:fldCharType="separate"/>
        </w:r>
        <w:r w:rsidR="00632BF0">
          <w:rPr>
            <w:rFonts w:hint="eastAsia"/>
            <w:noProof/>
            <w:webHidden/>
          </w:rPr>
          <w:t>17</w:t>
        </w:r>
        <w:r>
          <w:rPr>
            <w:rFonts w:hint="eastAsia"/>
            <w:noProof/>
            <w:webHidden/>
          </w:rPr>
          <w:fldChar w:fldCharType="end"/>
        </w:r>
      </w:hyperlink>
    </w:p>
    <w:p w14:paraId="4EB3ABDE" w14:textId="4159F486" w:rsidR="00C14BD2" w:rsidRDefault="00C14BD2">
      <w:pPr>
        <w:pStyle w:val="TOC2"/>
        <w:tabs>
          <w:tab w:val="right" w:leader="dot" w:pos="8296"/>
        </w:tabs>
        <w:ind w:left="480"/>
        <w:rPr>
          <w:rFonts w:eastAsiaTheme="minorEastAsia" w:hint="eastAsia"/>
          <w:noProof/>
          <w:sz w:val="22"/>
          <w:szCs w:val="24"/>
          <w14:ligatures w14:val="standardContextual"/>
        </w:rPr>
      </w:pPr>
      <w:hyperlink w:anchor="_Toc198820345" w:history="1">
        <w:r w:rsidRPr="00855C8E">
          <w:rPr>
            <w:rStyle w:val="af7"/>
            <w:rFonts w:ascii="黑体" w:hAnsi="黑体" w:hint="eastAsia"/>
            <w:noProof/>
          </w:rPr>
          <w:t>7.1.</w:t>
        </w:r>
        <w:r w:rsidRPr="00855C8E">
          <w:rPr>
            <w:rStyle w:val="af7"/>
            <w:rFonts w:hint="eastAsia"/>
            <w:noProof/>
          </w:rPr>
          <w:t xml:space="preserve"> Colorblind-Friendly Color System Implementation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_Toc198820345 \h</w:instrText>
        </w:r>
        <w:r>
          <w:rPr>
            <w:rFonts w:hint="eastAsia"/>
            <w:noProof/>
            <w:webHidden/>
          </w:rPr>
          <w:instrText xml:space="preserve"> </w:instrText>
        </w:r>
        <w:r>
          <w:rPr>
            <w:rFonts w:hint="eastAsia"/>
            <w:noProof/>
            <w:webHidden/>
          </w:rPr>
        </w:r>
        <w:r>
          <w:rPr>
            <w:rFonts w:hint="eastAsia"/>
            <w:noProof/>
            <w:webHidden/>
          </w:rPr>
          <w:fldChar w:fldCharType="separate"/>
        </w:r>
        <w:r w:rsidR="00632BF0">
          <w:rPr>
            <w:rFonts w:hint="eastAsia"/>
            <w:noProof/>
            <w:webHidden/>
          </w:rPr>
          <w:t>17</w:t>
        </w:r>
        <w:r>
          <w:rPr>
            <w:rFonts w:hint="eastAsia"/>
            <w:noProof/>
            <w:webHidden/>
          </w:rPr>
          <w:fldChar w:fldCharType="end"/>
        </w:r>
      </w:hyperlink>
    </w:p>
    <w:p w14:paraId="5DD54760" w14:textId="1CF67816" w:rsidR="00C14BD2" w:rsidRDefault="00C14BD2">
      <w:pPr>
        <w:pStyle w:val="TOC2"/>
        <w:tabs>
          <w:tab w:val="right" w:leader="dot" w:pos="8296"/>
        </w:tabs>
        <w:ind w:left="480"/>
        <w:rPr>
          <w:rFonts w:eastAsiaTheme="minorEastAsia" w:hint="eastAsia"/>
          <w:noProof/>
          <w:sz w:val="22"/>
          <w:szCs w:val="24"/>
          <w14:ligatures w14:val="standardContextual"/>
        </w:rPr>
      </w:pPr>
      <w:hyperlink w:anchor="_Toc198820346" w:history="1">
        <w:r w:rsidRPr="00855C8E">
          <w:rPr>
            <w:rStyle w:val="af7"/>
            <w:rFonts w:ascii="黑体" w:hAnsi="黑体" w:hint="eastAsia"/>
            <w:noProof/>
          </w:rPr>
          <w:t>7.2.</w:t>
        </w:r>
        <w:r w:rsidRPr="00855C8E">
          <w:rPr>
            <w:rStyle w:val="af7"/>
            <w:rFonts w:hint="eastAsia"/>
            <w:noProof/>
          </w:rPr>
          <w:t xml:space="preserve"> Java Drawing Functionality (Geometric Visualization)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_Toc198820346 \h</w:instrText>
        </w:r>
        <w:r>
          <w:rPr>
            <w:rFonts w:hint="eastAsia"/>
            <w:noProof/>
            <w:webHidden/>
          </w:rPr>
          <w:instrText xml:space="preserve"> </w:instrText>
        </w:r>
        <w:r>
          <w:rPr>
            <w:rFonts w:hint="eastAsia"/>
            <w:noProof/>
            <w:webHidden/>
          </w:rPr>
        </w:r>
        <w:r>
          <w:rPr>
            <w:rFonts w:hint="eastAsia"/>
            <w:noProof/>
            <w:webHidden/>
          </w:rPr>
          <w:fldChar w:fldCharType="separate"/>
        </w:r>
        <w:r w:rsidR="00632BF0">
          <w:rPr>
            <w:rFonts w:hint="eastAsia"/>
            <w:noProof/>
            <w:webHidden/>
          </w:rPr>
          <w:t>18</w:t>
        </w:r>
        <w:r>
          <w:rPr>
            <w:rFonts w:hint="eastAsia"/>
            <w:noProof/>
            <w:webHidden/>
          </w:rPr>
          <w:fldChar w:fldCharType="end"/>
        </w:r>
      </w:hyperlink>
    </w:p>
    <w:p w14:paraId="5A202502" w14:textId="0FE6DA19" w:rsidR="00C14BD2" w:rsidRDefault="00C14BD2">
      <w:pPr>
        <w:pStyle w:val="TOC2"/>
        <w:tabs>
          <w:tab w:val="right" w:leader="dot" w:pos="8296"/>
        </w:tabs>
        <w:ind w:left="480"/>
        <w:rPr>
          <w:rFonts w:eastAsiaTheme="minorEastAsia" w:hint="eastAsia"/>
          <w:noProof/>
          <w:sz w:val="22"/>
          <w:szCs w:val="24"/>
          <w14:ligatures w14:val="standardContextual"/>
        </w:rPr>
      </w:pPr>
      <w:hyperlink w:anchor="_Toc198820347" w:history="1">
        <w:r w:rsidRPr="00855C8E">
          <w:rPr>
            <w:rStyle w:val="af7"/>
            <w:rFonts w:ascii="黑体" w:hAnsi="黑体" w:hint="eastAsia"/>
            <w:noProof/>
          </w:rPr>
          <w:t>7.3.</w:t>
        </w:r>
        <w:r w:rsidRPr="00855C8E">
          <w:rPr>
            <w:rStyle w:val="af7"/>
            <w:rFonts w:hint="eastAsia"/>
            <w:noProof/>
          </w:rPr>
          <w:t xml:space="preserve"> Python Angle Generation Script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_Toc198820347 \h</w:instrText>
        </w:r>
        <w:r>
          <w:rPr>
            <w:rFonts w:hint="eastAsia"/>
            <w:noProof/>
            <w:webHidden/>
          </w:rPr>
          <w:instrText xml:space="preserve"> </w:instrText>
        </w:r>
        <w:r>
          <w:rPr>
            <w:rFonts w:hint="eastAsia"/>
            <w:noProof/>
            <w:webHidden/>
          </w:rPr>
        </w:r>
        <w:r>
          <w:rPr>
            <w:rFonts w:hint="eastAsia"/>
            <w:noProof/>
            <w:webHidden/>
          </w:rPr>
          <w:fldChar w:fldCharType="separate"/>
        </w:r>
        <w:r w:rsidR="00632BF0">
          <w:rPr>
            <w:rFonts w:hint="eastAsia"/>
            <w:noProof/>
            <w:webHidden/>
          </w:rPr>
          <w:t>22</w:t>
        </w:r>
        <w:r>
          <w:rPr>
            <w:rFonts w:hint="eastAsia"/>
            <w:noProof/>
            <w:webHidden/>
          </w:rPr>
          <w:fldChar w:fldCharType="end"/>
        </w:r>
      </w:hyperlink>
    </w:p>
    <w:p w14:paraId="6D2617FA" w14:textId="438B3CC9" w:rsidR="00DF1523" w:rsidRDefault="00E36BBB" w:rsidP="00995AEA">
      <w:pPr>
        <w:pStyle w:val="1"/>
        <w:rPr>
          <w:rFonts w:hint="eastAsia"/>
        </w:rPr>
      </w:pPr>
      <w:r>
        <w:rPr>
          <w:rFonts w:hint="eastAsia"/>
        </w:rPr>
        <w:lastRenderedPageBreak/>
        <w:fldChar w:fldCharType="end"/>
      </w:r>
      <w:bookmarkStart w:id="4" w:name="_Toc198468623"/>
      <w:bookmarkStart w:id="5" w:name="_Toc198820305"/>
      <w:r w:rsidR="00CC5FC2">
        <w:rPr>
          <w:rFonts w:hint="eastAsia"/>
        </w:rPr>
        <w:t>Allocation</w:t>
      </w:r>
      <w:bookmarkEnd w:id="4"/>
      <w:bookmarkEnd w:id="5"/>
    </w:p>
    <w:p w14:paraId="225A5950" w14:textId="5E7383AB" w:rsidR="0076274D" w:rsidRDefault="00A30C9F" w:rsidP="00CC5FC2">
      <w:pPr>
        <w:pStyle w:val="2"/>
      </w:pPr>
      <w:bookmarkStart w:id="6" w:name="_Toc198468624"/>
      <w:bookmarkStart w:id="7" w:name="_Toc198820306"/>
      <w:r>
        <w:rPr>
          <w:rFonts w:hint="eastAsia"/>
        </w:rPr>
        <w:t>Resources</w:t>
      </w:r>
      <w:r w:rsidR="00194537">
        <w:t>—</w:t>
      </w:r>
      <w:r w:rsidR="00194537">
        <w:rPr>
          <w:rFonts w:hint="eastAsia"/>
        </w:rPr>
        <w:t>Liu Tengyi</w:t>
      </w:r>
      <w:r w:rsidR="00953BFF">
        <w:rPr>
          <w:rFonts w:hint="eastAsia"/>
        </w:rPr>
        <w:t xml:space="preserve"> </w:t>
      </w:r>
      <w:r w:rsidR="003561BD">
        <w:rPr>
          <w:rFonts w:hint="eastAsia"/>
        </w:rPr>
        <w:t>(</w:t>
      </w:r>
      <w:r w:rsidR="00BE2DAD">
        <w:rPr>
          <w:rFonts w:hint="eastAsia"/>
        </w:rPr>
        <w:t>Prepare the image</w:t>
      </w:r>
      <w:r w:rsidR="00BE7412">
        <w:rPr>
          <w:rFonts w:hint="eastAsia"/>
        </w:rPr>
        <w:t xml:space="preserve"> resources</w:t>
      </w:r>
      <w:r w:rsidR="003561BD">
        <w:rPr>
          <w:rFonts w:hint="eastAsia"/>
        </w:rPr>
        <w:t>)</w:t>
      </w:r>
      <w:bookmarkEnd w:id="6"/>
      <w:bookmarkEnd w:id="7"/>
    </w:p>
    <w:p w14:paraId="386051BD" w14:textId="59C2E36E" w:rsidR="00BE7412" w:rsidRPr="00BE7412" w:rsidRDefault="00BE7412" w:rsidP="00BE7412">
      <w:pPr>
        <w:pStyle w:val="af5"/>
        <w:ind w:firstLine="480"/>
      </w:pPr>
      <w:r>
        <w:t>Liu Tengyi was mainly responsible for the preparation of questions and answers: first, including the screenshot of question images for task1, bonus1, and bonus2; for the angle images of task2, he used a Python script to automatically generate the required 35 images; for task3 and task4 which required randomly generating question parameters and producing corresponding answer images and analysis, he completed the code for generating answer analysis images covering 8 scenarios for these two tasks; for the answer analysis of bonus1 and bonus2, he manually drew each one and saved them in the resources folder after organization.</w:t>
      </w:r>
    </w:p>
    <w:p w14:paraId="6E111E2F" w14:textId="108F11A3" w:rsidR="0076274D" w:rsidRDefault="00A30C9F" w:rsidP="00CC5FC2">
      <w:pPr>
        <w:pStyle w:val="2"/>
      </w:pPr>
      <w:bookmarkStart w:id="8" w:name="_Toc198468625"/>
      <w:bookmarkStart w:id="9" w:name="_Toc198820307"/>
      <w:r>
        <w:rPr>
          <w:rFonts w:hint="eastAsia"/>
        </w:rPr>
        <w:t>Entity</w:t>
      </w:r>
      <w:r w:rsidR="00194537">
        <w:t>—</w:t>
      </w:r>
      <w:r w:rsidR="00194537">
        <w:rPr>
          <w:rFonts w:hint="eastAsia"/>
        </w:rPr>
        <w:t>Zhou Bohan</w:t>
      </w:r>
      <w:r w:rsidR="00953BFF">
        <w:rPr>
          <w:rFonts w:hint="eastAsia"/>
        </w:rPr>
        <w:t xml:space="preserve"> </w:t>
      </w:r>
      <w:r w:rsidR="003561BD">
        <w:rPr>
          <w:rFonts w:hint="eastAsia"/>
        </w:rPr>
        <w:t>(</w:t>
      </w:r>
      <w:r w:rsidR="00BE7412">
        <w:rPr>
          <w:rFonts w:hint="eastAsia"/>
        </w:rPr>
        <w:t>User entity + Data Access Layer</w:t>
      </w:r>
      <w:r w:rsidR="003561BD">
        <w:rPr>
          <w:rFonts w:hint="eastAsia"/>
        </w:rPr>
        <w:t>)</w:t>
      </w:r>
      <w:bookmarkEnd w:id="8"/>
      <w:bookmarkEnd w:id="9"/>
    </w:p>
    <w:p w14:paraId="071842FA" w14:textId="41CECE53" w:rsidR="00801678" w:rsidRPr="00801678" w:rsidRDefault="00801678" w:rsidP="00801678">
      <w:pPr>
        <w:pStyle w:val="af5"/>
        <w:ind w:firstLine="480"/>
        <w:rPr>
          <w:szCs w:val="24"/>
        </w:rPr>
      </w:pPr>
      <w:r>
        <w:t>Zhou Bohan was primarily responsible for establishing the user entity and implementing the data access layer: he created the User class, utilizing static variables and static methods to track users' game progress; additionally, he implemented the functionality of the data access layer, which involved encapsulating question data and corresponding image information from the resource layer into Java, while also developing foundational answer validation features to support subsequent service layer invocations.</w:t>
      </w:r>
    </w:p>
    <w:p w14:paraId="2FE5E8EF" w14:textId="50DA953F" w:rsidR="0076274D" w:rsidRDefault="009E78DC" w:rsidP="00CC5FC2">
      <w:pPr>
        <w:pStyle w:val="2"/>
      </w:pPr>
      <w:bookmarkStart w:id="10" w:name="_Toc198468626"/>
      <w:bookmarkStart w:id="11" w:name="_Toc198820308"/>
      <w:r>
        <w:rPr>
          <w:rFonts w:hint="eastAsia"/>
        </w:rPr>
        <w:t>Service</w:t>
      </w:r>
      <w:r w:rsidR="00B11883" w:rsidRPr="00B11883">
        <w:rPr>
          <w:rFonts w:hint="eastAsia"/>
        </w:rPr>
        <w:t xml:space="preserve"> </w:t>
      </w:r>
      <w:r w:rsidR="00B11883">
        <w:rPr>
          <w:rFonts w:hint="eastAsia"/>
        </w:rPr>
        <w:t>+ UI Implementation</w:t>
      </w:r>
      <w:r w:rsidR="00194537">
        <w:t>—</w:t>
      </w:r>
      <w:r w:rsidR="00194537">
        <w:rPr>
          <w:rFonts w:hint="eastAsia"/>
        </w:rPr>
        <w:t>Tu Yuxiang + Ouyang Xiaojun</w:t>
      </w:r>
      <w:bookmarkEnd w:id="10"/>
      <w:bookmarkEnd w:id="11"/>
    </w:p>
    <w:p w14:paraId="5E842306" w14:textId="77777777" w:rsidR="00155B41" w:rsidRPr="00155B41" w:rsidRDefault="00155B41" w:rsidP="00155B41">
      <w:pPr>
        <w:rPr>
          <w:rFonts w:hint="eastAsia"/>
          <w:b/>
          <w:bCs/>
        </w:rPr>
      </w:pPr>
      <w:r w:rsidRPr="00155B41">
        <w:rPr>
          <w:rFonts w:hint="eastAsia"/>
          <w:b/>
          <w:bCs/>
        </w:rPr>
        <w:t>Tu Yuxiang:</w:t>
      </w:r>
    </w:p>
    <w:p w14:paraId="0E408376" w14:textId="77777777" w:rsidR="00155B41" w:rsidRDefault="00155B41" w:rsidP="00155B41">
      <w:pPr>
        <w:pStyle w:val="af5"/>
        <w:ind w:firstLine="480"/>
      </w:pPr>
      <w:r>
        <w:rPr>
          <w:rFonts w:hint="eastAsia"/>
        </w:rPr>
        <w:t>At the service layer, responsible for task3, task4, bonus1, and bonus2</w:t>
      </w:r>
    </w:p>
    <w:p w14:paraId="4B4D28AB" w14:textId="13923D5E" w:rsidR="00155B41" w:rsidRDefault="00155B41" w:rsidP="00155B41">
      <w:pPr>
        <w:pStyle w:val="af5"/>
        <w:ind w:firstLine="480"/>
      </w:pPr>
      <w:r>
        <w:rPr>
          <w:rFonts w:hint="eastAsia"/>
        </w:rPr>
        <w:t>At the UI layer, responsible for implementing task3, task4, bonus1, and bonus2 interfaces</w:t>
      </w:r>
    </w:p>
    <w:p w14:paraId="48DCAC18" w14:textId="77777777" w:rsidR="00BA5501" w:rsidRPr="00155B41" w:rsidRDefault="00BA5501" w:rsidP="00BA5501">
      <w:pPr>
        <w:rPr>
          <w:rFonts w:hint="eastAsia"/>
          <w:b/>
          <w:bCs/>
        </w:rPr>
      </w:pPr>
      <w:r w:rsidRPr="00155B41">
        <w:rPr>
          <w:rFonts w:hint="eastAsia"/>
          <w:b/>
          <w:bCs/>
        </w:rPr>
        <w:t>Ouyang Xiaojun:</w:t>
      </w:r>
    </w:p>
    <w:p w14:paraId="54C2F4B3" w14:textId="77777777" w:rsidR="00BA5501" w:rsidRDefault="00BA5501" w:rsidP="00BA5501">
      <w:pPr>
        <w:pStyle w:val="af5"/>
        <w:ind w:firstLine="480"/>
      </w:pPr>
      <w:r>
        <w:rPr>
          <w:rFonts w:hint="eastAsia"/>
        </w:rPr>
        <w:t>At the service layer, responsible for task1 and task2</w:t>
      </w:r>
    </w:p>
    <w:p w14:paraId="56326B04" w14:textId="78709AF4" w:rsidR="00BA5501" w:rsidRDefault="00BA5501" w:rsidP="00BA5501">
      <w:pPr>
        <w:pStyle w:val="af5"/>
        <w:ind w:firstLine="480"/>
      </w:pPr>
      <w:r>
        <w:rPr>
          <w:rFonts w:hint="eastAsia"/>
        </w:rPr>
        <w:t>At the UI layer, responsible for implementing task1</w:t>
      </w:r>
      <w:r w:rsidR="00854B07">
        <w:rPr>
          <w:rFonts w:hint="eastAsia"/>
        </w:rPr>
        <w:t xml:space="preserve"> and </w:t>
      </w:r>
      <w:r>
        <w:rPr>
          <w:rFonts w:hint="eastAsia"/>
        </w:rPr>
        <w:t>task2 interfaces</w:t>
      </w:r>
    </w:p>
    <w:p w14:paraId="162C9CEF" w14:textId="77777777" w:rsidR="00BA5501" w:rsidRDefault="00BA5501" w:rsidP="00BA5501">
      <w:pPr>
        <w:pStyle w:val="af5"/>
        <w:ind w:firstLineChars="0" w:firstLine="0"/>
      </w:pPr>
    </w:p>
    <w:p w14:paraId="6D09BA0E" w14:textId="760EADB8" w:rsidR="00BA5501" w:rsidRPr="00155B41" w:rsidRDefault="00BA5501" w:rsidP="00BA5501">
      <w:pPr>
        <w:pStyle w:val="af5"/>
        <w:ind w:firstLineChars="0" w:firstLine="0"/>
      </w:pPr>
      <w:r w:rsidRPr="00BA5501">
        <w:rPr>
          <w:rFonts w:hint="eastAsia"/>
        </w:rPr>
        <w:t xml:space="preserve">By invoking classes from the data access layer and comprehending specific business </w:t>
      </w:r>
      <w:r w:rsidRPr="00BA5501">
        <w:rPr>
          <w:rFonts w:hint="eastAsia"/>
        </w:rPr>
        <w:lastRenderedPageBreak/>
        <w:t>logic, they accomplished the implementation of concrete business functionalities for each task. Additionally, by comprehending and applying the Swing library, they successfully implemented the GUI interface</w:t>
      </w:r>
      <w:r>
        <w:rPr>
          <w:rFonts w:hint="eastAsia"/>
        </w:rPr>
        <w:t>.</w:t>
      </w:r>
    </w:p>
    <w:p w14:paraId="02BFA1B5" w14:textId="4838AEDD" w:rsidR="004C252B" w:rsidRDefault="0076274D" w:rsidP="00CC5FC2">
      <w:pPr>
        <w:pStyle w:val="2"/>
      </w:pPr>
      <w:bookmarkStart w:id="12" w:name="_Toc198468628"/>
      <w:bookmarkStart w:id="13" w:name="_Toc198820309"/>
      <w:r>
        <w:rPr>
          <w:rFonts w:hint="eastAsia"/>
        </w:rPr>
        <w:t>UI</w:t>
      </w:r>
      <w:r w:rsidR="00194537">
        <w:rPr>
          <w:rFonts w:hint="eastAsia"/>
        </w:rPr>
        <w:t xml:space="preserve"> Design</w:t>
      </w:r>
      <w:r w:rsidR="00A748CF">
        <w:rPr>
          <w:rFonts w:hint="eastAsia"/>
        </w:rPr>
        <w:t xml:space="preserve"> + </w:t>
      </w:r>
      <w:r w:rsidR="006D7A77">
        <w:rPr>
          <w:rFonts w:hint="eastAsia"/>
        </w:rPr>
        <w:t xml:space="preserve">UI </w:t>
      </w:r>
      <w:r w:rsidR="00A748CF">
        <w:rPr>
          <w:rFonts w:hint="eastAsia"/>
        </w:rPr>
        <w:t>Mainframe</w:t>
      </w:r>
      <w:r w:rsidR="00366A8E">
        <w:rPr>
          <w:rFonts w:hint="eastAsia"/>
        </w:rPr>
        <w:t xml:space="preserve"> Implementation</w:t>
      </w:r>
      <w:r w:rsidR="00194537">
        <w:t>—</w:t>
      </w:r>
      <w:r w:rsidR="00194537">
        <w:rPr>
          <w:rFonts w:hint="eastAsia"/>
        </w:rPr>
        <w:t>Wang Zixuan</w:t>
      </w:r>
      <w:bookmarkEnd w:id="12"/>
      <w:bookmarkEnd w:id="13"/>
    </w:p>
    <w:p w14:paraId="7BAED81F" w14:textId="645FF154" w:rsidR="005C65E6" w:rsidRDefault="005C65E6" w:rsidP="005C65E6">
      <w:pPr>
        <w:pStyle w:val="af5"/>
        <w:ind w:firstLine="480"/>
      </w:pPr>
      <w:r w:rsidRPr="005C65E6">
        <w:rPr>
          <w:rFonts w:hint="eastAsia"/>
        </w:rPr>
        <w:t>Wang Zixuan was responsible for the overall UI design, including the style of the main interface, the architectural design of interface switching, and the specific styling of each individual interface. For colorblind accessibility, three sets of color schemes were designed along with color scheme switching buttons. Additionally, meticulous design was applied to components such as buttons, and multiple UI prototypes were created to facilitate the implementation of UI code.</w:t>
      </w:r>
    </w:p>
    <w:p w14:paraId="0045B90C" w14:textId="15CDEE4C" w:rsidR="006D7A77" w:rsidRPr="00AE11E7" w:rsidRDefault="006D7A77" w:rsidP="005C65E6">
      <w:pPr>
        <w:pStyle w:val="af5"/>
        <w:ind w:firstLine="480"/>
        <w:rPr>
          <w:rFonts w:hint="eastAsia"/>
        </w:rPr>
      </w:pPr>
      <w:r>
        <w:rPr>
          <w:rFonts w:hint="eastAsia"/>
        </w:rPr>
        <w:t>Apart from these, Wang Zixuan also implemented the Mainframe</w:t>
      </w:r>
      <w:r w:rsidR="009A2C98">
        <w:rPr>
          <w:rFonts w:hint="eastAsia"/>
        </w:rPr>
        <w:t xml:space="preserve"> UI interface and correpsonding UI utils such as the ColorScheme, KidButton and so on</w:t>
      </w:r>
      <w:r w:rsidR="00E34D43">
        <w:rPr>
          <w:rFonts w:hint="eastAsia"/>
        </w:rPr>
        <w:t>, which establishes a solid foundation for the UI interfaces within this mini-project</w:t>
      </w:r>
      <w:r w:rsidR="00E0638B">
        <w:rPr>
          <w:rFonts w:hint="eastAsia"/>
        </w:rPr>
        <w:t>.</w:t>
      </w:r>
    </w:p>
    <w:p w14:paraId="010A78BC" w14:textId="4272E770" w:rsidR="00E179D8" w:rsidRDefault="00E179D8" w:rsidP="00CC5FC2">
      <w:pPr>
        <w:pStyle w:val="1"/>
        <w:rPr>
          <w:rFonts w:hint="eastAsia"/>
        </w:rPr>
      </w:pPr>
      <w:bookmarkStart w:id="14" w:name="_Toc198468629"/>
      <w:bookmarkStart w:id="15" w:name="_Toc198820310"/>
      <w:r w:rsidRPr="00E179D8">
        <w:rPr>
          <w:rFonts w:hint="eastAsia"/>
        </w:rPr>
        <w:t>Design of the system</w:t>
      </w:r>
      <w:bookmarkEnd w:id="14"/>
      <w:bookmarkEnd w:id="15"/>
    </w:p>
    <w:p w14:paraId="1A1E847B" w14:textId="04573797" w:rsidR="007431BD" w:rsidRPr="007431BD" w:rsidRDefault="007431BD" w:rsidP="00CC5FC2">
      <w:pPr>
        <w:pStyle w:val="2"/>
        <w:numPr>
          <w:ilvl w:val="1"/>
          <w:numId w:val="17"/>
        </w:numPr>
      </w:pPr>
      <w:bookmarkStart w:id="16" w:name="_Toc198468630"/>
      <w:bookmarkStart w:id="17" w:name="_Toc198820311"/>
      <w:r>
        <w:rPr>
          <w:rFonts w:hint="eastAsia"/>
        </w:rPr>
        <w:t>Flowchart</w:t>
      </w:r>
      <w:bookmarkEnd w:id="16"/>
      <w:bookmarkEnd w:id="17"/>
    </w:p>
    <w:p w14:paraId="33B65119" w14:textId="0CB247A3" w:rsidR="00E179D8" w:rsidRDefault="00E179D8" w:rsidP="00D643F2">
      <w:pPr>
        <w:pStyle w:val="af5"/>
        <w:ind w:firstLine="480"/>
      </w:pPr>
      <w:r>
        <w:rPr>
          <w:noProof/>
        </w:rPr>
        <w:drawing>
          <wp:inline distT="0" distB="0" distL="0" distR="0" wp14:anchorId="59CE0152" wp14:editId="270BD9E1">
            <wp:extent cx="5273040" cy="3314065"/>
            <wp:effectExtent l="0" t="0" r="3810" b="635"/>
            <wp:docPr id="17797789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3314065"/>
                    </a:xfrm>
                    <a:prstGeom prst="rect">
                      <a:avLst/>
                    </a:prstGeom>
                    <a:noFill/>
                    <a:ln>
                      <a:noFill/>
                    </a:ln>
                  </pic:spPr>
                </pic:pic>
              </a:graphicData>
            </a:graphic>
          </wp:inline>
        </w:drawing>
      </w:r>
    </w:p>
    <w:p w14:paraId="4750F507" w14:textId="44FA516C" w:rsidR="00D643F2" w:rsidRDefault="00D643F2" w:rsidP="00D643F2">
      <w:pPr>
        <w:pStyle w:val="af5"/>
        <w:ind w:firstLine="480"/>
      </w:pPr>
      <w:r>
        <w:rPr>
          <w:rFonts w:hint="eastAsia"/>
        </w:rPr>
        <w:t xml:space="preserve">1. Project Initiation  </w:t>
      </w:r>
    </w:p>
    <w:p w14:paraId="790634C8" w14:textId="77777777" w:rsidR="00DA1CAA" w:rsidRDefault="00D643F2" w:rsidP="00D643F2">
      <w:pPr>
        <w:pStyle w:val="af5"/>
        <w:ind w:firstLine="480"/>
      </w:pPr>
      <w:r>
        <w:rPr>
          <w:rFonts w:hint="eastAsia"/>
        </w:rPr>
        <w:lastRenderedPageBreak/>
        <w:t>The project starts with [App.java], which serves as the entry point of the application, responsible for initializing and launching the program.</w:t>
      </w:r>
    </w:p>
    <w:p w14:paraId="1CFEDAEC" w14:textId="2B8DC689" w:rsidR="00D643F2" w:rsidRDefault="00D643F2" w:rsidP="00D643F2">
      <w:pPr>
        <w:pStyle w:val="af5"/>
        <w:ind w:firstLine="480"/>
      </w:pPr>
      <w:r>
        <w:rPr>
          <w:rFonts w:hint="eastAsia"/>
        </w:rPr>
        <w:t xml:space="preserve">2. Main Interface Display  </w:t>
      </w:r>
    </w:p>
    <w:p w14:paraId="3F7B2580" w14:textId="77777777" w:rsidR="00DA1CAA" w:rsidRDefault="00D643F2" w:rsidP="00D643F2">
      <w:pPr>
        <w:pStyle w:val="af5"/>
        <w:ind w:firstLine="480"/>
      </w:pPr>
      <w:r>
        <w:rPr>
          <w:rFonts w:hint="eastAsia"/>
        </w:rPr>
        <w:t>In [App.java], the [MainFrame] is called. This class represents the main framework of the application and is used to host various functional panels in the subsequent stages.</w:t>
      </w:r>
    </w:p>
    <w:p w14:paraId="16B1B3C8" w14:textId="7E23D3A4" w:rsidR="00D643F2" w:rsidRDefault="00D643F2" w:rsidP="00D643F2">
      <w:pPr>
        <w:pStyle w:val="af5"/>
        <w:ind w:firstLine="480"/>
      </w:pPr>
      <w:r>
        <w:rPr>
          <w:rFonts w:hint="eastAsia"/>
        </w:rPr>
        <w:t xml:space="preserve">3. Phase 1 Functionality (KS1)  </w:t>
      </w:r>
    </w:p>
    <w:p w14:paraId="3A4ABCCC" w14:textId="27CED3B8" w:rsidR="00D643F2" w:rsidRDefault="00D643F2" w:rsidP="00D643F2">
      <w:pPr>
        <w:pStyle w:val="af5"/>
        <w:ind w:firstLine="480"/>
      </w:pPr>
      <w:r>
        <w:rPr>
          <w:rFonts w:hint="eastAsia"/>
        </w:rPr>
        <w:t xml:space="preserve">Within [MainFrame], the user enters the first functional module, known as `KS1`.  </w:t>
      </w:r>
    </w:p>
    <w:p w14:paraId="6039C057" w14:textId="75FC5B1F" w:rsidR="00D643F2" w:rsidRDefault="00D643F2" w:rsidP="00D643F2">
      <w:pPr>
        <w:pStyle w:val="af5"/>
        <w:ind w:firstLine="480"/>
      </w:pPr>
      <w:r>
        <w:rPr>
          <w:rFonts w:hint="eastAsia"/>
        </w:rPr>
        <w:t xml:space="preserve">Functional Branches in KS1:  </w:t>
      </w:r>
    </w:p>
    <w:p w14:paraId="2294A878" w14:textId="2CE87170" w:rsidR="00D643F2" w:rsidRDefault="00D643F2" w:rsidP="00D643F2">
      <w:pPr>
        <w:pStyle w:val="af5"/>
        <w:ind w:firstLine="480"/>
      </w:pPr>
      <w:r>
        <w:rPr>
          <w:rFonts w:hint="eastAsia"/>
        </w:rPr>
        <w:t xml:space="preserve">   Shape2DPanel: Handles operations related to two-dimensional shapes.  </w:t>
      </w:r>
    </w:p>
    <w:p w14:paraId="3C0FB56C" w14:textId="035B13B5" w:rsidR="00D643F2" w:rsidRDefault="00D643F2" w:rsidP="00D643F2">
      <w:pPr>
        <w:pStyle w:val="af5"/>
        <w:ind w:firstLine="480"/>
      </w:pPr>
      <w:r>
        <w:rPr>
          <w:rFonts w:hint="eastAsia"/>
        </w:rPr>
        <w:t xml:space="preserve">   Shape3DPanel: Manages tasks involving three-dimensional objects.  </w:t>
      </w:r>
    </w:p>
    <w:p w14:paraId="1518C2D5" w14:textId="6F652FB9" w:rsidR="00DA1CAA" w:rsidRDefault="00D643F2" w:rsidP="00D643F2">
      <w:pPr>
        <w:pStyle w:val="af5"/>
        <w:ind w:firstLine="480"/>
      </w:pPr>
      <w:r>
        <w:rPr>
          <w:rFonts w:hint="eastAsia"/>
        </w:rPr>
        <w:t xml:space="preserve">   AnglePanel: Deals with functionalities related to angles.  </w:t>
      </w:r>
    </w:p>
    <w:p w14:paraId="3CC8FA7E" w14:textId="725A8121" w:rsidR="00D643F2" w:rsidRDefault="00D643F2" w:rsidP="00D643F2">
      <w:pPr>
        <w:pStyle w:val="af5"/>
        <w:ind w:firstLine="480"/>
      </w:pPr>
      <w:r>
        <w:rPr>
          <w:rFonts w:hint="eastAsia"/>
        </w:rPr>
        <w:t xml:space="preserve">4. Phase 2 Functionality (KS2)  </w:t>
      </w:r>
    </w:p>
    <w:p w14:paraId="053E8047" w14:textId="4F65221F" w:rsidR="00D643F2" w:rsidRDefault="00D643F2" w:rsidP="00D643F2">
      <w:pPr>
        <w:pStyle w:val="af5"/>
        <w:ind w:firstLine="480"/>
      </w:pPr>
      <w:r>
        <w:rPr>
          <w:rFonts w:hint="eastAsia"/>
        </w:rPr>
        <w:t>From any of the three panels in `KS1` ([Shape2DPanel], [Shape3DPanel], or [AnglePanel]), the user can proceed to the second stage of functionality, referred to as `KS2`.</w:t>
      </w:r>
    </w:p>
    <w:p w14:paraId="49CBE8BA" w14:textId="0C4A0D8B" w:rsidR="00D643F2" w:rsidRDefault="00D643F2" w:rsidP="00D643F2">
      <w:pPr>
        <w:pStyle w:val="af5"/>
        <w:ind w:firstLine="480"/>
      </w:pPr>
      <w:r>
        <w:rPr>
          <w:rFonts w:hint="eastAsia"/>
        </w:rPr>
        <w:t xml:space="preserve">Functional Branches in KS2:  </w:t>
      </w:r>
    </w:p>
    <w:p w14:paraId="2EAC059B" w14:textId="0FF63403" w:rsidR="00D643F2" w:rsidRDefault="00D643F2" w:rsidP="00D643F2">
      <w:pPr>
        <w:pStyle w:val="af5"/>
        <w:ind w:firstLine="480"/>
      </w:pPr>
      <w:r>
        <w:rPr>
          <w:rFonts w:hint="eastAsia"/>
        </w:rPr>
        <w:t xml:space="preserve">   ShapeArea: Calculates the area of different shapes.  </w:t>
      </w:r>
    </w:p>
    <w:p w14:paraId="185FE394" w14:textId="7D56D64A" w:rsidR="00D643F2" w:rsidRDefault="00D643F2" w:rsidP="00D643F2">
      <w:pPr>
        <w:pStyle w:val="af5"/>
        <w:ind w:firstLine="480"/>
      </w:pPr>
      <w:r>
        <w:rPr>
          <w:rFonts w:hint="eastAsia"/>
        </w:rPr>
        <w:t xml:space="preserve">   Circle: Provides specific operations related to circles.  </w:t>
      </w:r>
    </w:p>
    <w:p w14:paraId="2E78E721" w14:textId="77777777" w:rsidR="00DA1CAA" w:rsidRDefault="00D643F2" w:rsidP="00D643F2">
      <w:pPr>
        <w:pStyle w:val="af5"/>
        <w:ind w:firstLine="480"/>
      </w:pPr>
      <w:r>
        <w:rPr>
          <w:rFonts w:hint="eastAsia"/>
        </w:rPr>
        <w:t xml:space="preserve">   Bonus1 and Bonus2: Additional bonus modules offering extra features.  </w:t>
      </w:r>
    </w:p>
    <w:p w14:paraId="1C21D116" w14:textId="71F711F5" w:rsidR="00D643F2" w:rsidRDefault="00D643F2" w:rsidP="00D643F2">
      <w:pPr>
        <w:pStyle w:val="af5"/>
        <w:ind w:firstLine="480"/>
      </w:pPr>
      <w:r>
        <w:rPr>
          <w:rFonts w:hint="eastAsia"/>
        </w:rPr>
        <w:t xml:space="preserve">5. End of the Process  </w:t>
      </w:r>
    </w:p>
    <w:p w14:paraId="2C85BCF7" w14:textId="77777777" w:rsidR="00DA1CAA" w:rsidRDefault="00D643F2" w:rsidP="00D643F2">
      <w:pPr>
        <w:pStyle w:val="af5"/>
        <w:ind w:firstLine="480"/>
      </w:pPr>
      <w:r>
        <w:rPr>
          <w:rFonts w:hint="eastAsia"/>
        </w:rPr>
        <w:t>Once all operations are completed, the process reaches the `End` state, indicating that the program has finished execution.</w:t>
      </w:r>
    </w:p>
    <w:p w14:paraId="718A80F6" w14:textId="3222FD70" w:rsidR="00933D3B" w:rsidRDefault="00933D3B" w:rsidP="00933D3B">
      <w:pPr>
        <w:pStyle w:val="af5"/>
        <w:ind w:firstLine="480"/>
      </w:pPr>
      <w:r>
        <w:rPr>
          <w:rFonts w:hint="eastAsia"/>
        </w:rPr>
        <w:t>6. Module Functions:</w:t>
      </w:r>
    </w:p>
    <w:p w14:paraId="698250AE" w14:textId="77777777" w:rsidR="00933D3B" w:rsidRDefault="00933D3B" w:rsidP="00933D3B">
      <w:pPr>
        <w:pStyle w:val="af5"/>
        <w:ind w:firstLine="480"/>
      </w:pPr>
      <w:r>
        <w:rPr>
          <w:rFonts w:hint="eastAsia"/>
        </w:rPr>
        <w:t xml:space="preserve">The KS1 phase primarily provides foundational functionalities for handling shapes and angle-related tasks.  </w:t>
      </w:r>
    </w:p>
    <w:p w14:paraId="475E1208" w14:textId="77777777" w:rsidR="00933D3B" w:rsidRDefault="00933D3B" w:rsidP="00933D3B">
      <w:pPr>
        <w:pStyle w:val="af5"/>
        <w:ind w:firstLine="480"/>
      </w:pPr>
      <w:r>
        <w:rPr>
          <w:rFonts w:hint="eastAsia"/>
        </w:rPr>
        <w:t xml:space="preserve">The KS2 phase builds upon KS1 by offering deeper and more specific computations of shape properties, along with additional features.  </w:t>
      </w:r>
    </w:p>
    <w:p w14:paraId="7EE6892E" w14:textId="77777777" w:rsidR="00933D3B" w:rsidRDefault="00933D3B" w:rsidP="00933D3B">
      <w:pPr>
        <w:pStyle w:val="af5"/>
        <w:ind w:firstLine="480"/>
      </w:pPr>
      <w:r>
        <w:rPr>
          <w:rFonts w:hint="eastAsia"/>
        </w:rPr>
        <w:t>This flowchart clearly illustrates the modular design of the project and the step-by-step implementation of its functionalities, aiding in the understanding of each stage</w:t>
      </w:r>
      <w:r>
        <w:rPr>
          <w:rFonts w:hint="eastAsia"/>
        </w:rPr>
        <w:t>’</w:t>
      </w:r>
      <w:r>
        <w:rPr>
          <w:rFonts w:hint="eastAsia"/>
        </w:rPr>
        <w:t>s purpose and the overall structure of the project.</w:t>
      </w:r>
    </w:p>
    <w:p w14:paraId="21AFEF9B" w14:textId="6586D652" w:rsidR="00D643F2" w:rsidRDefault="00933D3B" w:rsidP="00D643F2">
      <w:pPr>
        <w:pStyle w:val="af5"/>
        <w:ind w:firstLine="480"/>
      </w:pPr>
      <w:r>
        <w:rPr>
          <w:rFonts w:hint="eastAsia"/>
        </w:rPr>
        <w:t xml:space="preserve">7. </w:t>
      </w:r>
      <w:r w:rsidR="00D643F2">
        <w:rPr>
          <w:rFonts w:hint="eastAsia"/>
        </w:rPr>
        <w:t>Summary of the Workflow</w:t>
      </w:r>
      <w:r w:rsidR="00A3470C">
        <w:rPr>
          <w:rFonts w:hint="eastAsia"/>
        </w:rPr>
        <w:t>:</w:t>
      </w:r>
    </w:p>
    <w:p w14:paraId="57172081" w14:textId="77777777" w:rsidR="00DA1CAA" w:rsidRDefault="00D643F2" w:rsidP="00D643F2">
      <w:pPr>
        <w:pStyle w:val="af5"/>
        <w:ind w:firstLine="480"/>
      </w:pPr>
      <w:r>
        <w:rPr>
          <w:rFonts w:hint="eastAsia"/>
        </w:rPr>
        <w:t>The primary workflow begins with [App.java], transitions through [MainFrame] into the `KS1` phase, where users can choose to work with [Shape2DPanel]</w:t>
      </w:r>
      <w:r w:rsidR="00DA1CAA">
        <w:rPr>
          <w:rFonts w:hint="eastAsia"/>
        </w:rPr>
        <w:t>,</w:t>
      </w:r>
      <w:r>
        <w:rPr>
          <w:rFonts w:hint="eastAsia"/>
        </w:rPr>
        <w:t xml:space="preserve"> [Shape3DPanel], or [AnglePanel]. Following this, users may proceed to the `KS2` </w:t>
      </w:r>
      <w:r>
        <w:rPr>
          <w:rFonts w:hint="eastAsia"/>
        </w:rPr>
        <w:lastRenderedPageBreak/>
        <w:t xml:space="preserve">phase for more detailed calculations such as shape areas, circle-related operations, or bonus functions. The flow ultimately concludes at `End`.  </w:t>
      </w:r>
    </w:p>
    <w:p w14:paraId="3EAF217E" w14:textId="7EDD98E1" w:rsidR="00CC5FC2" w:rsidRDefault="00C4109F" w:rsidP="00CC5FC2">
      <w:pPr>
        <w:pStyle w:val="2"/>
      </w:pPr>
      <w:bookmarkStart w:id="18" w:name="_Toc198468631"/>
      <w:bookmarkStart w:id="19" w:name="_Toc198820312"/>
      <w:r>
        <w:rPr>
          <w:rFonts w:hint="eastAsia"/>
        </w:rPr>
        <w:t>Main Classes</w:t>
      </w:r>
      <w:bookmarkEnd w:id="18"/>
      <w:bookmarkEnd w:id="19"/>
    </w:p>
    <w:p w14:paraId="30B980BC" w14:textId="77777777" w:rsidR="00DD22C2" w:rsidRDefault="006C1A6F" w:rsidP="00DD22C2">
      <w:pPr>
        <w:pStyle w:val="af5"/>
        <w:ind w:firstLine="480"/>
      </w:pPr>
      <w:r w:rsidRPr="006C1A6F">
        <w:rPr>
          <w:noProof/>
        </w:rPr>
        <w:drawing>
          <wp:inline distT="0" distB="0" distL="0" distR="0" wp14:anchorId="63A446D1" wp14:editId="4E13E24F">
            <wp:extent cx="5274310" cy="4657725"/>
            <wp:effectExtent l="0" t="0" r="2540" b="9525"/>
            <wp:docPr id="1344344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34457" name=""/>
                    <pic:cNvPicPr/>
                  </pic:nvPicPr>
                  <pic:blipFill>
                    <a:blip r:embed="rId7"/>
                    <a:stretch>
                      <a:fillRect/>
                    </a:stretch>
                  </pic:blipFill>
                  <pic:spPr>
                    <a:xfrm>
                      <a:off x="0" y="0"/>
                      <a:ext cx="5274310" cy="4657725"/>
                    </a:xfrm>
                    <a:prstGeom prst="rect">
                      <a:avLst/>
                    </a:prstGeom>
                  </pic:spPr>
                </pic:pic>
              </a:graphicData>
            </a:graphic>
          </wp:inline>
        </w:drawing>
      </w:r>
    </w:p>
    <w:p w14:paraId="4AB75CC4" w14:textId="63117B71" w:rsidR="00E859C9" w:rsidRDefault="008F29DC" w:rsidP="00DD22C2">
      <w:pPr>
        <w:pStyle w:val="3"/>
      </w:pPr>
      <w:bookmarkStart w:id="20" w:name="_Toc198468632"/>
      <w:bookmarkStart w:id="21" w:name="_Toc198820313"/>
      <w:r>
        <w:rPr>
          <w:rFonts w:hint="eastAsia"/>
        </w:rPr>
        <w:t>Project Structure and Functionality Description</w:t>
      </w:r>
      <w:bookmarkEnd w:id="20"/>
      <w:bookmarkEnd w:id="21"/>
    </w:p>
    <w:p w14:paraId="64337434" w14:textId="0B281C0F" w:rsidR="008F29DC" w:rsidRDefault="008F29DC" w:rsidP="00DD22C2">
      <w:pPr>
        <w:pStyle w:val="af5"/>
        <w:numPr>
          <w:ilvl w:val="0"/>
          <w:numId w:val="18"/>
        </w:numPr>
        <w:ind w:firstLineChars="0"/>
      </w:pPr>
      <w:r>
        <w:rPr>
          <w:rFonts w:hint="eastAsia"/>
        </w:rPr>
        <w:t>App Class</w:t>
      </w:r>
    </w:p>
    <w:p w14:paraId="74ECC6E6" w14:textId="4FC6FD79" w:rsidR="008F29DC" w:rsidRPr="00B67964" w:rsidRDefault="008F29DC" w:rsidP="008F29DC">
      <w:pPr>
        <w:pStyle w:val="af5"/>
        <w:ind w:firstLine="480"/>
      </w:pPr>
      <w:r>
        <w:rPr>
          <w:rFonts w:hint="eastAsia"/>
        </w:rPr>
        <w:t>Function:  [main(args)]: The entry point of the program, responsible for starting the application.</w:t>
      </w:r>
    </w:p>
    <w:p w14:paraId="58DAA6AE" w14:textId="64B36E80" w:rsidR="008F29DC" w:rsidRDefault="008F29DC" w:rsidP="00DD22C2">
      <w:pPr>
        <w:pStyle w:val="af5"/>
        <w:numPr>
          <w:ilvl w:val="0"/>
          <w:numId w:val="18"/>
        </w:numPr>
        <w:ind w:firstLineChars="0"/>
      </w:pPr>
      <w:r>
        <w:rPr>
          <w:rFonts w:hint="eastAsia"/>
        </w:rPr>
        <w:t>MainFrame Class</w:t>
      </w:r>
    </w:p>
    <w:p w14:paraId="57394012" w14:textId="5725F116" w:rsidR="008F29DC" w:rsidRDefault="008F29DC" w:rsidP="008F29DC">
      <w:pPr>
        <w:pStyle w:val="af5"/>
        <w:ind w:firstLine="480"/>
      </w:pPr>
      <w:r>
        <w:rPr>
          <w:rFonts w:hint="eastAsia"/>
        </w:rPr>
        <w:t>Attributes:</w:t>
      </w:r>
    </w:p>
    <w:p w14:paraId="4A5BCABB" w14:textId="7FEB8BD8" w:rsidR="008F29DC" w:rsidRDefault="008F29DC" w:rsidP="008F29DC">
      <w:pPr>
        <w:pStyle w:val="af5"/>
        <w:ind w:firstLine="480"/>
      </w:pPr>
      <w:r>
        <w:rPr>
          <w:rFonts w:hint="eastAsia"/>
        </w:rPr>
        <w:t xml:space="preserve">  [cardPanel]: A card panel used for switching between different task panels.</w:t>
      </w:r>
    </w:p>
    <w:p w14:paraId="3E7D39C1" w14:textId="0A60D608" w:rsidR="008F29DC" w:rsidRDefault="008F29DC" w:rsidP="008F29DC">
      <w:pPr>
        <w:pStyle w:val="af5"/>
        <w:ind w:firstLine="480"/>
      </w:pPr>
      <w:r>
        <w:rPr>
          <w:rFonts w:hint="eastAsia"/>
        </w:rPr>
        <w:t xml:space="preserve">  [cardLayout]: A card layout manager.</w:t>
      </w:r>
    </w:p>
    <w:p w14:paraId="651D8870" w14:textId="4ED343F1" w:rsidR="008F29DC" w:rsidRDefault="008F29DC" w:rsidP="008F29DC">
      <w:pPr>
        <w:pStyle w:val="af5"/>
        <w:ind w:firstLine="480"/>
      </w:pPr>
      <w:r>
        <w:rPr>
          <w:rFonts w:hint="eastAsia"/>
        </w:rPr>
        <w:t xml:space="preserve">  [currentScore]: The current score of the user.</w:t>
      </w:r>
    </w:p>
    <w:p w14:paraId="39081D09" w14:textId="0A043FB8" w:rsidR="008F29DC" w:rsidRDefault="008F29DC" w:rsidP="008F29DC">
      <w:pPr>
        <w:pStyle w:val="af5"/>
        <w:ind w:firstLine="480"/>
      </w:pPr>
      <w:r>
        <w:rPr>
          <w:rFonts w:hint="eastAsia"/>
        </w:rPr>
        <w:t>Methods:</w:t>
      </w:r>
    </w:p>
    <w:p w14:paraId="074EAEC6" w14:textId="19E2652C" w:rsidR="008F29DC" w:rsidRDefault="008F29DC" w:rsidP="008F29DC">
      <w:pPr>
        <w:pStyle w:val="af5"/>
        <w:ind w:firstLine="480"/>
      </w:pPr>
      <w:r>
        <w:rPr>
          <w:rFonts w:hint="eastAsia"/>
        </w:rPr>
        <w:lastRenderedPageBreak/>
        <w:t xml:space="preserve">  [showCard()]: Displays a specific task panel.</w:t>
      </w:r>
    </w:p>
    <w:p w14:paraId="027C09F4" w14:textId="77777777" w:rsidR="00E859C9" w:rsidRDefault="008F29DC" w:rsidP="008F29DC">
      <w:pPr>
        <w:pStyle w:val="af5"/>
        <w:ind w:firstLine="480"/>
      </w:pPr>
      <w:r>
        <w:rPr>
          <w:rFonts w:hint="eastAsia"/>
        </w:rPr>
        <w:t xml:space="preserve">  [updateScore()]: Updates the user's score.</w:t>
      </w:r>
    </w:p>
    <w:p w14:paraId="0DB10422" w14:textId="1CA95957" w:rsidR="008F29DC" w:rsidRDefault="008F29DC" w:rsidP="00DD22C2">
      <w:pPr>
        <w:pStyle w:val="af5"/>
        <w:numPr>
          <w:ilvl w:val="0"/>
          <w:numId w:val="18"/>
        </w:numPr>
        <w:ind w:firstLineChars="0"/>
      </w:pPr>
      <w:r>
        <w:rPr>
          <w:rFonts w:hint="eastAsia"/>
        </w:rPr>
        <w:t>User Class</w:t>
      </w:r>
    </w:p>
    <w:p w14:paraId="019B6F58" w14:textId="183175BA" w:rsidR="008F29DC" w:rsidRDefault="008F29DC" w:rsidP="008F29DC">
      <w:pPr>
        <w:pStyle w:val="af5"/>
        <w:ind w:firstLine="480"/>
      </w:pPr>
      <w:r>
        <w:rPr>
          <w:rFonts w:hint="eastAsia"/>
        </w:rPr>
        <w:t>Attributes:</w:t>
      </w:r>
    </w:p>
    <w:p w14:paraId="430B4595" w14:textId="209DAC27" w:rsidR="008F29DC" w:rsidRDefault="008F29DC" w:rsidP="008F29DC">
      <w:pPr>
        <w:pStyle w:val="af5"/>
        <w:ind w:firstLine="480"/>
      </w:pPr>
      <w:r>
        <w:rPr>
          <w:rFonts w:hint="eastAsia"/>
        </w:rPr>
        <w:t xml:space="preserve">  [scores]: A list of the user's scores.</w:t>
      </w:r>
    </w:p>
    <w:p w14:paraId="22792AF7" w14:textId="4B47085E" w:rsidR="008F29DC" w:rsidRDefault="008F29DC" w:rsidP="008F29DC">
      <w:pPr>
        <w:pStyle w:val="af5"/>
        <w:ind w:firstLine="480"/>
      </w:pPr>
      <w:r>
        <w:rPr>
          <w:rFonts w:hint="eastAsia"/>
        </w:rPr>
        <w:t>Methods:</w:t>
      </w:r>
    </w:p>
    <w:p w14:paraId="1D720FC3" w14:textId="5BE22131" w:rsidR="008F29DC" w:rsidRDefault="008F29DC" w:rsidP="008F29DC">
      <w:pPr>
        <w:pStyle w:val="af5"/>
        <w:ind w:firstLine="480"/>
      </w:pPr>
      <w:r>
        <w:rPr>
          <w:rFonts w:hint="eastAsia"/>
        </w:rPr>
        <w:t xml:space="preserve">  [getScores()]: Retrieves the user's scores.</w:t>
      </w:r>
    </w:p>
    <w:p w14:paraId="3BD37100" w14:textId="0D204A84" w:rsidR="008F29DC" w:rsidRDefault="008F29DC" w:rsidP="008F29DC">
      <w:pPr>
        <w:pStyle w:val="af5"/>
        <w:ind w:firstLine="480"/>
      </w:pPr>
      <w:r>
        <w:rPr>
          <w:rFonts w:hint="eastAsia"/>
        </w:rPr>
        <w:t xml:space="preserve">  [addScores()]: Adds new scores to the user's score list.</w:t>
      </w:r>
    </w:p>
    <w:p w14:paraId="0808E1BC" w14:textId="77777777" w:rsidR="00E859C9" w:rsidRDefault="008F29DC" w:rsidP="008F29DC">
      <w:pPr>
        <w:pStyle w:val="af5"/>
        <w:ind w:firstLine="480"/>
      </w:pPr>
      <w:r>
        <w:rPr>
          <w:rFonts w:hint="eastAsia"/>
        </w:rPr>
        <w:t xml:space="preserve">  [calScores()]: Calculates the total score of the user.</w:t>
      </w:r>
    </w:p>
    <w:p w14:paraId="09E2500A" w14:textId="5F8C8742" w:rsidR="008F29DC" w:rsidRDefault="008F29DC" w:rsidP="00DD22C2">
      <w:pPr>
        <w:pStyle w:val="af5"/>
        <w:numPr>
          <w:ilvl w:val="0"/>
          <w:numId w:val="18"/>
        </w:numPr>
        <w:ind w:firstLineChars="0"/>
      </w:pPr>
      <w:r>
        <w:rPr>
          <w:rFonts w:hint="eastAsia"/>
        </w:rPr>
        <w:t>Shape2DPanel Class</w:t>
      </w:r>
    </w:p>
    <w:p w14:paraId="125E5CEB" w14:textId="5DF93F9C" w:rsidR="008F29DC" w:rsidRDefault="008F29DC" w:rsidP="008F29DC">
      <w:pPr>
        <w:pStyle w:val="af5"/>
        <w:ind w:firstLine="480"/>
      </w:pPr>
      <w:r>
        <w:rPr>
          <w:rFonts w:hint="eastAsia"/>
        </w:rPr>
        <w:t>Attributes:</w:t>
      </w:r>
    </w:p>
    <w:p w14:paraId="491F4B9B" w14:textId="3E0A2741" w:rsidR="008F29DC" w:rsidRDefault="008F29DC" w:rsidP="008F29DC">
      <w:pPr>
        <w:pStyle w:val="af5"/>
        <w:ind w:firstLine="480"/>
      </w:pPr>
      <w:r>
        <w:rPr>
          <w:rFonts w:hint="eastAsia"/>
        </w:rPr>
        <w:t xml:space="preserve">  `task2D`: A 2D shape task.</w:t>
      </w:r>
    </w:p>
    <w:p w14:paraId="50A467E7" w14:textId="2690AB74" w:rsidR="008F29DC" w:rsidRDefault="008F29DC" w:rsidP="008F29DC">
      <w:pPr>
        <w:pStyle w:val="af5"/>
        <w:ind w:firstLine="480"/>
      </w:pPr>
      <w:r>
        <w:rPr>
          <w:rFonts w:hint="eastAsia"/>
        </w:rPr>
        <w:t>Methods:</w:t>
      </w:r>
    </w:p>
    <w:p w14:paraId="44673E4B" w14:textId="77777777" w:rsidR="00E859C9" w:rsidRDefault="008F29DC" w:rsidP="008F29DC">
      <w:pPr>
        <w:pStyle w:val="af5"/>
        <w:ind w:firstLine="480"/>
      </w:pPr>
      <w:r>
        <w:rPr>
          <w:rFonts w:hint="eastAsia"/>
        </w:rPr>
        <w:t xml:space="preserve">  [checkAnswer()]: Checks if the user's answer to the 2D shape task is correct.</w:t>
      </w:r>
    </w:p>
    <w:p w14:paraId="2C3D5383" w14:textId="50B596E3" w:rsidR="008F29DC" w:rsidRDefault="008F29DC" w:rsidP="00DD22C2">
      <w:pPr>
        <w:pStyle w:val="af5"/>
        <w:numPr>
          <w:ilvl w:val="0"/>
          <w:numId w:val="18"/>
        </w:numPr>
        <w:ind w:firstLineChars="0"/>
      </w:pPr>
      <w:r>
        <w:rPr>
          <w:rFonts w:hint="eastAsia"/>
        </w:rPr>
        <w:t>Shape3DPanel Class</w:t>
      </w:r>
    </w:p>
    <w:p w14:paraId="33073C45" w14:textId="7003799D" w:rsidR="008F29DC" w:rsidRDefault="008F29DC" w:rsidP="008F29DC">
      <w:pPr>
        <w:pStyle w:val="af5"/>
        <w:ind w:firstLine="480"/>
      </w:pPr>
      <w:r>
        <w:rPr>
          <w:rFonts w:hint="eastAsia"/>
        </w:rPr>
        <w:t>Attributes:</w:t>
      </w:r>
    </w:p>
    <w:p w14:paraId="379FF1BE" w14:textId="505D751E" w:rsidR="008F29DC" w:rsidRDefault="008F29DC" w:rsidP="008F29DC">
      <w:pPr>
        <w:pStyle w:val="af5"/>
        <w:ind w:firstLine="480"/>
      </w:pPr>
      <w:r>
        <w:rPr>
          <w:rFonts w:hint="eastAsia"/>
        </w:rPr>
        <w:t xml:space="preserve">  `task3D`: A 3D shape task.</w:t>
      </w:r>
    </w:p>
    <w:p w14:paraId="0E09D53A" w14:textId="2C62EE1F" w:rsidR="008F29DC" w:rsidRDefault="008F29DC" w:rsidP="008F29DC">
      <w:pPr>
        <w:pStyle w:val="af5"/>
        <w:ind w:firstLine="480"/>
      </w:pPr>
      <w:r>
        <w:rPr>
          <w:rFonts w:hint="eastAsia"/>
        </w:rPr>
        <w:t>Methods:</w:t>
      </w:r>
    </w:p>
    <w:p w14:paraId="3712DB07" w14:textId="77777777" w:rsidR="00E859C9" w:rsidRDefault="008F29DC" w:rsidP="008F29DC">
      <w:pPr>
        <w:pStyle w:val="af5"/>
        <w:ind w:firstLine="480"/>
      </w:pPr>
      <w:r>
        <w:rPr>
          <w:rFonts w:hint="eastAsia"/>
        </w:rPr>
        <w:t xml:space="preserve">  [checkAnswer()]: Checks if the user's answer to the 3D shape task is correct.</w:t>
      </w:r>
    </w:p>
    <w:p w14:paraId="5E15C61F" w14:textId="0D41827F" w:rsidR="008F29DC" w:rsidRDefault="008F29DC" w:rsidP="00DD22C2">
      <w:pPr>
        <w:pStyle w:val="af5"/>
        <w:numPr>
          <w:ilvl w:val="0"/>
          <w:numId w:val="18"/>
        </w:numPr>
        <w:ind w:firstLineChars="0"/>
      </w:pPr>
      <w:r>
        <w:rPr>
          <w:rFonts w:hint="eastAsia"/>
        </w:rPr>
        <w:t>AnglePanel Class</w:t>
      </w:r>
    </w:p>
    <w:p w14:paraId="396363E3" w14:textId="42135B72" w:rsidR="008F29DC" w:rsidRDefault="008F29DC" w:rsidP="008F29DC">
      <w:pPr>
        <w:pStyle w:val="af5"/>
        <w:ind w:firstLine="480"/>
      </w:pPr>
      <w:r>
        <w:rPr>
          <w:rFonts w:hint="eastAsia"/>
        </w:rPr>
        <w:t>Attributes:</w:t>
      </w:r>
    </w:p>
    <w:p w14:paraId="34FBDEE5" w14:textId="7BA7F15D" w:rsidR="008F29DC" w:rsidRDefault="008F29DC" w:rsidP="008F29DC">
      <w:pPr>
        <w:pStyle w:val="af5"/>
        <w:ind w:firstLine="480"/>
      </w:pPr>
      <w:r>
        <w:rPr>
          <w:rFonts w:hint="eastAsia"/>
        </w:rPr>
        <w:t xml:space="preserve">  `angles`: An angle task.</w:t>
      </w:r>
    </w:p>
    <w:p w14:paraId="3DA2D274" w14:textId="74E36B87" w:rsidR="008F29DC" w:rsidRDefault="008F29DC" w:rsidP="008F29DC">
      <w:pPr>
        <w:pStyle w:val="af5"/>
        <w:ind w:firstLine="480"/>
      </w:pPr>
      <w:r>
        <w:rPr>
          <w:rFonts w:hint="eastAsia"/>
        </w:rPr>
        <w:t>Methods:</w:t>
      </w:r>
    </w:p>
    <w:p w14:paraId="09E0AF48" w14:textId="77777777" w:rsidR="00E859C9" w:rsidRDefault="008F29DC" w:rsidP="008F29DC">
      <w:pPr>
        <w:pStyle w:val="af5"/>
        <w:ind w:firstLine="480"/>
      </w:pPr>
      <w:r>
        <w:rPr>
          <w:rFonts w:hint="eastAsia"/>
        </w:rPr>
        <w:t xml:space="preserve">  `checkAngle()`: Checks if the user's answer to the angle task is correct.</w:t>
      </w:r>
    </w:p>
    <w:p w14:paraId="25EB849C" w14:textId="15131099" w:rsidR="008F29DC" w:rsidRDefault="008F29DC" w:rsidP="00DD22C2">
      <w:pPr>
        <w:pStyle w:val="af5"/>
        <w:numPr>
          <w:ilvl w:val="0"/>
          <w:numId w:val="18"/>
        </w:numPr>
        <w:ind w:firstLineChars="0"/>
      </w:pPr>
      <w:r>
        <w:rPr>
          <w:rFonts w:hint="eastAsia"/>
        </w:rPr>
        <w:t>ShapeArea Class</w:t>
      </w:r>
    </w:p>
    <w:p w14:paraId="79A050A1" w14:textId="14E608F4" w:rsidR="008F29DC" w:rsidRDefault="008F29DC" w:rsidP="008F29DC">
      <w:pPr>
        <w:pStyle w:val="af5"/>
        <w:ind w:firstLine="480"/>
      </w:pPr>
      <w:r>
        <w:rPr>
          <w:rFonts w:hint="eastAsia"/>
        </w:rPr>
        <w:t>Attributes:</w:t>
      </w:r>
    </w:p>
    <w:p w14:paraId="164234F7" w14:textId="57F22991" w:rsidR="008F29DC" w:rsidRDefault="008F29DC" w:rsidP="008F29DC">
      <w:pPr>
        <w:pStyle w:val="af5"/>
        <w:ind w:firstLine="480"/>
      </w:pPr>
      <w:r>
        <w:rPr>
          <w:rFonts w:hint="eastAsia"/>
        </w:rPr>
        <w:t xml:space="preserve">  `compoundArea`: A compound area.</w:t>
      </w:r>
    </w:p>
    <w:p w14:paraId="04F6A09B" w14:textId="003190F9" w:rsidR="008F29DC" w:rsidRDefault="008F29DC" w:rsidP="008F29DC">
      <w:pPr>
        <w:pStyle w:val="af5"/>
        <w:ind w:firstLine="480"/>
      </w:pPr>
      <w:r>
        <w:rPr>
          <w:rFonts w:hint="eastAsia"/>
        </w:rPr>
        <w:t>Methods:</w:t>
      </w:r>
    </w:p>
    <w:p w14:paraId="24FA0FF4" w14:textId="77777777" w:rsidR="00E859C9" w:rsidRDefault="008F29DC" w:rsidP="008F29DC">
      <w:pPr>
        <w:pStyle w:val="af5"/>
        <w:ind w:firstLine="480"/>
      </w:pPr>
      <w:r>
        <w:rPr>
          <w:rFonts w:hint="eastAsia"/>
        </w:rPr>
        <w:t xml:space="preserve">  [calculateArea()]: Calculates the area of a shape.</w:t>
      </w:r>
    </w:p>
    <w:p w14:paraId="6E653A3B" w14:textId="0F7597E6" w:rsidR="008F29DC" w:rsidRDefault="008F29DC" w:rsidP="00DD22C2">
      <w:pPr>
        <w:pStyle w:val="af5"/>
        <w:numPr>
          <w:ilvl w:val="0"/>
          <w:numId w:val="18"/>
        </w:numPr>
        <w:ind w:firstLineChars="0"/>
      </w:pPr>
      <w:r>
        <w:rPr>
          <w:rFonts w:hint="eastAsia"/>
        </w:rPr>
        <w:t>Circle Class</w:t>
      </w:r>
    </w:p>
    <w:p w14:paraId="5F6D6268" w14:textId="5E2DD905" w:rsidR="008F29DC" w:rsidRDefault="008F29DC" w:rsidP="008F29DC">
      <w:pPr>
        <w:pStyle w:val="af5"/>
        <w:ind w:firstLine="480"/>
      </w:pPr>
      <w:r>
        <w:rPr>
          <w:rFonts w:hint="eastAsia"/>
        </w:rPr>
        <w:t>Attributes:</w:t>
      </w:r>
    </w:p>
    <w:p w14:paraId="02652B6B" w14:textId="1FEB7D28" w:rsidR="008F29DC" w:rsidRDefault="008F29DC" w:rsidP="008F29DC">
      <w:pPr>
        <w:pStyle w:val="af5"/>
        <w:ind w:firstLine="480"/>
      </w:pPr>
      <w:r>
        <w:rPr>
          <w:rFonts w:hint="eastAsia"/>
        </w:rPr>
        <w:t xml:space="preserve">  `sectorArea`: The area of a sector.</w:t>
      </w:r>
    </w:p>
    <w:p w14:paraId="7E3F501B" w14:textId="282D2BB8" w:rsidR="008F29DC" w:rsidRDefault="008F29DC" w:rsidP="008F29DC">
      <w:pPr>
        <w:pStyle w:val="af5"/>
        <w:ind w:firstLine="480"/>
      </w:pPr>
      <w:r>
        <w:rPr>
          <w:rFonts w:hint="eastAsia"/>
        </w:rPr>
        <w:t>Methods:</w:t>
      </w:r>
    </w:p>
    <w:p w14:paraId="25CAA54B" w14:textId="77777777" w:rsidR="00E859C9" w:rsidRDefault="008F29DC" w:rsidP="008F29DC">
      <w:pPr>
        <w:pStyle w:val="af5"/>
        <w:ind w:firstLine="480"/>
      </w:pPr>
      <w:r>
        <w:rPr>
          <w:rFonts w:hint="eastAsia"/>
        </w:rPr>
        <w:t xml:space="preserve">  [calculateArea()]: Calculates the area of a circle or sector.</w:t>
      </w:r>
    </w:p>
    <w:p w14:paraId="57E0E617" w14:textId="37C87537" w:rsidR="008F29DC" w:rsidRDefault="008F29DC" w:rsidP="00DD22C2">
      <w:pPr>
        <w:pStyle w:val="af5"/>
        <w:numPr>
          <w:ilvl w:val="0"/>
          <w:numId w:val="18"/>
        </w:numPr>
        <w:ind w:firstLineChars="0"/>
      </w:pPr>
      <w:r>
        <w:rPr>
          <w:rFonts w:hint="eastAsia"/>
        </w:rPr>
        <w:t>Bonus1/2 Class</w:t>
      </w:r>
    </w:p>
    <w:p w14:paraId="007C43E4" w14:textId="16482FDC" w:rsidR="008F29DC" w:rsidRDefault="008F29DC" w:rsidP="008F29DC">
      <w:pPr>
        <w:pStyle w:val="af5"/>
        <w:ind w:firstLine="480"/>
      </w:pPr>
      <w:r>
        <w:rPr>
          <w:rFonts w:hint="eastAsia"/>
        </w:rPr>
        <w:lastRenderedPageBreak/>
        <w:t>Attributes:</w:t>
      </w:r>
    </w:p>
    <w:p w14:paraId="3A4542B7" w14:textId="6A60C4B0" w:rsidR="008F29DC" w:rsidRDefault="008F29DC" w:rsidP="008F29DC">
      <w:pPr>
        <w:pStyle w:val="af5"/>
        <w:ind w:firstLine="480"/>
      </w:pPr>
      <w:r>
        <w:rPr>
          <w:rFonts w:hint="eastAsia"/>
        </w:rPr>
        <w:t xml:space="preserve">  `bonusTask`: A bonus task.</w:t>
      </w:r>
    </w:p>
    <w:p w14:paraId="0E1D4BDD" w14:textId="1D6695DE" w:rsidR="008F29DC" w:rsidRDefault="008F29DC" w:rsidP="008F29DC">
      <w:pPr>
        <w:pStyle w:val="af5"/>
        <w:ind w:firstLine="480"/>
      </w:pPr>
      <w:r>
        <w:rPr>
          <w:rFonts w:hint="eastAsia"/>
        </w:rPr>
        <w:t>Methods:</w:t>
      </w:r>
    </w:p>
    <w:p w14:paraId="728A16A1" w14:textId="4FF01EE0" w:rsidR="008F29DC" w:rsidRDefault="008F29DC" w:rsidP="00850EB5">
      <w:pPr>
        <w:pStyle w:val="af5"/>
        <w:ind w:firstLine="480"/>
      </w:pPr>
      <w:r>
        <w:rPr>
          <w:rFonts w:hint="eastAsia"/>
        </w:rPr>
        <w:t xml:space="preserve">  `solveBonus()`: Solves the bonus task.</w:t>
      </w:r>
    </w:p>
    <w:p w14:paraId="6480FB34" w14:textId="77777777" w:rsidR="00E859C9" w:rsidRDefault="008F29DC" w:rsidP="00DD22C2">
      <w:pPr>
        <w:pStyle w:val="3"/>
      </w:pPr>
      <w:r>
        <w:rPr>
          <w:rFonts w:hint="eastAsia"/>
        </w:rPr>
        <w:t xml:space="preserve"> </w:t>
      </w:r>
      <w:bookmarkStart w:id="22" w:name="_Toc198468633"/>
      <w:bookmarkStart w:id="23" w:name="_Toc198820314"/>
      <w:r>
        <w:rPr>
          <w:rFonts w:hint="eastAsia"/>
        </w:rPr>
        <w:t>Project Workflow Description</w:t>
      </w:r>
      <w:bookmarkEnd w:id="22"/>
      <w:bookmarkEnd w:id="23"/>
    </w:p>
    <w:p w14:paraId="77108FD6" w14:textId="68ADB957" w:rsidR="008F29DC" w:rsidRDefault="008F29DC" w:rsidP="00DD22C2">
      <w:pPr>
        <w:pStyle w:val="af5"/>
        <w:numPr>
          <w:ilvl w:val="0"/>
          <w:numId w:val="20"/>
        </w:numPr>
        <w:ind w:firstLineChars="0"/>
      </w:pPr>
      <w:r>
        <w:rPr>
          <w:rFonts w:hint="eastAsia"/>
        </w:rPr>
        <w:t>Application Startup:</w:t>
      </w:r>
    </w:p>
    <w:p w14:paraId="516AEE9D" w14:textId="121C13C7" w:rsidR="008F29DC" w:rsidRDefault="008F29DC" w:rsidP="008F29DC">
      <w:pPr>
        <w:pStyle w:val="af5"/>
        <w:ind w:firstLine="480"/>
      </w:pPr>
      <w:r>
        <w:rPr>
          <w:rFonts w:hint="eastAsia"/>
        </w:rPr>
        <w:t xml:space="preserve">   The application starts through the [main(args)] method in the [App] class.</w:t>
      </w:r>
    </w:p>
    <w:p w14:paraId="521BB555" w14:textId="7083932B" w:rsidR="008F29DC" w:rsidRDefault="008F29DC" w:rsidP="00DD22C2">
      <w:pPr>
        <w:pStyle w:val="af5"/>
        <w:numPr>
          <w:ilvl w:val="0"/>
          <w:numId w:val="20"/>
        </w:numPr>
        <w:ind w:firstLineChars="0"/>
      </w:pPr>
      <w:r>
        <w:rPr>
          <w:rFonts w:hint="eastAsia"/>
        </w:rPr>
        <w:t>Main Interface Display:</w:t>
      </w:r>
    </w:p>
    <w:p w14:paraId="3B025283" w14:textId="6F15CF77" w:rsidR="008F29DC" w:rsidRPr="00850EB5" w:rsidRDefault="008F29DC" w:rsidP="00850EB5">
      <w:pPr>
        <w:pStyle w:val="af5"/>
        <w:ind w:firstLine="480"/>
      </w:pPr>
      <w:r>
        <w:rPr>
          <w:rFonts w:hint="eastAsia"/>
        </w:rPr>
        <w:t xml:space="preserve">   The [MainFrame] class initializes and displays the main interface, which includes a [cardPanel] for switching between different task panels.</w:t>
      </w:r>
    </w:p>
    <w:p w14:paraId="6324364B" w14:textId="0AD26879" w:rsidR="008F29DC" w:rsidRDefault="008F29DC" w:rsidP="00DD22C2">
      <w:pPr>
        <w:pStyle w:val="af5"/>
        <w:numPr>
          <w:ilvl w:val="0"/>
          <w:numId w:val="20"/>
        </w:numPr>
        <w:ind w:firstLineChars="0"/>
      </w:pPr>
      <w:r>
        <w:rPr>
          <w:rFonts w:hint="eastAsia"/>
        </w:rPr>
        <w:t>Task Panel Display:</w:t>
      </w:r>
    </w:p>
    <w:p w14:paraId="6C3AE015" w14:textId="77777777" w:rsidR="00E859C9" w:rsidRDefault="008F29DC" w:rsidP="008F29DC">
      <w:pPr>
        <w:pStyle w:val="af5"/>
        <w:ind w:firstLine="480"/>
      </w:pPr>
      <w:r>
        <w:rPr>
          <w:rFonts w:hint="eastAsia"/>
        </w:rPr>
        <w:t xml:space="preserve">   Based on the user's selection, the [showCard()]method in [MainFrame] displays the corresponding task panel ([Shape2DPanel], [Shape3DPanel], or [AnglePanel]).</w:t>
      </w:r>
    </w:p>
    <w:p w14:paraId="63933DDD" w14:textId="42FCFA0F" w:rsidR="008F29DC" w:rsidRDefault="008F29DC" w:rsidP="00DD22C2">
      <w:pPr>
        <w:pStyle w:val="af5"/>
        <w:numPr>
          <w:ilvl w:val="0"/>
          <w:numId w:val="20"/>
        </w:numPr>
        <w:ind w:firstLineChars="0"/>
      </w:pPr>
      <w:r>
        <w:rPr>
          <w:rFonts w:hint="eastAsia"/>
        </w:rPr>
        <w:t>Task Execution and Verification:</w:t>
      </w:r>
    </w:p>
    <w:p w14:paraId="22B92ED7" w14:textId="3FC58D2E" w:rsidR="008F29DC" w:rsidRDefault="008F29DC" w:rsidP="008F29DC">
      <w:pPr>
        <w:pStyle w:val="af5"/>
        <w:ind w:firstLine="480"/>
      </w:pPr>
      <w:r>
        <w:rPr>
          <w:rFonts w:hint="eastAsia"/>
        </w:rPr>
        <w:t xml:space="preserve">   The user completes tasks within the task panels.</w:t>
      </w:r>
    </w:p>
    <w:p w14:paraId="650B662E" w14:textId="77777777" w:rsidR="00E859C9" w:rsidRDefault="008F29DC" w:rsidP="008F29DC">
      <w:pPr>
        <w:pStyle w:val="af5"/>
        <w:ind w:firstLine="480"/>
      </w:pPr>
      <w:r>
        <w:rPr>
          <w:rFonts w:hint="eastAsia"/>
        </w:rPr>
        <w:t xml:space="preserve">   The respective task panels ([Shape2DPanel], [Shape3DPanel], or [AnglePanel]) call the appropriate verification methods ([checkAnswer()]or `checkAngle()`) to check the correctness of the user's answers.</w:t>
      </w:r>
    </w:p>
    <w:p w14:paraId="4E993655" w14:textId="47E13021" w:rsidR="008F29DC" w:rsidRDefault="008F29DC" w:rsidP="00DD22C2">
      <w:pPr>
        <w:pStyle w:val="af5"/>
        <w:numPr>
          <w:ilvl w:val="0"/>
          <w:numId w:val="20"/>
        </w:numPr>
        <w:ind w:firstLineChars="0"/>
      </w:pPr>
      <w:r>
        <w:rPr>
          <w:rFonts w:hint="eastAsia"/>
        </w:rPr>
        <w:t>Score Update:</w:t>
      </w:r>
    </w:p>
    <w:p w14:paraId="3AA064F0" w14:textId="77777777" w:rsidR="00E859C9" w:rsidRDefault="008F29DC" w:rsidP="008F29DC">
      <w:pPr>
        <w:pStyle w:val="af5"/>
        <w:ind w:firstLine="480"/>
      </w:pPr>
      <w:r>
        <w:rPr>
          <w:rFonts w:hint="eastAsia"/>
        </w:rPr>
        <w:t xml:space="preserve">   If the answer is correct, the [updateScore()]method in [MainFrame] updates the user's score.</w:t>
      </w:r>
    </w:p>
    <w:p w14:paraId="1A8D0A88" w14:textId="1392AFAB" w:rsidR="008F29DC" w:rsidRDefault="008F29DC" w:rsidP="00DD22C2">
      <w:pPr>
        <w:pStyle w:val="af5"/>
        <w:numPr>
          <w:ilvl w:val="0"/>
          <w:numId w:val="20"/>
        </w:numPr>
        <w:ind w:firstLineChars="0"/>
      </w:pPr>
      <w:r>
        <w:rPr>
          <w:rFonts w:hint="eastAsia"/>
        </w:rPr>
        <w:t>Score Management:</w:t>
      </w:r>
    </w:p>
    <w:p w14:paraId="46F18D6E" w14:textId="77777777" w:rsidR="00E859C9" w:rsidRDefault="008F29DC" w:rsidP="008F29DC">
      <w:pPr>
        <w:pStyle w:val="af5"/>
        <w:ind w:firstLine="480"/>
      </w:pPr>
      <w:r>
        <w:rPr>
          <w:rFonts w:hint="eastAsia"/>
        </w:rPr>
        <w:t xml:space="preserve">   The [User] class manages the user's scores, providing methods such as [getScores()], [addScores()], and [calScores()]to retrieve, add, and calculate scores.</w:t>
      </w:r>
    </w:p>
    <w:p w14:paraId="5D13EF35" w14:textId="6DEB487F" w:rsidR="008F29DC" w:rsidRDefault="008F29DC" w:rsidP="00DD22C2">
      <w:pPr>
        <w:pStyle w:val="af5"/>
        <w:numPr>
          <w:ilvl w:val="0"/>
          <w:numId w:val="20"/>
        </w:numPr>
        <w:ind w:firstLineChars="0"/>
      </w:pPr>
      <w:r>
        <w:rPr>
          <w:rFonts w:hint="eastAsia"/>
        </w:rPr>
        <w:t>Additional Features:</w:t>
      </w:r>
    </w:p>
    <w:p w14:paraId="60CCA13D" w14:textId="6C919324" w:rsidR="008F29DC" w:rsidRDefault="008F29DC" w:rsidP="008F29DC">
      <w:pPr>
        <w:pStyle w:val="af5"/>
        <w:ind w:firstLine="480"/>
      </w:pPr>
      <w:r>
        <w:rPr>
          <w:rFonts w:hint="eastAsia"/>
        </w:rPr>
        <w:t xml:space="preserve">   The [ShapeArea] and [Circle] classes provide functionality for calculating the areas of shapes.</w:t>
      </w:r>
    </w:p>
    <w:p w14:paraId="0D3D489C" w14:textId="77777777" w:rsidR="00E859C9" w:rsidRDefault="008F29DC" w:rsidP="008F29DC">
      <w:pPr>
        <w:pStyle w:val="af5"/>
        <w:ind w:firstLine="480"/>
      </w:pPr>
      <w:r>
        <w:rPr>
          <w:rFonts w:hint="eastAsia"/>
        </w:rPr>
        <w:t xml:space="preserve">   The `Bonus1/2` classes offer additional task-solving features.</w:t>
      </w:r>
    </w:p>
    <w:p w14:paraId="69B81EAE" w14:textId="1D3F144D" w:rsidR="00C4109F" w:rsidRDefault="008F29DC" w:rsidP="00E859C9">
      <w:pPr>
        <w:pStyle w:val="af5"/>
        <w:ind w:firstLine="480"/>
      </w:pPr>
      <w:r>
        <w:rPr>
          <w:rFonts w:hint="eastAsia"/>
        </w:rPr>
        <w:t>Summary</w:t>
      </w:r>
      <w:r w:rsidR="00DD22C2">
        <w:rPr>
          <w:rFonts w:hint="eastAsia"/>
        </w:rPr>
        <w:t>:t</w:t>
      </w:r>
      <w:r>
        <w:rPr>
          <w:rFonts w:hint="eastAsia"/>
        </w:rPr>
        <w:t xml:space="preserve">his project is a graphical learning application that tests and enhances users' knowledge of shapes through various task panels (2D shapes, 3D shapes, and angle tasks). The core logic is managed by the [MainFrame] class, while user scores are maintained by the [User] class. Specific task verification and shape calculations are handled by the respective panel classes and service classes. The design is modular with </w:t>
      </w:r>
      <w:r>
        <w:rPr>
          <w:rFonts w:hint="eastAsia"/>
        </w:rPr>
        <w:lastRenderedPageBreak/>
        <w:t>clear responsibilities, making it easy to extend and maintain.</w:t>
      </w:r>
    </w:p>
    <w:p w14:paraId="18D37411" w14:textId="77777777" w:rsidR="00CD2180" w:rsidRDefault="00CD2180" w:rsidP="00CD2180">
      <w:pPr>
        <w:pStyle w:val="1"/>
        <w:rPr>
          <w:rFonts w:hint="eastAsia"/>
        </w:rPr>
      </w:pPr>
      <w:bookmarkStart w:id="24" w:name="_Toc198468634"/>
      <w:bookmarkStart w:id="25" w:name="_Toc198820315"/>
      <w:r>
        <w:rPr>
          <w:rFonts w:hint="eastAsia"/>
        </w:rPr>
        <w:t>Design Highlights Analysis</w:t>
      </w:r>
      <w:bookmarkEnd w:id="24"/>
      <w:bookmarkEnd w:id="25"/>
    </w:p>
    <w:p w14:paraId="6F7D0ECD" w14:textId="07039BDF" w:rsidR="00CD2180" w:rsidRDefault="00CD2180" w:rsidP="00CD2180">
      <w:pPr>
        <w:pStyle w:val="2"/>
      </w:pPr>
      <w:bookmarkStart w:id="26" w:name="_Toc198468635"/>
      <w:bookmarkStart w:id="27" w:name="_Toc198820316"/>
      <w:r>
        <w:rPr>
          <w:rFonts w:hint="eastAsia"/>
        </w:rPr>
        <w:t>Adaptive Design for Colorblind Users</w:t>
      </w:r>
      <w:bookmarkEnd w:id="26"/>
      <w:bookmarkEnd w:id="27"/>
    </w:p>
    <w:p w14:paraId="2BADCD2E" w14:textId="7C65A31E" w:rsidR="00CD2180" w:rsidRDefault="00CD2180" w:rsidP="00CD2180">
      <w:pPr>
        <w:pStyle w:val="3"/>
      </w:pPr>
      <w:bookmarkStart w:id="28" w:name="_Toc198468636"/>
      <w:bookmarkStart w:id="29" w:name="_Toc198820317"/>
      <w:r>
        <w:rPr>
          <w:rFonts w:hint="eastAsia"/>
        </w:rPr>
        <w:t>Diverse Color Schemes</w:t>
      </w:r>
      <w:bookmarkEnd w:id="28"/>
      <w:bookmarkEnd w:id="29"/>
    </w:p>
    <w:p w14:paraId="45A5172E" w14:textId="77777777" w:rsidR="00CD2180" w:rsidRDefault="00CD2180" w:rsidP="00CD2180">
      <w:pPr>
        <w:pStyle w:val="af5"/>
        <w:ind w:firstLine="480"/>
      </w:pPr>
      <w:r>
        <w:rPr>
          <w:rFonts w:hint="eastAsia"/>
        </w:rPr>
        <w:t>The Shapeville application implements three distinct color schemes to accommodate users with different visual abilities:</w:t>
      </w:r>
    </w:p>
    <w:p w14:paraId="697725C3" w14:textId="77777777" w:rsidR="00CD2180" w:rsidRDefault="00CD2180" w:rsidP="00CD2180">
      <w:pPr>
        <w:pStyle w:val="af5"/>
        <w:ind w:firstLine="480"/>
      </w:pPr>
      <w:r>
        <w:rPr>
          <w:rFonts w:hint="eastAsia"/>
        </w:rPr>
        <w:t>Standard Vision Mode: Uses conventional color combinations including vibrant blues, cyans, and greens to create an engaging interface for typical users.</w:t>
      </w:r>
    </w:p>
    <w:p w14:paraId="1AF092D1" w14:textId="77777777" w:rsidR="00CD2180" w:rsidRDefault="00CD2180" w:rsidP="00CD2180">
      <w:pPr>
        <w:pStyle w:val="af5"/>
        <w:ind w:firstLine="480"/>
      </w:pPr>
      <w:r>
        <w:rPr>
          <w:rFonts w:hint="eastAsia"/>
        </w:rPr>
        <w:t>Red-Green Colorblind Mode: Specifically designed for deuteranopia/protanopia users, avoiding red-green contrasts and primarily using blue and yellow-orange combinations.</w:t>
      </w:r>
    </w:p>
    <w:p w14:paraId="1A3D21C3" w14:textId="77777777" w:rsidR="00CD2180" w:rsidRDefault="00CD2180" w:rsidP="00CD2180">
      <w:pPr>
        <w:pStyle w:val="af5"/>
        <w:ind w:firstLine="480"/>
      </w:pPr>
      <w:r>
        <w:rPr>
          <w:rFonts w:hint="eastAsia"/>
        </w:rPr>
        <w:t>Blue-Yellow Colorblind Mode: Designed for tritanopia users, employing purple and red as primary hues to prevent blue-yellow confusion.</w:t>
      </w:r>
    </w:p>
    <w:p w14:paraId="3644F468" w14:textId="622FBD38" w:rsidR="00CD2180" w:rsidRDefault="00CD2180" w:rsidP="00CD2180">
      <w:pPr>
        <w:pStyle w:val="3"/>
      </w:pPr>
      <w:bookmarkStart w:id="30" w:name="_Toc198468637"/>
      <w:bookmarkStart w:id="31" w:name="_Toc198820318"/>
      <w:r>
        <w:rPr>
          <w:rFonts w:hint="eastAsia"/>
        </w:rPr>
        <w:t>Adaptive Background Images</w:t>
      </w:r>
      <w:bookmarkEnd w:id="30"/>
      <w:bookmarkEnd w:id="31"/>
    </w:p>
    <w:p w14:paraId="0E6106F6" w14:textId="77777777" w:rsidR="00CD2180" w:rsidRDefault="00CD2180" w:rsidP="00CD2180">
      <w:pPr>
        <w:pStyle w:val="af5"/>
        <w:ind w:firstLine="480"/>
      </w:pPr>
      <w:r>
        <w:rPr>
          <w:rFonts w:hint="eastAsia"/>
        </w:rPr>
        <w:t>The application provides specially designed background images for each color scheme, automatically adjusting based on the user's selected visual mode.</w:t>
      </w:r>
    </w:p>
    <w:p w14:paraId="3B54C24A" w14:textId="24D735A6" w:rsidR="00CD2180" w:rsidRDefault="00CD2180" w:rsidP="00CD2180">
      <w:pPr>
        <w:pStyle w:val="3"/>
      </w:pPr>
      <w:bookmarkStart w:id="32" w:name="_Toc198468638"/>
      <w:bookmarkStart w:id="33" w:name="_Toc198820319"/>
      <w:r>
        <w:rPr>
          <w:rFonts w:hint="eastAsia"/>
        </w:rPr>
        <w:t>Semantic Color Definitions</w:t>
      </w:r>
      <w:bookmarkEnd w:id="32"/>
      <w:bookmarkEnd w:id="33"/>
    </w:p>
    <w:p w14:paraId="3DAE7031" w14:textId="77777777" w:rsidR="00CD2180" w:rsidRDefault="00CD2180" w:rsidP="00CD2180">
      <w:pPr>
        <w:pStyle w:val="af5"/>
        <w:ind w:firstLine="480"/>
      </w:pPr>
      <w:r>
        <w:rPr>
          <w:rFonts w:hint="eastAsia"/>
        </w:rPr>
        <w:t>The design utilizes semantic color naming (e.g., "primary", "success") rather than hard-coded color values, enabling seamless theme switching while maintaining consistent information hierarchy across all color schemes.</w:t>
      </w:r>
    </w:p>
    <w:p w14:paraId="6812E370" w14:textId="53217417" w:rsidR="00CD2180" w:rsidRDefault="00CD2180" w:rsidP="00CD2180">
      <w:pPr>
        <w:pStyle w:val="3"/>
      </w:pPr>
      <w:bookmarkStart w:id="34" w:name="_Toc198468639"/>
      <w:bookmarkStart w:id="35" w:name="_Toc198820320"/>
      <w:r>
        <w:rPr>
          <w:rFonts w:hint="eastAsia"/>
        </w:rPr>
        <w:t>Dynamic Color Switching Mechanism</w:t>
      </w:r>
      <w:bookmarkEnd w:id="34"/>
      <w:bookmarkEnd w:id="35"/>
    </w:p>
    <w:p w14:paraId="37AC1F26" w14:textId="77777777" w:rsidR="00CD2180" w:rsidRDefault="00CD2180" w:rsidP="00CD2180">
      <w:pPr>
        <w:pStyle w:val="af5"/>
        <w:ind w:firstLine="480"/>
      </w:pPr>
      <w:r>
        <w:rPr>
          <w:rFonts w:hint="eastAsia"/>
        </w:rPr>
        <w:t>The application features one-click color scheme switching with comprehensive UI synchronization:</w:t>
      </w:r>
    </w:p>
    <w:p w14:paraId="6133B803" w14:textId="77777777" w:rsidR="00CD2180" w:rsidRDefault="00CD2180" w:rsidP="00CD2180">
      <w:pPr>
        <w:pStyle w:val="af5"/>
        <w:ind w:firstLine="480"/>
      </w:pPr>
      <w:r>
        <w:rPr>
          <w:rFonts w:hint="eastAsia"/>
        </w:rPr>
        <w:t>Automatic button text updates indicating current scheme</w:t>
      </w:r>
    </w:p>
    <w:p w14:paraId="182748AC" w14:textId="77777777" w:rsidR="00CD2180" w:rsidRDefault="00CD2180" w:rsidP="00CD2180">
      <w:pPr>
        <w:pStyle w:val="af5"/>
        <w:ind w:firstLine="480"/>
      </w:pPr>
      <w:r>
        <w:rPr>
          <w:rFonts w:hint="eastAsia"/>
        </w:rPr>
        <w:t>Dynamic background image adjustment</w:t>
      </w:r>
    </w:p>
    <w:p w14:paraId="361BB272" w14:textId="77777777" w:rsidR="00CD2180" w:rsidRDefault="00CD2180" w:rsidP="00CD2180">
      <w:pPr>
        <w:pStyle w:val="af5"/>
        <w:ind w:firstLine="480"/>
      </w:pPr>
      <w:r>
        <w:rPr>
          <w:rFonts w:hint="eastAsia"/>
        </w:rPr>
        <w:t>Instantaneous UI element recoloring</w:t>
      </w:r>
    </w:p>
    <w:p w14:paraId="5F998F96" w14:textId="307F68EB" w:rsidR="00CD2180" w:rsidRDefault="00CD2180" w:rsidP="00CD2180">
      <w:pPr>
        <w:pStyle w:val="2"/>
      </w:pPr>
      <w:bookmarkStart w:id="36" w:name="_Toc198468640"/>
      <w:bookmarkStart w:id="37" w:name="_Toc198820321"/>
      <w:r>
        <w:rPr>
          <w:rFonts w:hint="eastAsia"/>
        </w:rPr>
        <w:lastRenderedPageBreak/>
        <w:t>Child-Friendly Interaction Design</w:t>
      </w:r>
      <w:bookmarkEnd w:id="36"/>
      <w:bookmarkEnd w:id="37"/>
    </w:p>
    <w:p w14:paraId="212654F8" w14:textId="00CB71E5" w:rsidR="00CD2180" w:rsidRDefault="00CD2180" w:rsidP="00CD2180">
      <w:pPr>
        <w:pStyle w:val="3"/>
      </w:pPr>
      <w:bookmarkStart w:id="38" w:name="_Toc198468641"/>
      <w:bookmarkStart w:id="39" w:name="_Toc198820322"/>
      <w:r>
        <w:rPr>
          <w:rFonts w:hint="eastAsia"/>
        </w:rPr>
        <w:t>Specialized Button Components</w:t>
      </w:r>
      <w:bookmarkEnd w:id="38"/>
      <w:bookmarkEnd w:id="39"/>
    </w:p>
    <w:p w14:paraId="56968203" w14:textId="77777777" w:rsidR="00CD2180" w:rsidRDefault="00CD2180" w:rsidP="00CD2180">
      <w:pPr>
        <w:pStyle w:val="af5"/>
        <w:ind w:firstLine="480"/>
      </w:pPr>
      <w:r>
        <w:rPr>
          <w:rFonts w:hint="eastAsia"/>
        </w:rPr>
        <w:t>Custom-designed buttons incorporate multiple child-friendly elements:</w:t>
      </w:r>
    </w:p>
    <w:p w14:paraId="670697B6" w14:textId="77777777" w:rsidR="00CD2180" w:rsidRDefault="00CD2180" w:rsidP="00CD2180">
      <w:pPr>
        <w:pStyle w:val="af5"/>
        <w:ind w:firstLine="480"/>
      </w:pPr>
      <w:r>
        <w:rPr>
          <w:rFonts w:hint="eastAsia"/>
        </w:rPr>
        <w:t>Rounded Corners: 20px border radius for soft edges</w:t>
      </w:r>
    </w:p>
    <w:p w14:paraId="02F70D2B" w14:textId="77777777" w:rsidR="00CD2180" w:rsidRDefault="00CD2180" w:rsidP="00CD2180">
      <w:pPr>
        <w:pStyle w:val="af5"/>
        <w:ind w:firstLine="480"/>
      </w:pPr>
      <w:r>
        <w:rPr>
          <w:rFonts w:hint="eastAsia"/>
        </w:rPr>
        <w:t>Playful Typography: Comic Sans MS font for informal appeal</w:t>
      </w:r>
    </w:p>
    <w:p w14:paraId="5AC0DB40" w14:textId="77777777" w:rsidR="00CD2180" w:rsidRDefault="00CD2180" w:rsidP="00CD2180">
      <w:pPr>
        <w:pStyle w:val="af5"/>
        <w:ind w:firstLine="480"/>
      </w:pPr>
      <w:r>
        <w:rPr>
          <w:rFonts w:hint="eastAsia"/>
        </w:rPr>
        <w:t>Oversized Targets: Larger touch areas for developing motor skills</w:t>
      </w:r>
    </w:p>
    <w:p w14:paraId="33A7FBAC" w14:textId="77777777" w:rsidR="00CD2180" w:rsidRDefault="00CD2180" w:rsidP="00CD2180">
      <w:pPr>
        <w:pStyle w:val="af5"/>
        <w:ind w:firstLine="480"/>
      </w:pPr>
      <w:r>
        <w:rPr>
          <w:rFonts w:hint="eastAsia"/>
        </w:rPr>
        <w:t>Concise Labels: Simple, direct text for easy comprehension</w:t>
      </w:r>
    </w:p>
    <w:p w14:paraId="4E6EC2A9" w14:textId="796143AE" w:rsidR="00CD2180" w:rsidRDefault="00CD2180" w:rsidP="00CD2180">
      <w:pPr>
        <w:pStyle w:val="3"/>
      </w:pPr>
      <w:bookmarkStart w:id="40" w:name="_Toc198468642"/>
      <w:bookmarkStart w:id="41" w:name="_Toc198820323"/>
      <w:r>
        <w:rPr>
          <w:rFonts w:hint="eastAsia"/>
        </w:rPr>
        <w:t>Interactive Animation Effects</w:t>
      </w:r>
      <w:bookmarkEnd w:id="40"/>
      <w:bookmarkEnd w:id="41"/>
    </w:p>
    <w:p w14:paraId="0A2EAAAF" w14:textId="77777777" w:rsidR="00CD2180" w:rsidRDefault="00CD2180" w:rsidP="00CD2180">
      <w:pPr>
        <w:pStyle w:val="af5"/>
        <w:ind w:firstLine="480"/>
      </w:pPr>
      <w:r>
        <w:rPr>
          <w:rFonts w:hint="eastAsia"/>
        </w:rPr>
        <w:t>Engaging micro-interactions enhance child engagement:</w:t>
      </w:r>
    </w:p>
    <w:p w14:paraId="3B56B485" w14:textId="77777777" w:rsidR="00CD2180" w:rsidRDefault="00CD2180" w:rsidP="00CD2180">
      <w:pPr>
        <w:pStyle w:val="af5"/>
        <w:ind w:firstLine="480"/>
      </w:pPr>
      <w:r>
        <w:rPr>
          <w:rFonts w:hint="eastAsia"/>
        </w:rPr>
        <w:t>Smooth scaling animations on hover</w:t>
      </w:r>
    </w:p>
    <w:p w14:paraId="08582DF5" w14:textId="77777777" w:rsidR="00CD2180" w:rsidRDefault="00CD2180" w:rsidP="00CD2180">
      <w:pPr>
        <w:pStyle w:val="af5"/>
        <w:ind w:firstLine="480"/>
      </w:pPr>
      <w:r>
        <w:rPr>
          <w:rFonts w:hint="eastAsia"/>
        </w:rPr>
        <w:t>Immediate visual feedback mechanisms</w:t>
      </w:r>
    </w:p>
    <w:p w14:paraId="39E7C91A" w14:textId="2DD7F5CC" w:rsidR="00CD2180" w:rsidRDefault="00CD2180" w:rsidP="00CD2180">
      <w:pPr>
        <w:pStyle w:val="af5"/>
        <w:ind w:firstLine="480"/>
      </w:pPr>
      <w:r>
        <w:rPr>
          <w:rFonts w:hint="eastAsia"/>
        </w:rPr>
        <w:t>Attention-sustaining motion design</w:t>
      </w:r>
      <w:r w:rsidR="00F91876">
        <w:tab/>
      </w:r>
    </w:p>
    <w:p w14:paraId="0C1AADA9" w14:textId="5E88F66B" w:rsidR="00CD2180" w:rsidRDefault="00CD2180" w:rsidP="00CD2180">
      <w:pPr>
        <w:pStyle w:val="3"/>
      </w:pPr>
      <w:bookmarkStart w:id="42" w:name="_Toc198468643"/>
      <w:bookmarkStart w:id="43" w:name="_Toc198820324"/>
      <w:r>
        <w:rPr>
          <w:rFonts w:hint="eastAsia"/>
        </w:rPr>
        <w:t>Visual Progress Tracking</w:t>
      </w:r>
      <w:bookmarkEnd w:id="42"/>
      <w:bookmarkEnd w:id="43"/>
    </w:p>
    <w:p w14:paraId="7684DD3F" w14:textId="77777777" w:rsidR="00CD2180" w:rsidRDefault="00CD2180" w:rsidP="00CD2180">
      <w:pPr>
        <w:pStyle w:val="af5"/>
        <w:ind w:firstLine="480"/>
      </w:pPr>
      <w:r>
        <w:rPr>
          <w:rFonts w:hint="eastAsia"/>
        </w:rPr>
        <w:t>Clear status visualization helps children understand task completion:</w:t>
      </w:r>
    </w:p>
    <w:p w14:paraId="6228A435" w14:textId="77777777" w:rsidR="00CD2180" w:rsidRDefault="00CD2180" w:rsidP="00CD2180">
      <w:pPr>
        <w:pStyle w:val="af5"/>
        <w:ind w:firstLine="480"/>
      </w:pPr>
      <w:r>
        <w:rPr>
          <w:rFonts w:hint="eastAsia"/>
        </w:rPr>
        <w:t>Color-coded task indicators (completed/incomplete)</w:t>
      </w:r>
    </w:p>
    <w:p w14:paraId="4C307BDD" w14:textId="77777777" w:rsidR="00CD2180" w:rsidRDefault="00CD2180" w:rsidP="00CD2180">
      <w:pPr>
        <w:pStyle w:val="af5"/>
        <w:ind w:firstLine="480"/>
      </w:pPr>
      <w:r>
        <w:rPr>
          <w:rFonts w:hint="eastAsia"/>
        </w:rPr>
        <w:t>Achievement reinforcement through visual cues</w:t>
      </w:r>
    </w:p>
    <w:p w14:paraId="7B0CBBBA" w14:textId="77777777" w:rsidR="00CD2180" w:rsidRDefault="00CD2180" w:rsidP="00CD2180">
      <w:pPr>
        <w:pStyle w:val="af5"/>
        <w:ind w:firstLine="480"/>
      </w:pPr>
      <w:r>
        <w:rPr>
          <w:rFonts w:hint="eastAsia"/>
        </w:rPr>
        <w:t>Progress visualization supporting learning motivation</w:t>
      </w:r>
    </w:p>
    <w:p w14:paraId="57662608" w14:textId="722435BC" w:rsidR="00CD2180" w:rsidRDefault="00F91876" w:rsidP="00F91876">
      <w:pPr>
        <w:pStyle w:val="1"/>
        <w:rPr>
          <w:rFonts w:hint="eastAsia"/>
        </w:rPr>
      </w:pPr>
      <w:bookmarkStart w:id="44" w:name="_Toc198468644"/>
      <w:bookmarkStart w:id="45" w:name="_Toc198820325"/>
      <w:r>
        <w:rPr>
          <w:rFonts w:hint="eastAsia"/>
        </w:rPr>
        <w:t>User-manual</w:t>
      </w:r>
      <w:bookmarkEnd w:id="44"/>
      <w:bookmarkEnd w:id="45"/>
    </w:p>
    <w:p w14:paraId="038F48FA" w14:textId="62F4A961" w:rsidR="00F91876" w:rsidRDefault="00F91876" w:rsidP="00F91876">
      <w:pPr>
        <w:pStyle w:val="2"/>
      </w:pPr>
      <w:bookmarkStart w:id="46" w:name="_Toc198468645"/>
      <w:bookmarkStart w:id="47" w:name="_Toc198820326"/>
      <w:r>
        <w:rPr>
          <w:rFonts w:hint="eastAsia"/>
        </w:rPr>
        <w:t>Introduction</w:t>
      </w:r>
      <w:bookmarkEnd w:id="46"/>
      <w:bookmarkEnd w:id="47"/>
    </w:p>
    <w:p w14:paraId="385D947E" w14:textId="77777777" w:rsidR="00F91876" w:rsidRDefault="00F91876" w:rsidP="00D80C88">
      <w:pPr>
        <w:pStyle w:val="af5"/>
        <w:ind w:firstLine="480"/>
      </w:pPr>
      <w:r>
        <w:rPr>
          <w:rFonts w:hint="eastAsia"/>
        </w:rPr>
        <w:t>Shapeville is an interactive educational application designed to help children aged 5-10 learn geometry concepts through engaging activities. The software offers a colorful, accessible environment where young learners can explore 2D shapes, 3D shapes, angles, areas, and more.</w:t>
      </w:r>
    </w:p>
    <w:p w14:paraId="6CE5D5D4" w14:textId="77777777" w:rsidR="00F91876" w:rsidRDefault="00F91876" w:rsidP="00F91876">
      <w:pPr>
        <w:pStyle w:val="2"/>
      </w:pPr>
      <w:r>
        <w:rPr>
          <w:rFonts w:hint="eastAsia"/>
        </w:rPr>
        <w:lastRenderedPageBreak/>
        <w:t xml:space="preserve"> </w:t>
      </w:r>
      <w:bookmarkStart w:id="48" w:name="_Toc198468646"/>
      <w:bookmarkStart w:id="49" w:name="_Toc198820327"/>
      <w:r>
        <w:rPr>
          <w:rFonts w:hint="eastAsia"/>
        </w:rPr>
        <w:t>System Requirements</w:t>
      </w:r>
      <w:bookmarkEnd w:id="48"/>
      <w:bookmarkEnd w:id="49"/>
    </w:p>
    <w:p w14:paraId="44B36A3E" w14:textId="67C744C5" w:rsidR="00F91876" w:rsidRDefault="00F91876" w:rsidP="00D80C88">
      <w:pPr>
        <w:pStyle w:val="af5"/>
        <w:ind w:firstLine="480"/>
      </w:pPr>
      <w:r>
        <w:rPr>
          <w:rFonts w:hint="eastAsia"/>
        </w:rPr>
        <w:t>Operating System: Windows 7 or newer, macOS 10.12 or newer, Linux</w:t>
      </w:r>
    </w:p>
    <w:p w14:paraId="31FFAEAE" w14:textId="62A63545" w:rsidR="00F91876" w:rsidRDefault="00F91876" w:rsidP="00D80C88">
      <w:pPr>
        <w:pStyle w:val="af5"/>
        <w:ind w:firstLine="480"/>
      </w:pPr>
      <w:r>
        <w:rPr>
          <w:rFonts w:hint="eastAsia"/>
        </w:rPr>
        <w:t>Java Runtime Environment (JRE) 8 or newer</w:t>
      </w:r>
    </w:p>
    <w:p w14:paraId="38DD211A" w14:textId="1D569400" w:rsidR="00F91876" w:rsidRDefault="00F91876" w:rsidP="00D80C88">
      <w:pPr>
        <w:pStyle w:val="af5"/>
        <w:ind w:firstLine="480"/>
      </w:pPr>
      <w:r>
        <w:rPr>
          <w:rFonts w:hint="eastAsia"/>
        </w:rPr>
        <w:t>Minimum Screen Resolution: 1024 x 768</w:t>
      </w:r>
    </w:p>
    <w:p w14:paraId="378018C9" w14:textId="1D78881D" w:rsidR="00F91876" w:rsidRDefault="00F91876" w:rsidP="00D80C88">
      <w:pPr>
        <w:pStyle w:val="af5"/>
        <w:ind w:firstLine="480"/>
      </w:pPr>
      <w:r>
        <w:rPr>
          <w:rFonts w:hint="eastAsia"/>
        </w:rPr>
        <w:t>Memory: 256MB RAM minimum</w:t>
      </w:r>
    </w:p>
    <w:p w14:paraId="64330424" w14:textId="77777777" w:rsidR="00F91876" w:rsidRDefault="00F91876" w:rsidP="002A1DA8">
      <w:pPr>
        <w:pStyle w:val="2"/>
      </w:pPr>
      <w:r>
        <w:rPr>
          <w:rFonts w:hint="eastAsia"/>
        </w:rPr>
        <w:t xml:space="preserve"> </w:t>
      </w:r>
      <w:bookmarkStart w:id="50" w:name="_Toc198468647"/>
      <w:bookmarkStart w:id="51" w:name="_Toc198820328"/>
      <w:r>
        <w:rPr>
          <w:rFonts w:hint="eastAsia"/>
        </w:rPr>
        <w:t>Getting Started</w:t>
      </w:r>
      <w:bookmarkEnd w:id="50"/>
      <w:bookmarkEnd w:id="51"/>
    </w:p>
    <w:p w14:paraId="0C8477C3" w14:textId="50F31F86" w:rsidR="005858E4" w:rsidRDefault="00D80C88" w:rsidP="005858E4">
      <w:pPr>
        <w:pStyle w:val="af5"/>
        <w:numPr>
          <w:ilvl w:val="0"/>
          <w:numId w:val="28"/>
        </w:numPr>
        <w:ind w:firstLineChars="0"/>
      </w:pPr>
      <w:r>
        <w:rPr>
          <w:rFonts w:hint="eastAsia"/>
        </w:rPr>
        <w:t>Use IDEs</w:t>
      </w:r>
      <w:r w:rsidR="00CA5F96">
        <w:rPr>
          <w:rFonts w:hint="eastAsia"/>
        </w:rPr>
        <w:t xml:space="preserve"> such as vscode, idea, eclipse</w:t>
      </w:r>
      <w:r>
        <w:rPr>
          <w:rFonts w:hint="eastAsia"/>
        </w:rPr>
        <w:t xml:space="preserve"> to run the </w:t>
      </w:r>
      <w:r w:rsidR="00CA5F96">
        <w:rPr>
          <w:rFonts w:hint="eastAsia"/>
        </w:rPr>
        <w:t>program</w:t>
      </w:r>
      <w:r>
        <w:rPr>
          <w:rFonts w:hint="eastAsia"/>
        </w:rPr>
        <w:t xml:space="preserve"> </w:t>
      </w:r>
      <w:r w:rsidR="0052582C">
        <w:rPr>
          <w:rFonts w:hint="eastAsia"/>
        </w:rPr>
        <w:t>"</w:t>
      </w:r>
      <w:r>
        <w:rPr>
          <w:rFonts w:hint="eastAsia"/>
        </w:rPr>
        <w:t>App.java</w:t>
      </w:r>
      <w:r w:rsidR="0052582C">
        <w:rPr>
          <w:rFonts w:hint="eastAsia"/>
        </w:rPr>
        <w:t>"</w:t>
      </w:r>
      <w:r w:rsidR="005858E4">
        <w:rPr>
          <w:rFonts w:hint="eastAsia"/>
        </w:rPr>
        <w:t>;</w:t>
      </w:r>
    </w:p>
    <w:p w14:paraId="0212FB98" w14:textId="3122E51D" w:rsidR="005858E4" w:rsidRDefault="005858E4" w:rsidP="005858E4">
      <w:pPr>
        <w:pStyle w:val="af5"/>
        <w:ind w:left="840" w:firstLineChars="0" w:firstLine="0"/>
      </w:pPr>
      <w:r>
        <w:rPr>
          <w:rFonts w:hint="eastAsia"/>
        </w:rPr>
        <w:t>Or you run a terminal in current directory, then run following cmd:</w:t>
      </w:r>
    </w:p>
    <w:p w14:paraId="50FFA6B6" w14:textId="2D4AB8C2" w:rsidR="005858E4" w:rsidRPr="005858E4" w:rsidRDefault="005858E4" w:rsidP="005858E4">
      <w:pPr>
        <w:pStyle w:val="af5"/>
        <w:ind w:left="360" w:firstLine="480"/>
      </w:pPr>
      <w:r>
        <w:rPr>
          <w:rFonts w:hint="eastAsia"/>
        </w:rPr>
        <w:t>java -cp out/production/MiniProject com.geometry.App</w:t>
      </w:r>
    </w:p>
    <w:p w14:paraId="5418546E" w14:textId="77777777" w:rsidR="00F91876" w:rsidRDefault="00F91876" w:rsidP="00D80C88">
      <w:pPr>
        <w:pStyle w:val="af5"/>
        <w:ind w:firstLine="480"/>
      </w:pPr>
      <w:r>
        <w:rPr>
          <w:rFonts w:hint="eastAsia"/>
        </w:rPr>
        <w:t>2. The main menu will appear showing two learning paths:</w:t>
      </w:r>
    </w:p>
    <w:p w14:paraId="446BE09E" w14:textId="340A7848" w:rsidR="00F91876" w:rsidRDefault="00F91876" w:rsidP="00D80C88">
      <w:pPr>
        <w:pStyle w:val="af5"/>
        <w:ind w:firstLine="480"/>
      </w:pPr>
      <w:r>
        <w:rPr>
          <w:rFonts w:hint="eastAsia"/>
        </w:rPr>
        <w:t xml:space="preserve">   Key Stage 1 (KS1): Basic shape and angle recognition (for younger children)</w:t>
      </w:r>
    </w:p>
    <w:p w14:paraId="79EC7D2F" w14:textId="10B54165" w:rsidR="00F91876" w:rsidRDefault="00F91876" w:rsidP="00D80C88">
      <w:pPr>
        <w:pStyle w:val="af5"/>
        <w:ind w:firstLine="480"/>
      </w:pPr>
      <w:r>
        <w:rPr>
          <w:rFonts w:hint="eastAsia"/>
        </w:rPr>
        <w:t xml:space="preserve">   Key Stage 2 (KS2): More advanced concepts like area and perimeter (for older children)</w:t>
      </w:r>
    </w:p>
    <w:p w14:paraId="0004449D" w14:textId="77777777" w:rsidR="00F91876" w:rsidRDefault="00F91876" w:rsidP="002A1DA8">
      <w:pPr>
        <w:pStyle w:val="2"/>
      </w:pPr>
      <w:r>
        <w:rPr>
          <w:rFonts w:hint="eastAsia"/>
        </w:rPr>
        <w:t xml:space="preserve"> </w:t>
      </w:r>
      <w:bookmarkStart w:id="52" w:name="_Toc198468648"/>
      <w:bookmarkStart w:id="53" w:name="_Toc198820329"/>
      <w:r>
        <w:rPr>
          <w:rFonts w:hint="eastAsia"/>
        </w:rPr>
        <w:t>Application Interface</w:t>
      </w:r>
      <w:bookmarkEnd w:id="52"/>
      <w:bookmarkEnd w:id="53"/>
    </w:p>
    <w:p w14:paraId="3A793708" w14:textId="77777777" w:rsidR="00F91876" w:rsidRDefault="00F91876" w:rsidP="00D80C88">
      <w:pPr>
        <w:pStyle w:val="af5"/>
        <w:ind w:firstLine="480"/>
      </w:pPr>
      <w:r>
        <w:rPr>
          <w:rFonts w:hint="eastAsia"/>
        </w:rPr>
        <w:t>The Shapeville interface consists of:</w:t>
      </w:r>
    </w:p>
    <w:p w14:paraId="2911C63A" w14:textId="149A6E00" w:rsidR="00F91876" w:rsidRDefault="00F91876" w:rsidP="00D80C88">
      <w:pPr>
        <w:pStyle w:val="af5"/>
        <w:ind w:firstLine="480"/>
      </w:pPr>
      <w:r>
        <w:rPr>
          <w:rFonts w:hint="eastAsia"/>
        </w:rPr>
        <w:t>Top Area: Shows the "Color Mode" button for accessibility settings</w:t>
      </w:r>
    </w:p>
    <w:p w14:paraId="29EE65F4" w14:textId="037AB338" w:rsidR="00F91876" w:rsidRDefault="00F91876" w:rsidP="00D80C88">
      <w:pPr>
        <w:pStyle w:val="af5"/>
        <w:ind w:firstLine="480"/>
      </w:pPr>
      <w:r>
        <w:rPr>
          <w:rFonts w:hint="eastAsia"/>
        </w:rPr>
        <w:t>Main Content Area: Displays the current learning activity</w:t>
      </w:r>
    </w:p>
    <w:p w14:paraId="39CA1509" w14:textId="153A2E2F" w:rsidR="00F91876" w:rsidRDefault="00F91876" w:rsidP="00D80C88">
      <w:pPr>
        <w:pStyle w:val="af5"/>
        <w:ind w:firstLine="480"/>
      </w:pPr>
      <w:r>
        <w:rPr>
          <w:rFonts w:hint="eastAsia"/>
        </w:rPr>
        <w:t>Bottom Status Bar: Shows your progress score and task completion status</w:t>
      </w:r>
    </w:p>
    <w:p w14:paraId="768AC845" w14:textId="740A7572" w:rsidR="00F91876" w:rsidRDefault="00F91876" w:rsidP="00D80C88">
      <w:pPr>
        <w:pStyle w:val="af5"/>
        <w:ind w:firstLine="480"/>
      </w:pPr>
      <w:r>
        <w:rPr>
          <w:rFonts w:hint="eastAsia"/>
        </w:rPr>
        <w:t>Navigation Buttons: Appear at the bottom of most screens to help you move between sections</w:t>
      </w:r>
    </w:p>
    <w:p w14:paraId="27888981" w14:textId="77777777" w:rsidR="00F91876" w:rsidRDefault="00F91876" w:rsidP="002A1DA8">
      <w:pPr>
        <w:pStyle w:val="2"/>
      </w:pPr>
      <w:r>
        <w:rPr>
          <w:rFonts w:hint="eastAsia"/>
        </w:rPr>
        <w:t xml:space="preserve"> </w:t>
      </w:r>
      <w:bookmarkStart w:id="54" w:name="_Toc198468649"/>
      <w:bookmarkStart w:id="55" w:name="_Toc198820330"/>
      <w:r>
        <w:rPr>
          <w:rFonts w:hint="eastAsia"/>
        </w:rPr>
        <w:t>Accessibility Features</w:t>
      </w:r>
      <w:bookmarkEnd w:id="54"/>
      <w:bookmarkEnd w:id="55"/>
    </w:p>
    <w:p w14:paraId="4ABD354C" w14:textId="77777777" w:rsidR="00F91876" w:rsidRDefault="00F91876" w:rsidP="00D80C88">
      <w:pPr>
        <w:pStyle w:val="af5"/>
        <w:ind w:firstLine="480"/>
      </w:pPr>
      <w:r>
        <w:rPr>
          <w:rFonts w:hint="eastAsia"/>
        </w:rPr>
        <w:t>Shapeville is designed to be accessible to all children, including those with color vision deficiencies:</w:t>
      </w:r>
    </w:p>
    <w:p w14:paraId="2F3B4C1C" w14:textId="5FC44F55" w:rsidR="00F91876" w:rsidRDefault="00F91876" w:rsidP="00D80C88">
      <w:pPr>
        <w:pStyle w:val="af5"/>
        <w:ind w:firstLine="480"/>
      </w:pPr>
      <w:r>
        <w:rPr>
          <w:rFonts w:hint="eastAsia"/>
        </w:rPr>
        <w:t>1. Color Schemes: The application provides three different color schemes that can be toggled using the "Color Mode" button:</w:t>
      </w:r>
    </w:p>
    <w:p w14:paraId="10E3A252" w14:textId="50489558" w:rsidR="00F91876" w:rsidRDefault="00F91876" w:rsidP="00D80C88">
      <w:pPr>
        <w:pStyle w:val="af5"/>
        <w:ind w:firstLine="480"/>
      </w:pPr>
      <w:r>
        <w:rPr>
          <w:rFonts w:hint="eastAsia"/>
        </w:rPr>
        <w:t xml:space="preserve">   Normal Vision: Standard color palette with vibrant colors</w:t>
      </w:r>
    </w:p>
    <w:p w14:paraId="07D6D698" w14:textId="0B961F6C" w:rsidR="00F91876" w:rsidRDefault="00F91876" w:rsidP="00D80C88">
      <w:pPr>
        <w:pStyle w:val="af5"/>
        <w:ind w:firstLine="480"/>
      </w:pPr>
      <w:r>
        <w:rPr>
          <w:rFonts w:hint="eastAsia"/>
        </w:rPr>
        <w:t xml:space="preserve">   Red-Green Colorblind: Special color scheme for those with red-green color vision deficiency</w:t>
      </w:r>
    </w:p>
    <w:p w14:paraId="73C9C90B" w14:textId="19402C88" w:rsidR="00F91876" w:rsidRDefault="00F91876" w:rsidP="00D80C88">
      <w:pPr>
        <w:pStyle w:val="af5"/>
        <w:ind w:firstLine="480"/>
      </w:pPr>
      <w:r>
        <w:rPr>
          <w:rFonts w:hint="eastAsia"/>
        </w:rPr>
        <w:t xml:space="preserve">   Blue-Yellow Colorblind: Adapted color scheme for blue-yellow color vision </w:t>
      </w:r>
      <w:r>
        <w:rPr>
          <w:rFonts w:hint="eastAsia"/>
        </w:rPr>
        <w:lastRenderedPageBreak/>
        <w:t>deficiency</w:t>
      </w:r>
    </w:p>
    <w:p w14:paraId="75743A22" w14:textId="77777777" w:rsidR="00F91876" w:rsidRDefault="00F91876" w:rsidP="00D80C88">
      <w:pPr>
        <w:pStyle w:val="af5"/>
        <w:ind w:firstLine="480"/>
      </w:pPr>
      <w:r>
        <w:rPr>
          <w:rFonts w:hint="eastAsia"/>
        </w:rPr>
        <w:t>2. Each time you press the "Color Mode" button, the application will cycle to the next color scheme.</w:t>
      </w:r>
    </w:p>
    <w:p w14:paraId="6978A806" w14:textId="77777777" w:rsidR="00F91876" w:rsidRDefault="00F91876" w:rsidP="002A1DA8">
      <w:pPr>
        <w:pStyle w:val="2"/>
      </w:pPr>
      <w:r>
        <w:rPr>
          <w:rFonts w:hint="eastAsia"/>
        </w:rPr>
        <w:t xml:space="preserve"> </w:t>
      </w:r>
      <w:bookmarkStart w:id="56" w:name="_Toc198468650"/>
      <w:bookmarkStart w:id="57" w:name="_Toc198820331"/>
      <w:r>
        <w:rPr>
          <w:rFonts w:hint="eastAsia"/>
        </w:rPr>
        <w:t>Learning Modules</w:t>
      </w:r>
      <w:bookmarkEnd w:id="56"/>
      <w:bookmarkEnd w:id="57"/>
    </w:p>
    <w:p w14:paraId="37AEBE34" w14:textId="14E07621" w:rsidR="00F91876" w:rsidRPr="00CA5F96" w:rsidRDefault="00F91876" w:rsidP="00CA5F96">
      <w:pPr>
        <w:pStyle w:val="af5"/>
        <w:ind w:firstLineChars="0"/>
        <w:rPr>
          <w:b/>
          <w:bCs/>
        </w:rPr>
      </w:pPr>
      <w:r w:rsidRPr="00CA5F96">
        <w:rPr>
          <w:rFonts w:hint="eastAsia"/>
          <w:b/>
          <w:bCs/>
        </w:rPr>
        <w:t>Key Stage 1 (KS1)</w:t>
      </w:r>
    </w:p>
    <w:p w14:paraId="2607A09A" w14:textId="65EC69F8" w:rsidR="00F91876" w:rsidRPr="00CA5F96" w:rsidRDefault="00F91876" w:rsidP="00D80C88">
      <w:pPr>
        <w:pStyle w:val="af5"/>
        <w:ind w:firstLine="482"/>
        <w:rPr>
          <w:b/>
          <w:bCs/>
        </w:rPr>
      </w:pPr>
      <w:r w:rsidRPr="00CA5F96">
        <w:rPr>
          <w:rFonts w:hint="eastAsia"/>
          <w:b/>
          <w:bCs/>
        </w:rPr>
        <w:t>2D Shapes</w:t>
      </w:r>
    </w:p>
    <w:p w14:paraId="0DA900AD" w14:textId="4DF91D05" w:rsidR="00F91876" w:rsidRDefault="00F91876" w:rsidP="00D80C88">
      <w:pPr>
        <w:pStyle w:val="af5"/>
        <w:ind w:firstLine="480"/>
      </w:pPr>
      <w:r>
        <w:rPr>
          <w:rFonts w:hint="eastAsia"/>
        </w:rPr>
        <w:t>View and learn various 2D shapes</w:t>
      </w:r>
    </w:p>
    <w:p w14:paraId="278BA053" w14:textId="68DB2AD2" w:rsidR="00F91876" w:rsidRDefault="00F91876" w:rsidP="00D80C88">
      <w:pPr>
        <w:pStyle w:val="af5"/>
        <w:ind w:firstLine="480"/>
      </w:pPr>
      <w:r>
        <w:rPr>
          <w:rFonts w:hint="eastAsia"/>
        </w:rPr>
        <w:t>Identify shapes shown on screen by typing their names</w:t>
      </w:r>
    </w:p>
    <w:p w14:paraId="329261D3" w14:textId="3B06AA9B" w:rsidR="00F91876" w:rsidRDefault="00F91876" w:rsidP="00D80C88">
      <w:pPr>
        <w:pStyle w:val="af5"/>
        <w:ind w:firstLine="480"/>
      </w:pPr>
      <w:r>
        <w:rPr>
          <w:rFonts w:hint="eastAsia"/>
        </w:rPr>
        <w:t>Receive instant feedback on your answers</w:t>
      </w:r>
    </w:p>
    <w:p w14:paraId="7A94267A" w14:textId="09CBE0DE" w:rsidR="00F91876" w:rsidRDefault="00F91876" w:rsidP="00D80C88">
      <w:pPr>
        <w:pStyle w:val="af5"/>
        <w:ind w:firstLine="480"/>
      </w:pPr>
      <w:r>
        <w:rPr>
          <w:rFonts w:hint="eastAsia"/>
        </w:rPr>
        <w:t>You have 3 attempts for each shape</w:t>
      </w:r>
    </w:p>
    <w:p w14:paraId="12B39776" w14:textId="124B17E0" w:rsidR="00F91876" w:rsidRPr="00CA5F96" w:rsidRDefault="00F91876" w:rsidP="00D80C88">
      <w:pPr>
        <w:pStyle w:val="af5"/>
        <w:ind w:firstLine="482"/>
        <w:rPr>
          <w:b/>
          <w:bCs/>
        </w:rPr>
      </w:pPr>
      <w:r w:rsidRPr="00CA5F96">
        <w:rPr>
          <w:rFonts w:hint="eastAsia"/>
          <w:b/>
          <w:bCs/>
        </w:rPr>
        <w:t>3D Shapes</w:t>
      </w:r>
    </w:p>
    <w:p w14:paraId="0EC655D9" w14:textId="6D7E4EFB" w:rsidR="00F91876" w:rsidRDefault="00F91876" w:rsidP="00D80C88">
      <w:pPr>
        <w:pStyle w:val="af5"/>
        <w:ind w:firstLine="480"/>
      </w:pPr>
      <w:r>
        <w:rPr>
          <w:rFonts w:hint="eastAsia"/>
        </w:rPr>
        <w:t>Learn about three-dimensional shapes and their properties</w:t>
      </w:r>
    </w:p>
    <w:p w14:paraId="69D82059" w14:textId="21A8E514" w:rsidR="00F91876" w:rsidRDefault="00F91876" w:rsidP="00D80C88">
      <w:pPr>
        <w:pStyle w:val="af5"/>
        <w:ind w:firstLine="480"/>
      </w:pPr>
      <w:r>
        <w:rPr>
          <w:rFonts w:hint="eastAsia"/>
        </w:rPr>
        <w:t>Identify 3D shapes from their images</w:t>
      </w:r>
    </w:p>
    <w:p w14:paraId="1411F30C" w14:textId="6768E756" w:rsidR="00F91876" w:rsidRDefault="00F91876" w:rsidP="00D80C88">
      <w:pPr>
        <w:pStyle w:val="af5"/>
        <w:ind w:firstLine="480"/>
      </w:pPr>
      <w:r>
        <w:rPr>
          <w:rFonts w:hint="eastAsia"/>
        </w:rPr>
        <w:t>Similar to 2D shapes, you have 3 attempts for each answer</w:t>
      </w:r>
    </w:p>
    <w:p w14:paraId="014DE535" w14:textId="65DF99B4" w:rsidR="00F91876" w:rsidRPr="00CA5F96" w:rsidRDefault="00F91876" w:rsidP="00D80C88">
      <w:pPr>
        <w:pStyle w:val="af5"/>
        <w:ind w:firstLine="482"/>
        <w:rPr>
          <w:b/>
          <w:bCs/>
        </w:rPr>
      </w:pPr>
      <w:r w:rsidRPr="00CA5F96">
        <w:rPr>
          <w:rFonts w:hint="eastAsia"/>
          <w:b/>
          <w:bCs/>
        </w:rPr>
        <w:t>Angles</w:t>
      </w:r>
    </w:p>
    <w:p w14:paraId="245ED5E2" w14:textId="3E7FBB7D" w:rsidR="00F91876" w:rsidRDefault="00F91876" w:rsidP="00D80C88">
      <w:pPr>
        <w:pStyle w:val="af5"/>
        <w:ind w:firstLine="480"/>
      </w:pPr>
      <w:r>
        <w:rPr>
          <w:rFonts w:hint="eastAsia"/>
        </w:rPr>
        <w:t>Learn different types of angles (acute, right, obtuse, straight, reflex)</w:t>
      </w:r>
    </w:p>
    <w:p w14:paraId="653FF859" w14:textId="45487DCE" w:rsidR="00F91876" w:rsidRDefault="00F91876" w:rsidP="00D80C88">
      <w:pPr>
        <w:pStyle w:val="af5"/>
        <w:ind w:firstLine="480"/>
      </w:pPr>
      <w:r>
        <w:rPr>
          <w:rFonts w:hint="eastAsia"/>
        </w:rPr>
        <w:t>Practice identifying angle types</w:t>
      </w:r>
    </w:p>
    <w:p w14:paraId="64EC7B5F" w14:textId="090F280C" w:rsidR="00F91876" w:rsidRDefault="00F91876" w:rsidP="00D80C88">
      <w:pPr>
        <w:pStyle w:val="af5"/>
        <w:ind w:firstLine="480"/>
      </w:pPr>
      <w:r>
        <w:rPr>
          <w:rFonts w:hint="eastAsia"/>
        </w:rPr>
        <w:t>Interactive angle visualizations help reinforce concepts</w:t>
      </w:r>
    </w:p>
    <w:p w14:paraId="142F2E2B" w14:textId="4E188A79" w:rsidR="00F91876" w:rsidRPr="00CA5F96" w:rsidRDefault="00F91876" w:rsidP="00CA5F96">
      <w:pPr>
        <w:pStyle w:val="af5"/>
        <w:ind w:firstLineChars="82" w:firstLine="198"/>
        <w:rPr>
          <w:b/>
          <w:bCs/>
        </w:rPr>
      </w:pPr>
      <w:r w:rsidRPr="00CA5F96">
        <w:rPr>
          <w:rFonts w:hint="eastAsia"/>
          <w:b/>
          <w:bCs/>
        </w:rPr>
        <w:t>Key Stage 2 (KS2)</w:t>
      </w:r>
    </w:p>
    <w:p w14:paraId="0625A310" w14:textId="0B17FAED" w:rsidR="00F91876" w:rsidRPr="00CA5F96" w:rsidRDefault="00F91876" w:rsidP="00D80C88">
      <w:pPr>
        <w:pStyle w:val="af5"/>
        <w:ind w:firstLine="482"/>
        <w:rPr>
          <w:b/>
          <w:bCs/>
        </w:rPr>
      </w:pPr>
      <w:r w:rsidRPr="00CA5F96">
        <w:rPr>
          <w:rFonts w:hint="eastAsia"/>
          <w:b/>
          <w:bCs/>
        </w:rPr>
        <w:t>Shape Area</w:t>
      </w:r>
    </w:p>
    <w:p w14:paraId="6CED4E7D" w14:textId="25801087" w:rsidR="00F91876" w:rsidRDefault="00F91876" w:rsidP="00D80C88">
      <w:pPr>
        <w:pStyle w:val="af5"/>
        <w:ind w:firstLine="480"/>
      </w:pPr>
      <w:r>
        <w:rPr>
          <w:rFonts w:hint="eastAsia"/>
        </w:rPr>
        <w:t>Learn how to calculate areas of various shapes (rectangles, triangles, parallelograms, trapeziums)</w:t>
      </w:r>
    </w:p>
    <w:p w14:paraId="66E8FBA8" w14:textId="3D06DF6A" w:rsidR="00F91876" w:rsidRDefault="00F91876" w:rsidP="00D80C88">
      <w:pPr>
        <w:pStyle w:val="af5"/>
        <w:ind w:firstLine="480"/>
      </w:pPr>
      <w:r>
        <w:rPr>
          <w:rFonts w:hint="eastAsia"/>
        </w:rPr>
        <w:t>Practice solving area problems with randomly generated parameters</w:t>
      </w:r>
    </w:p>
    <w:p w14:paraId="4C8C1153" w14:textId="4BB5AD37" w:rsidR="00F91876" w:rsidRDefault="00F91876" w:rsidP="00D80C88">
      <w:pPr>
        <w:pStyle w:val="af5"/>
        <w:ind w:firstLine="480"/>
      </w:pPr>
      <w:r>
        <w:rPr>
          <w:rFonts w:hint="eastAsia"/>
        </w:rPr>
        <w:t>Visual representations help understand area formulas</w:t>
      </w:r>
    </w:p>
    <w:p w14:paraId="65194409" w14:textId="32020681" w:rsidR="00F91876" w:rsidRPr="00CA5F96" w:rsidRDefault="00F91876" w:rsidP="00D80C88">
      <w:pPr>
        <w:pStyle w:val="af5"/>
        <w:ind w:firstLine="482"/>
        <w:rPr>
          <w:b/>
          <w:bCs/>
        </w:rPr>
      </w:pPr>
      <w:r w:rsidRPr="00CA5F96">
        <w:rPr>
          <w:rFonts w:hint="eastAsia"/>
          <w:b/>
          <w:bCs/>
        </w:rPr>
        <w:t>Circle</w:t>
      </w:r>
    </w:p>
    <w:p w14:paraId="1553FC2B" w14:textId="13C2EA4E" w:rsidR="00F91876" w:rsidRDefault="00F91876" w:rsidP="00D80C88">
      <w:pPr>
        <w:pStyle w:val="af5"/>
        <w:ind w:firstLine="480"/>
      </w:pPr>
      <w:r>
        <w:rPr>
          <w:rFonts w:hint="eastAsia"/>
        </w:rPr>
        <w:t>Learn about circle properties, including area and circumference</w:t>
      </w:r>
    </w:p>
    <w:p w14:paraId="51FDAA81" w14:textId="37A36537" w:rsidR="00F91876" w:rsidRDefault="00F91876" w:rsidP="00D80C88">
      <w:pPr>
        <w:pStyle w:val="af5"/>
        <w:ind w:firstLine="480"/>
      </w:pPr>
      <w:r>
        <w:rPr>
          <w:rFonts w:hint="eastAsia"/>
        </w:rPr>
        <w:t>Practice calculations using both radius and diameter</w:t>
      </w:r>
    </w:p>
    <w:p w14:paraId="683163C0" w14:textId="126EAF46" w:rsidR="00F91876" w:rsidRDefault="00F91876" w:rsidP="00D80C88">
      <w:pPr>
        <w:pStyle w:val="af5"/>
        <w:ind w:firstLine="480"/>
      </w:pPr>
      <w:r>
        <w:rPr>
          <w:rFonts w:hint="eastAsia"/>
        </w:rPr>
        <w:t>Visual illustrations demonstrate the relationship between dimensions and calculations</w:t>
      </w:r>
    </w:p>
    <w:p w14:paraId="23DCA73F" w14:textId="503C289F" w:rsidR="00F91876" w:rsidRPr="00CA5F96" w:rsidRDefault="00F91876" w:rsidP="00CA5F96">
      <w:pPr>
        <w:pStyle w:val="af5"/>
        <w:ind w:firstLineChars="0" w:firstLine="0"/>
        <w:rPr>
          <w:b/>
          <w:bCs/>
        </w:rPr>
      </w:pPr>
      <w:r w:rsidRPr="00CA5F96">
        <w:rPr>
          <w:rFonts w:hint="eastAsia"/>
          <w:b/>
          <w:bCs/>
        </w:rPr>
        <w:t>Bonus Modules</w:t>
      </w:r>
    </w:p>
    <w:p w14:paraId="6308EAA2" w14:textId="3B46BE10" w:rsidR="00F91876" w:rsidRDefault="00F91876" w:rsidP="00D80C88">
      <w:pPr>
        <w:pStyle w:val="af5"/>
        <w:ind w:firstLine="482"/>
      </w:pPr>
      <w:r w:rsidRPr="002A1DA8">
        <w:rPr>
          <w:rFonts w:hint="eastAsia"/>
          <w:b/>
          <w:bCs/>
        </w:rPr>
        <w:t>Compound Area</w:t>
      </w:r>
      <w:r>
        <w:rPr>
          <w:rFonts w:hint="eastAsia"/>
        </w:rPr>
        <w:t>: Calculate areas of complex shapes made from multiple simple shapes</w:t>
      </w:r>
    </w:p>
    <w:p w14:paraId="4C014AC4" w14:textId="23F6370B" w:rsidR="00F91876" w:rsidRDefault="00F91876" w:rsidP="00D80C88">
      <w:pPr>
        <w:pStyle w:val="af5"/>
        <w:ind w:firstLine="482"/>
      </w:pPr>
      <w:r w:rsidRPr="002A1DA8">
        <w:rPr>
          <w:rFonts w:hint="eastAsia"/>
          <w:b/>
          <w:bCs/>
        </w:rPr>
        <w:t>Sector Area</w:t>
      </w:r>
      <w:r>
        <w:rPr>
          <w:rFonts w:hint="eastAsia"/>
        </w:rPr>
        <w:t>: Learn about circle sectors and how to calculate their areas</w:t>
      </w:r>
    </w:p>
    <w:p w14:paraId="12529FC3" w14:textId="77777777" w:rsidR="00F91876" w:rsidRDefault="00F91876" w:rsidP="002A1DA8">
      <w:pPr>
        <w:pStyle w:val="2"/>
      </w:pPr>
      <w:r>
        <w:rPr>
          <w:rFonts w:hint="eastAsia"/>
        </w:rPr>
        <w:lastRenderedPageBreak/>
        <w:t xml:space="preserve"> </w:t>
      </w:r>
      <w:bookmarkStart w:id="58" w:name="_Toc198468651"/>
      <w:bookmarkStart w:id="59" w:name="_Toc198820332"/>
      <w:r>
        <w:rPr>
          <w:rFonts w:hint="eastAsia"/>
        </w:rPr>
        <w:t>Scoring System</w:t>
      </w:r>
      <w:bookmarkEnd w:id="58"/>
      <w:bookmarkEnd w:id="59"/>
    </w:p>
    <w:p w14:paraId="34A0937B" w14:textId="77777777" w:rsidR="00F91876" w:rsidRDefault="00F91876" w:rsidP="00D80C88">
      <w:pPr>
        <w:pStyle w:val="af5"/>
        <w:ind w:firstLine="480"/>
      </w:pPr>
      <w:r>
        <w:rPr>
          <w:rFonts w:hint="eastAsia"/>
        </w:rPr>
        <w:t>Shapeville tracks your progress with a points-based scoring system:</w:t>
      </w:r>
    </w:p>
    <w:p w14:paraId="7F70C30A" w14:textId="37AA628F" w:rsidR="00F91876" w:rsidRDefault="00F91876" w:rsidP="00D80C88">
      <w:pPr>
        <w:pStyle w:val="af5"/>
        <w:ind w:firstLine="480"/>
      </w:pPr>
      <w:r>
        <w:rPr>
          <w:rFonts w:hint="eastAsia"/>
        </w:rPr>
        <w:t>Each correct answer earns points based on:</w:t>
      </w:r>
    </w:p>
    <w:p w14:paraId="23F76453" w14:textId="59AD56EC" w:rsidR="00F91876" w:rsidRDefault="00F91876" w:rsidP="00D80C88">
      <w:pPr>
        <w:pStyle w:val="af5"/>
        <w:ind w:firstLine="480"/>
      </w:pPr>
      <w:r>
        <w:rPr>
          <w:rFonts w:hint="eastAsia"/>
        </w:rPr>
        <w:t xml:space="preserve">  </w:t>
      </w:r>
      <w:r w:rsidR="00B75B49">
        <w:tab/>
      </w:r>
      <w:r>
        <w:rPr>
          <w:rFonts w:hint="eastAsia"/>
        </w:rPr>
        <w:t>Task difficulty (Basic or Advanced)</w:t>
      </w:r>
    </w:p>
    <w:p w14:paraId="64D08A35" w14:textId="69EC9292" w:rsidR="00F91876" w:rsidRDefault="00F91876" w:rsidP="00D80C88">
      <w:pPr>
        <w:pStyle w:val="af5"/>
        <w:ind w:firstLine="480"/>
      </w:pPr>
      <w:r>
        <w:rPr>
          <w:rFonts w:hint="eastAsia"/>
        </w:rPr>
        <w:t xml:space="preserve">  </w:t>
      </w:r>
      <w:r w:rsidR="00B75B49">
        <w:tab/>
      </w:r>
      <w:r>
        <w:rPr>
          <w:rFonts w:hint="eastAsia"/>
        </w:rPr>
        <w:t>Number of attempts used (fewer attempts = more points)</w:t>
      </w:r>
    </w:p>
    <w:p w14:paraId="2F530D17" w14:textId="36455016" w:rsidR="00F91876" w:rsidRDefault="00F91876" w:rsidP="00D80C88">
      <w:pPr>
        <w:pStyle w:val="af5"/>
        <w:ind w:firstLine="480"/>
      </w:pPr>
      <w:r>
        <w:rPr>
          <w:rFonts w:hint="eastAsia"/>
        </w:rPr>
        <w:t>Basic level activities award 1-3 points per correct answer</w:t>
      </w:r>
    </w:p>
    <w:p w14:paraId="2029EC2C" w14:textId="1C1E1DDB" w:rsidR="00F91876" w:rsidRDefault="00F91876" w:rsidP="00D80C88">
      <w:pPr>
        <w:pStyle w:val="af5"/>
        <w:ind w:firstLine="480"/>
      </w:pPr>
      <w:r>
        <w:rPr>
          <w:rFonts w:hint="eastAsia"/>
        </w:rPr>
        <w:t>Advanced level activities award 2-6 points per correct answer</w:t>
      </w:r>
    </w:p>
    <w:p w14:paraId="03560C09" w14:textId="4A6C276F" w:rsidR="00F91876" w:rsidRDefault="00F91876" w:rsidP="00D80C88">
      <w:pPr>
        <w:pStyle w:val="af5"/>
        <w:ind w:firstLine="480"/>
      </w:pPr>
      <w:r>
        <w:rPr>
          <w:rFonts w:hint="eastAsia"/>
        </w:rPr>
        <w:t>Your current score appears in the progress bar at the bottom of the screen</w:t>
      </w:r>
    </w:p>
    <w:p w14:paraId="22925E57" w14:textId="3231B51A" w:rsidR="00F91876" w:rsidRDefault="00F91876" w:rsidP="00D80C88">
      <w:pPr>
        <w:pStyle w:val="af5"/>
        <w:ind w:firstLine="480"/>
      </w:pPr>
      <w:r>
        <w:rPr>
          <w:rFonts w:hint="eastAsia"/>
        </w:rPr>
        <w:t>Task completion status is shown with colored indicators</w:t>
      </w:r>
    </w:p>
    <w:p w14:paraId="1FDFBF3A" w14:textId="77777777" w:rsidR="00F91876" w:rsidRDefault="00F91876" w:rsidP="002A1DA8">
      <w:pPr>
        <w:pStyle w:val="2"/>
      </w:pPr>
      <w:r>
        <w:rPr>
          <w:rFonts w:hint="eastAsia"/>
        </w:rPr>
        <w:t xml:space="preserve"> </w:t>
      </w:r>
      <w:bookmarkStart w:id="60" w:name="_Toc198468652"/>
      <w:bookmarkStart w:id="61" w:name="_Toc198820333"/>
      <w:r>
        <w:rPr>
          <w:rFonts w:hint="eastAsia"/>
        </w:rPr>
        <w:t>Tips for Teachers/Parents</w:t>
      </w:r>
      <w:bookmarkEnd w:id="60"/>
      <w:bookmarkEnd w:id="61"/>
    </w:p>
    <w:p w14:paraId="6A0D768A" w14:textId="337950BA" w:rsidR="00F91876" w:rsidRDefault="00F91876" w:rsidP="00D80C88">
      <w:pPr>
        <w:pStyle w:val="af5"/>
        <w:ind w:firstLine="480"/>
      </w:pPr>
      <w:r>
        <w:rPr>
          <w:rFonts w:hint="eastAsia"/>
        </w:rPr>
        <w:t>1. Start with KS1: For young children (5-7), begin with the Key Stage 1 modules</w:t>
      </w:r>
    </w:p>
    <w:p w14:paraId="21896C31" w14:textId="2FBEA688" w:rsidR="00F91876" w:rsidRDefault="00F91876" w:rsidP="00D80C88">
      <w:pPr>
        <w:pStyle w:val="af5"/>
        <w:ind w:firstLine="480"/>
      </w:pPr>
      <w:r>
        <w:rPr>
          <w:rFonts w:hint="eastAsia"/>
        </w:rPr>
        <w:t>2. Progression: Move to Key Stage 2 once the child is comfortable with shape recognition</w:t>
      </w:r>
    </w:p>
    <w:p w14:paraId="30086865" w14:textId="7AE9F5E9" w:rsidR="00F91876" w:rsidRDefault="00F91876" w:rsidP="00D80C88">
      <w:pPr>
        <w:pStyle w:val="af5"/>
        <w:ind w:firstLine="480"/>
      </w:pPr>
      <w:r>
        <w:rPr>
          <w:rFonts w:hint="eastAsia"/>
        </w:rPr>
        <w:t>3. Supervision: Younger children may need assistance with typing answers</w:t>
      </w:r>
    </w:p>
    <w:p w14:paraId="4D99C74D" w14:textId="1E625B7A" w:rsidR="00F91876" w:rsidRDefault="00F91876" w:rsidP="00D80C88">
      <w:pPr>
        <w:pStyle w:val="af5"/>
        <w:ind w:firstLine="480"/>
      </w:pPr>
      <w:r>
        <w:rPr>
          <w:rFonts w:hint="eastAsia"/>
        </w:rPr>
        <w:t>4. Explanations: Use the visual representations as teaching aids to explain concepts</w:t>
      </w:r>
    </w:p>
    <w:p w14:paraId="5B881CD1" w14:textId="0F1DF9C9" w:rsidR="00F91876" w:rsidRDefault="00F91876" w:rsidP="00D80C88">
      <w:pPr>
        <w:pStyle w:val="af5"/>
        <w:ind w:firstLine="480"/>
      </w:pPr>
      <w:r>
        <w:rPr>
          <w:rFonts w:hint="eastAsia"/>
        </w:rPr>
        <w:t>5.Accessibility: Adjust the color scheme if your child has any color vision deficiency</w:t>
      </w:r>
    </w:p>
    <w:p w14:paraId="4863BD64" w14:textId="77777777" w:rsidR="00F91876" w:rsidRDefault="00F91876" w:rsidP="002A1DA8">
      <w:pPr>
        <w:pStyle w:val="2"/>
      </w:pPr>
      <w:r>
        <w:rPr>
          <w:rFonts w:hint="eastAsia"/>
        </w:rPr>
        <w:t xml:space="preserve"> </w:t>
      </w:r>
      <w:bookmarkStart w:id="62" w:name="_Toc198468653"/>
      <w:bookmarkStart w:id="63" w:name="_Toc198820334"/>
      <w:r>
        <w:rPr>
          <w:rFonts w:hint="eastAsia"/>
        </w:rPr>
        <w:t>Ending a Session</w:t>
      </w:r>
      <w:bookmarkEnd w:id="62"/>
      <w:bookmarkEnd w:id="63"/>
    </w:p>
    <w:p w14:paraId="34428974" w14:textId="0FC66029" w:rsidR="00F91876" w:rsidRDefault="00F91876" w:rsidP="00D80C88">
      <w:pPr>
        <w:pStyle w:val="af5"/>
        <w:ind w:firstLine="480"/>
      </w:pPr>
      <w:r>
        <w:rPr>
          <w:rFonts w:hint="eastAsia"/>
        </w:rPr>
        <w:t>1. Click the "End" button in the bottom right corner of the screen</w:t>
      </w:r>
    </w:p>
    <w:p w14:paraId="779FF789" w14:textId="77777777" w:rsidR="00F91876" w:rsidRDefault="00F91876" w:rsidP="00D80C88">
      <w:pPr>
        <w:pStyle w:val="af5"/>
        <w:ind w:firstLine="480"/>
      </w:pPr>
      <w:r>
        <w:rPr>
          <w:rFonts w:hint="eastAsia"/>
        </w:rPr>
        <w:t>2. A summary dialog will show the total points earned during the session</w:t>
      </w:r>
    </w:p>
    <w:p w14:paraId="118D2924" w14:textId="26FD7547" w:rsidR="00F91876" w:rsidRDefault="00F91876" w:rsidP="00D80C88">
      <w:pPr>
        <w:pStyle w:val="af5"/>
        <w:ind w:firstLine="480"/>
      </w:pPr>
      <w:r>
        <w:rPr>
          <w:rFonts w:hint="eastAsia"/>
        </w:rPr>
        <w:t xml:space="preserve">3. Click "OK" </w:t>
      </w:r>
      <w:r w:rsidR="0052582C">
        <w:rPr>
          <w:rFonts w:hint="eastAsia"/>
        </w:rPr>
        <w:t xml:space="preserve">or press the "Enter" </w:t>
      </w:r>
      <w:r>
        <w:rPr>
          <w:rFonts w:hint="eastAsia"/>
        </w:rPr>
        <w:t>to close the application</w:t>
      </w:r>
    </w:p>
    <w:p w14:paraId="38646AFB" w14:textId="77777777" w:rsidR="00F91876" w:rsidRDefault="00F91876" w:rsidP="002A1DA8">
      <w:pPr>
        <w:pStyle w:val="2"/>
      </w:pPr>
      <w:r>
        <w:rPr>
          <w:rFonts w:hint="eastAsia"/>
        </w:rPr>
        <w:t xml:space="preserve"> </w:t>
      </w:r>
      <w:bookmarkStart w:id="64" w:name="_Toc198468654"/>
      <w:bookmarkStart w:id="65" w:name="_Toc198820335"/>
      <w:r>
        <w:rPr>
          <w:rFonts w:hint="eastAsia"/>
        </w:rPr>
        <w:t>Troubleshooting</w:t>
      </w:r>
      <w:bookmarkEnd w:id="64"/>
      <w:bookmarkEnd w:id="65"/>
    </w:p>
    <w:p w14:paraId="607A432A" w14:textId="37FD6FE0" w:rsidR="00F91876" w:rsidRDefault="00F91876" w:rsidP="002D7E64">
      <w:pPr>
        <w:pStyle w:val="af5"/>
        <w:ind w:firstLine="480"/>
      </w:pPr>
      <w:r>
        <w:rPr>
          <w:rFonts w:hint="eastAsia"/>
        </w:rPr>
        <w:t>Application won't start: Ensure you have Java installed on your computer</w:t>
      </w:r>
    </w:p>
    <w:p w14:paraId="4D6F7D4C" w14:textId="10B9BE84" w:rsidR="00F91876" w:rsidRDefault="00F91876" w:rsidP="002D7E64">
      <w:pPr>
        <w:pStyle w:val="af5"/>
        <w:ind w:firstLine="480"/>
      </w:pPr>
      <w:r>
        <w:rPr>
          <w:rFonts w:hint="eastAsia"/>
        </w:rPr>
        <w:t>Text appears cut off: Try resizing the window to see if it helps</w:t>
      </w:r>
    </w:p>
    <w:p w14:paraId="772C439C" w14:textId="40CE9523" w:rsidR="00F91876" w:rsidRDefault="00F91876" w:rsidP="002D7E64">
      <w:pPr>
        <w:pStyle w:val="af5"/>
        <w:ind w:firstLine="480"/>
      </w:pPr>
      <w:r>
        <w:rPr>
          <w:rFonts w:hint="eastAsia"/>
        </w:rPr>
        <w:t>Colors don't match descriptions: Try cycling through the color modes using the "Color Mode" button</w:t>
      </w:r>
    </w:p>
    <w:p w14:paraId="7911E5EB" w14:textId="387A31DE" w:rsidR="00F226FC" w:rsidRDefault="00F91876" w:rsidP="002D7E64">
      <w:pPr>
        <w:pStyle w:val="af5"/>
        <w:ind w:firstLine="480"/>
      </w:pPr>
      <w:r>
        <w:rPr>
          <w:rFonts w:hint="eastAsia"/>
        </w:rPr>
        <w:t>Thank you for using Shapeville to explore the world of geometry with your young learners!</w:t>
      </w:r>
    </w:p>
    <w:p w14:paraId="0D2DFE1C" w14:textId="78B39696" w:rsidR="00F91876" w:rsidRPr="00075EAB" w:rsidRDefault="00F226FC" w:rsidP="0071287F">
      <w:pPr>
        <w:pStyle w:val="af5"/>
        <w:ind w:firstLine="480"/>
      </w:pPr>
      <w:r>
        <w:br w:type="page"/>
      </w:r>
    </w:p>
    <w:p w14:paraId="2A4F6091" w14:textId="4F112F29" w:rsidR="00EE2D69" w:rsidRDefault="00EE2D69" w:rsidP="00EE2D69">
      <w:pPr>
        <w:pStyle w:val="1"/>
        <w:rPr>
          <w:rFonts w:hint="eastAsia"/>
        </w:rPr>
      </w:pPr>
      <w:bookmarkStart w:id="66" w:name="_Toc198468655"/>
      <w:bookmarkStart w:id="67" w:name="_Toc198820336"/>
      <w:r>
        <w:rPr>
          <w:rFonts w:hint="eastAsia"/>
        </w:rPr>
        <w:lastRenderedPageBreak/>
        <w:t>U</w:t>
      </w:r>
      <w:r w:rsidRPr="00EE2D69">
        <w:rPr>
          <w:rFonts w:hint="eastAsia"/>
        </w:rPr>
        <w:t>tilisation of AI</w:t>
      </w:r>
      <w:bookmarkEnd w:id="66"/>
      <w:bookmarkEnd w:id="67"/>
    </w:p>
    <w:p w14:paraId="0CF438CE" w14:textId="1E4833E0" w:rsidR="00F226FC" w:rsidRDefault="00F226FC" w:rsidP="00F226FC">
      <w:pPr>
        <w:pStyle w:val="2"/>
      </w:pPr>
      <w:bookmarkStart w:id="68" w:name="_Toc198468656"/>
      <w:bookmarkStart w:id="69" w:name="_Toc198820337"/>
      <w:r>
        <w:rPr>
          <w:rFonts w:hint="eastAsia"/>
        </w:rPr>
        <w:t>Colorblind-Friendly Color System Implementation</w:t>
      </w:r>
      <w:bookmarkEnd w:id="68"/>
      <w:bookmarkEnd w:id="69"/>
    </w:p>
    <w:p w14:paraId="1033DF00" w14:textId="77777777" w:rsidR="00F226FC" w:rsidRDefault="00F226FC" w:rsidP="00F226FC">
      <w:pPr>
        <w:pStyle w:val="af5"/>
        <w:ind w:firstLine="480"/>
      </w:pPr>
      <w:r>
        <w:rPr>
          <w:rFonts w:hint="eastAsia"/>
        </w:rPr>
        <w:t>During the development of the Shapeville geometry learning application, AI-assisted tools played a crucial role in designing and implementing a comprehensive colorblind adaptation system. Through interaction with AI tools, I was able to:</w:t>
      </w:r>
    </w:p>
    <w:p w14:paraId="30FEC444" w14:textId="77777777" w:rsidR="00F226FC" w:rsidRDefault="00F226FC" w:rsidP="00F226FC">
      <w:pPr>
        <w:pStyle w:val="af5"/>
        <w:ind w:firstLine="480"/>
      </w:pPr>
      <w:r>
        <w:rPr>
          <w:rFonts w:hint="eastAsia"/>
        </w:rPr>
        <w:t>Research colorblindness types and characteristics: AI helped me understand the visual characteristics of red-green colorblindness (most common) and blue-yellow colorblindness, providing scientific basis for the adaptation design.</w:t>
      </w:r>
    </w:p>
    <w:p w14:paraId="38BC2032" w14:textId="77777777" w:rsidR="00F226FC" w:rsidRDefault="00F226FC" w:rsidP="00F226FC">
      <w:pPr>
        <w:pStyle w:val="af5"/>
        <w:ind w:firstLine="480"/>
      </w:pPr>
      <w:r>
        <w:rPr>
          <w:rFonts w:hint="eastAsia"/>
        </w:rPr>
        <w:t>Generate color combinations: Based on AI-provided colorblind-friendly color theory, I implemented three complete color schemes:</w:t>
      </w:r>
    </w:p>
    <w:p w14:paraId="242C008C" w14:textId="77777777" w:rsidR="00F226FC" w:rsidRDefault="00F226FC" w:rsidP="00F226FC">
      <w:pPr>
        <w:pStyle w:val="af5"/>
        <w:ind w:firstLine="480"/>
      </w:pPr>
      <w:r>
        <w:rPr>
          <w:rFonts w:hint="eastAsia"/>
        </w:rPr>
        <w:t>Blue as a substitute for green in red-green colorblind mode</w:t>
      </w:r>
    </w:p>
    <w:p w14:paraId="471DC14B" w14:textId="77777777" w:rsidR="00F226FC" w:rsidRDefault="00F226FC" w:rsidP="00F226FC">
      <w:pPr>
        <w:pStyle w:val="af5"/>
        <w:ind w:firstLine="480"/>
      </w:pPr>
      <w:r>
        <w:rPr>
          <w:rFonts w:hint="eastAsia"/>
        </w:rPr>
        <w:t>Yellow-orange for warning indicators</w:t>
      </w:r>
    </w:p>
    <w:p w14:paraId="5B8D2A31" w14:textId="77777777" w:rsidR="00F226FC" w:rsidRDefault="00F226FC" w:rsidP="00F226FC">
      <w:pPr>
        <w:pStyle w:val="af5"/>
        <w:ind w:firstLine="480"/>
      </w:pPr>
      <w:r>
        <w:rPr>
          <w:rFonts w:hint="eastAsia"/>
        </w:rPr>
        <w:t>Purple as primary color and cyan for success indicators in blue-yellow colorblind mode</w:t>
      </w:r>
    </w:p>
    <w:p w14:paraId="519892BC" w14:textId="77777777" w:rsidR="00F226FC" w:rsidRDefault="00F226FC" w:rsidP="00F226FC">
      <w:pPr>
        <w:pStyle w:val="af5"/>
        <w:ind w:firstLine="480"/>
      </w:pPr>
      <w:r>
        <w:rPr>
          <w:rFonts w:hint="eastAsia"/>
        </w:rPr>
        <w:t>Verify color contrast: AI tools assisted in verifying the contrast and distinguishability of each color scheme, ensuring clear differentiation of interface elements for different colorblind users.</w:t>
      </w:r>
    </w:p>
    <w:p w14:paraId="65421694" w14:textId="77777777" w:rsidR="00F226FC" w:rsidRDefault="00F226FC" w:rsidP="00F226FC">
      <w:pPr>
        <w:pStyle w:val="af5"/>
        <w:ind w:firstLine="480"/>
      </w:pPr>
      <w:r>
        <w:rPr>
          <w:rFonts w:hint="eastAsia"/>
        </w:rPr>
        <w:t>Implement dynamic switching mechanism: With AI suggestions, I created a semantic color reference system enabling seamless switching between different color schemes.</w:t>
      </w:r>
    </w:p>
    <w:p w14:paraId="33691544" w14:textId="77777777" w:rsidR="00F226FC" w:rsidRDefault="00F226FC" w:rsidP="00F226FC">
      <w:pPr>
        <w:pStyle w:val="af5"/>
        <w:ind w:firstLine="480"/>
      </w:pPr>
      <w:r>
        <w:rPr>
          <w:rFonts w:hint="eastAsia"/>
        </w:rPr>
        <w:t>AI tools significantly enhanced my understanding of colorblind users' needs and helped design a professional color adaptation system that would otherwise require extensive specialized research and testing.</w:t>
      </w:r>
    </w:p>
    <w:p w14:paraId="6161A1F3" w14:textId="35A68171" w:rsidR="00F226FC" w:rsidRDefault="00F226FC" w:rsidP="00F226FC">
      <w:pPr>
        <w:pStyle w:val="2"/>
      </w:pPr>
      <w:bookmarkStart w:id="70" w:name="_Toc198468657"/>
      <w:bookmarkStart w:id="71" w:name="_Toc198820338"/>
      <w:r>
        <w:rPr>
          <w:rFonts w:hint="eastAsia"/>
        </w:rPr>
        <w:t>Java Drawing Functionality (Geometric Visualization)</w:t>
      </w:r>
      <w:bookmarkEnd w:id="70"/>
      <w:bookmarkEnd w:id="71"/>
    </w:p>
    <w:p w14:paraId="798ED5B8" w14:textId="77777777" w:rsidR="00F226FC" w:rsidRDefault="00F226FC" w:rsidP="00F226FC">
      <w:pPr>
        <w:pStyle w:val="af5"/>
        <w:ind w:firstLine="480"/>
      </w:pPr>
      <w:r>
        <w:rPr>
          <w:rFonts w:hint="eastAsia"/>
        </w:rPr>
        <w:t>For the geometric visualization module, AI tools notably improved development efficiency and code quality:</w:t>
      </w:r>
    </w:p>
    <w:p w14:paraId="77A9EA01" w14:textId="77777777" w:rsidR="00F226FC" w:rsidRDefault="00F226FC" w:rsidP="00F226FC">
      <w:pPr>
        <w:pStyle w:val="af5"/>
        <w:ind w:firstLine="480"/>
      </w:pPr>
      <w:r>
        <w:rPr>
          <w:rFonts w:hint="eastAsia"/>
        </w:rPr>
        <w:t>Complex drawing algorithms: AI assisted in implementing sophisticated Java 2D drawing code for various shapes including parallelograms, triangles, rectangles, and trapezoids.</w:t>
      </w:r>
    </w:p>
    <w:p w14:paraId="4C83136F" w14:textId="77777777" w:rsidR="00F226FC" w:rsidRDefault="00F226FC" w:rsidP="00F226FC">
      <w:pPr>
        <w:pStyle w:val="af5"/>
        <w:ind w:firstLine="480"/>
      </w:pPr>
      <w:r>
        <w:rPr>
          <w:rFonts w:hint="eastAsia"/>
        </w:rPr>
        <w:t>Mathematical formula visualization: AI tools helped design visual representations of area calculation formulas, including:</w:t>
      </w:r>
    </w:p>
    <w:p w14:paraId="5B8D78E4" w14:textId="77777777" w:rsidR="00F226FC" w:rsidRDefault="00F226FC" w:rsidP="00F226FC">
      <w:pPr>
        <w:pStyle w:val="af5"/>
        <w:ind w:firstLine="480"/>
      </w:pPr>
      <w:r>
        <w:rPr>
          <w:rFonts w:hint="eastAsia"/>
        </w:rPr>
        <w:lastRenderedPageBreak/>
        <w:t>Fractional notation</w:t>
      </w:r>
    </w:p>
    <w:p w14:paraId="5D63AE6C" w14:textId="77777777" w:rsidR="00F226FC" w:rsidRDefault="00F226FC" w:rsidP="00F226FC">
      <w:pPr>
        <w:pStyle w:val="af5"/>
        <w:ind w:firstLine="480"/>
      </w:pPr>
      <w:r>
        <w:rPr>
          <w:rFonts w:hint="eastAsia"/>
        </w:rPr>
        <w:t>Arrow markers</w:t>
      </w:r>
    </w:p>
    <w:p w14:paraId="54275F24" w14:textId="77777777" w:rsidR="00F226FC" w:rsidRDefault="00F226FC" w:rsidP="00F226FC">
      <w:pPr>
        <w:pStyle w:val="af5"/>
        <w:ind w:firstLine="480"/>
      </w:pPr>
      <w:r>
        <w:rPr>
          <w:rFonts w:hint="eastAsia"/>
        </w:rPr>
        <w:t>Dynamic calculation results</w:t>
      </w:r>
    </w:p>
    <w:p w14:paraId="0579D63A" w14:textId="77777777" w:rsidR="00F226FC" w:rsidRDefault="00F226FC" w:rsidP="00F226FC">
      <w:pPr>
        <w:pStyle w:val="af5"/>
        <w:ind w:firstLine="480"/>
      </w:pPr>
      <w:r>
        <w:rPr>
          <w:rFonts w:hint="eastAsia"/>
        </w:rPr>
        <w:t>Making teaching effects more intuitive.</w:t>
      </w:r>
    </w:p>
    <w:p w14:paraId="2E1C22FF" w14:textId="77777777" w:rsidR="00F226FC" w:rsidRDefault="00F226FC" w:rsidP="00F226FC">
      <w:pPr>
        <w:pStyle w:val="af5"/>
        <w:ind w:firstLine="480"/>
      </w:pPr>
      <w:r>
        <w:rPr>
          <w:rFonts w:hint="eastAsia"/>
        </w:rPr>
        <w:t>Coordinate transformation and scaling: AI provided algorithms for handling different scale values and coordinate transformations, ensuring correct display of shapes under various parameters.</w:t>
      </w:r>
    </w:p>
    <w:p w14:paraId="087765C2" w14:textId="77777777" w:rsidR="00F226FC" w:rsidRDefault="00F226FC" w:rsidP="00F226FC">
      <w:pPr>
        <w:pStyle w:val="af5"/>
        <w:ind w:firstLine="480"/>
      </w:pPr>
      <w:r>
        <w:rPr>
          <w:rFonts w:hint="eastAsia"/>
        </w:rPr>
        <w:t>Color coordination and consistency: AI assisted in creating drawing schemes that maintain recognizability across different color modes, ensuring graphic elements remain clear in colorblind modes.</w:t>
      </w:r>
    </w:p>
    <w:p w14:paraId="67878423" w14:textId="27346CD0" w:rsidR="00F226FC" w:rsidRDefault="00F226FC" w:rsidP="00F226FC">
      <w:pPr>
        <w:pStyle w:val="2"/>
      </w:pPr>
      <w:bookmarkStart w:id="72" w:name="_Toc198468658"/>
      <w:bookmarkStart w:id="73" w:name="_Toc198820339"/>
      <w:r>
        <w:rPr>
          <w:rFonts w:hint="eastAsia"/>
        </w:rPr>
        <w:t>Python Angle Generation Script</w:t>
      </w:r>
      <w:bookmarkEnd w:id="72"/>
      <w:bookmarkEnd w:id="73"/>
    </w:p>
    <w:p w14:paraId="54E5298D" w14:textId="77777777" w:rsidR="00F226FC" w:rsidRDefault="00F226FC" w:rsidP="00F226FC">
      <w:pPr>
        <w:pStyle w:val="af5"/>
        <w:ind w:firstLine="480"/>
      </w:pPr>
      <w:r>
        <w:rPr>
          <w:rFonts w:hint="eastAsia"/>
        </w:rPr>
        <w:t>For the angle learning module, AI tools assisted in developing a Python script for batch angle image generation:</w:t>
      </w:r>
    </w:p>
    <w:p w14:paraId="7677E335" w14:textId="77777777" w:rsidR="00F226FC" w:rsidRDefault="00F226FC" w:rsidP="00F226FC">
      <w:pPr>
        <w:pStyle w:val="af5"/>
        <w:ind w:firstLine="480"/>
      </w:pPr>
      <w:r>
        <w:rPr>
          <w:rFonts w:hint="eastAsia"/>
        </w:rPr>
        <w:t>Matplotlib drawing code generation: AI helped write Python code using Matplotlib library to create precise angle visualizations.</w:t>
      </w:r>
    </w:p>
    <w:p w14:paraId="7054520D" w14:textId="77777777" w:rsidR="00F226FC" w:rsidRDefault="00F226FC" w:rsidP="00F226FC">
      <w:pPr>
        <w:pStyle w:val="af5"/>
        <w:ind w:firstLine="480"/>
      </w:pPr>
      <w:r>
        <w:rPr>
          <w:rFonts w:hint="eastAsia"/>
        </w:rPr>
        <w:t>Special angle handling: AI provided specialized visualization code for different angle types (acute, right, obtuse, straight, and reflex angles), each with unique representations.</w:t>
      </w:r>
    </w:p>
    <w:p w14:paraId="6DDCA8D7" w14:textId="70D2441F" w:rsidR="00F226FC" w:rsidRDefault="00F226FC" w:rsidP="00F226FC">
      <w:pPr>
        <w:pStyle w:val="af5"/>
        <w:ind w:firstLine="480"/>
      </w:pPr>
      <w:r>
        <w:rPr>
          <w:rFonts w:hint="eastAsia"/>
        </w:rPr>
        <w:t>Batch generation and file management: AI implemented looping structures and filesystem operations for batch image generation, enabling easy creation of 36 angle images from 0</w:t>
      </w:r>
      <w:r>
        <w:rPr>
          <w:rFonts w:hint="eastAsia"/>
        </w:rPr>
        <w:t>°</w:t>
      </w:r>
      <w:r>
        <w:rPr>
          <w:rFonts w:hint="eastAsia"/>
        </w:rPr>
        <w:t>to 350</w:t>
      </w:r>
      <w:r>
        <w:rPr>
          <w:rFonts w:hint="eastAsia"/>
        </w:rPr>
        <w:t>°</w:t>
      </w:r>
      <w:r>
        <w:rPr>
          <w:rFonts w:hint="eastAsia"/>
        </w:rPr>
        <w:t>.</w:t>
      </w:r>
    </w:p>
    <w:p w14:paraId="45464481" w14:textId="77777777" w:rsidR="00F226FC" w:rsidRDefault="00F226FC" w:rsidP="00F226FC">
      <w:pPr>
        <w:pStyle w:val="af5"/>
        <w:ind w:firstLine="480"/>
      </w:pPr>
      <w:r>
        <w:rPr>
          <w:rFonts w:hint="eastAsia"/>
        </w:rPr>
        <w:t>Visual consistency: AI ensured all generated angle images maintained consistent visual style and educational elements, unifying the application's overall design language.</w:t>
      </w:r>
    </w:p>
    <w:p w14:paraId="3CD267A6" w14:textId="77777777" w:rsidR="00F226FC" w:rsidRDefault="00F226FC" w:rsidP="00F226FC">
      <w:pPr>
        <w:pStyle w:val="af5"/>
        <w:ind w:firstLine="480"/>
      </w:pPr>
      <w:r>
        <w:rPr>
          <w:rFonts w:hint="eastAsia"/>
        </w:rPr>
        <w:t>AI-assisted tools played a pivotal role in the Shapeville project, particularly in three core aspects:</w:t>
      </w:r>
    </w:p>
    <w:p w14:paraId="15EACB86" w14:textId="77777777" w:rsidR="00F226FC" w:rsidRDefault="00F226FC" w:rsidP="00F226FC">
      <w:pPr>
        <w:pStyle w:val="af5"/>
        <w:ind w:firstLine="480"/>
      </w:pPr>
      <w:r>
        <w:rPr>
          <w:rFonts w:hint="eastAsia"/>
        </w:rPr>
        <w:t>The use of these tools not only shortened the development cycle but also notably improved the application's accessibility and educational effectiveness, enabling Shapeville to better meet the geometry learning needs of children aged 5-10. AI input proved essential for achieving the project's educational goals and inclusive design principles.</w:t>
      </w:r>
    </w:p>
    <w:p w14:paraId="4F66DF66" w14:textId="77777777" w:rsidR="00075EAB" w:rsidRDefault="00075EAB" w:rsidP="0071287F">
      <w:pPr>
        <w:pStyle w:val="af5"/>
        <w:ind w:firstLine="480"/>
        <w:rPr>
          <w:rFonts w:asciiTheme="minorEastAsia" w:hAnsiTheme="minorEastAsia" w:cstheme="majorBidi" w:hint="eastAsia"/>
          <w:sz w:val="28"/>
          <w:szCs w:val="28"/>
        </w:rPr>
      </w:pPr>
      <w:r>
        <w:rPr>
          <w:rFonts w:hint="eastAsia"/>
        </w:rPr>
        <w:br w:type="page"/>
      </w:r>
    </w:p>
    <w:p w14:paraId="6BB61816" w14:textId="5C4B4A1B" w:rsidR="00DB7A56" w:rsidRDefault="004909FC" w:rsidP="004909FC">
      <w:pPr>
        <w:pStyle w:val="1"/>
        <w:rPr>
          <w:rFonts w:hint="eastAsia"/>
        </w:rPr>
      </w:pPr>
      <w:bookmarkStart w:id="74" w:name="_Toc198468659"/>
      <w:bookmarkStart w:id="75" w:name="_Toc198820340"/>
      <w:r w:rsidRPr="004909FC">
        <w:rPr>
          <w:rFonts w:hint="eastAsia"/>
        </w:rPr>
        <w:lastRenderedPageBreak/>
        <w:t>Reflection on your experience</w:t>
      </w:r>
      <w:bookmarkEnd w:id="74"/>
      <w:bookmarkEnd w:id="75"/>
    </w:p>
    <w:p w14:paraId="0C140809" w14:textId="77777777" w:rsidR="00DB464D" w:rsidRDefault="00DB464D" w:rsidP="00DB464D">
      <w:pPr>
        <w:pStyle w:val="2"/>
      </w:pPr>
      <w:bookmarkStart w:id="76" w:name="_Toc198468660"/>
      <w:bookmarkStart w:id="77" w:name="_Toc198820341"/>
      <w:r>
        <w:rPr>
          <w:rFonts w:hint="eastAsia"/>
        </w:rPr>
        <w:t>My First Java GUI Project Experience</w:t>
      </w:r>
      <w:bookmarkEnd w:id="76"/>
      <w:bookmarkEnd w:id="77"/>
    </w:p>
    <w:p w14:paraId="778509B9" w14:textId="6BA62CCE" w:rsidR="00DB464D" w:rsidRDefault="00DB464D" w:rsidP="00DB464D">
      <w:pPr>
        <w:pStyle w:val="af5"/>
        <w:ind w:firstLine="480"/>
      </w:pPr>
      <w:r>
        <w:rPr>
          <w:rFonts w:hint="eastAsia"/>
        </w:rPr>
        <w:t>At first, this project really surprised me because it wasn</w:t>
      </w:r>
      <w:r>
        <w:rPr>
          <w:rFonts w:hint="eastAsia"/>
        </w:rPr>
        <w:t>’</w:t>
      </w:r>
      <w:r>
        <w:rPr>
          <w:rFonts w:hint="eastAsia"/>
        </w:rPr>
        <w:t>t a typical CRUD (Create, Read, Update, Delete) project like I expected. I felt a little lost at the beginning, but after carefully reading the Product Requirements Document, I started building the project structure. Instead of using the MVC (Model-View-Controller) architecture common in web projects, I went with a simpler three-layer design:</w:t>
      </w:r>
    </w:p>
    <w:p w14:paraId="45D2F0D9" w14:textId="77777777" w:rsidR="00DB464D" w:rsidRDefault="00DB464D" w:rsidP="00DB464D">
      <w:pPr>
        <w:pStyle w:val="af5"/>
        <w:ind w:firstLine="480"/>
      </w:pPr>
      <w:r>
        <w:rPr>
          <w:rFonts w:hint="eastAsia"/>
        </w:rPr>
        <w:t xml:space="preserve">Data Layer </w:t>
      </w:r>
      <w:r>
        <w:rPr>
          <w:rFonts w:hint="eastAsia"/>
        </w:rPr>
        <w:t>–</w:t>
      </w:r>
      <w:r>
        <w:rPr>
          <w:rFonts w:hint="eastAsia"/>
        </w:rPr>
        <w:t xml:space="preserve"> Handles user data, question images, and answers.</w:t>
      </w:r>
    </w:p>
    <w:p w14:paraId="486E8B60" w14:textId="7171529A" w:rsidR="00DB464D" w:rsidRDefault="00DB464D" w:rsidP="00DB464D">
      <w:pPr>
        <w:pStyle w:val="af5"/>
        <w:ind w:firstLine="480"/>
      </w:pPr>
      <w:r>
        <w:rPr>
          <w:rFonts w:hint="eastAsia"/>
        </w:rPr>
        <w:t xml:space="preserve">Service Layer </w:t>
      </w:r>
      <w:r>
        <w:rPr>
          <w:rFonts w:hint="eastAsia"/>
        </w:rPr>
        <w:t>–</w:t>
      </w:r>
      <w:r>
        <w:rPr>
          <w:rFonts w:hint="eastAsia"/>
        </w:rPr>
        <w:t xml:space="preserve"> Processes the core functions.</w:t>
      </w:r>
    </w:p>
    <w:p w14:paraId="53E5B3D8" w14:textId="1D20B2D1" w:rsidR="00DB464D" w:rsidRDefault="00DB464D" w:rsidP="00DB464D">
      <w:pPr>
        <w:pStyle w:val="af5"/>
        <w:ind w:firstLine="480"/>
      </w:pPr>
      <w:r>
        <w:rPr>
          <w:rFonts w:hint="eastAsia"/>
        </w:rPr>
        <w:t xml:space="preserve">UI Layer </w:t>
      </w:r>
      <w:r>
        <w:rPr>
          <w:rFonts w:hint="eastAsia"/>
        </w:rPr>
        <w:t>–</w:t>
      </w:r>
      <w:r>
        <w:rPr>
          <w:rFonts w:hint="eastAsia"/>
        </w:rPr>
        <w:t xml:space="preserve"> Manages the GUI (Graphical User Interface).</w:t>
      </w:r>
    </w:p>
    <w:p w14:paraId="2E315ABC" w14:textId="77777777" w:rsidR="00DB464D" w:rsidRDefault="00DB464D" w:rsidP="00DB464D">
      <w:pPr>
        <w:pStyle w:val="2"/>
      </w:pPr>
      <w:bookmarkStart w:id="78" w:name="_Toc198468661"/>
      <w:bookmarkStart w:id="79" w:name="_Toc198820342"/>
      <w:r>
        <w:rPr>
          <w:rFonts w:hint="eastAsia"/>
        </w:rPr>
        <w:t>What Went Well</w:t>
      </w:r>
      <w:bookmarkEnd w:id="78"/>
      <w:bookmarkEnd w:id="79"/>
    </w:p>
    <w:p w14:paraId="36729C0A" w14:textId="2AE50F53" w:rsidR="00DB464D" w:rsidRDefault="00DB464D" w:rsidP="00DB464D">
      <w:pPr>
        <w:pStyle w:val="af5"/>
        <w:ind w:firstLine="480"/>
      </w:pPr>
      <w:r>
        <w:rPr>
          <w:rFonts w:hint="eastAsia"/>
        </w:rPr>
        <w:t>AI is advancing so fast! For this project, I used Cursor (an AI coding assistant) and Claude 3.7 Sonnet (a powerful AI model). They helped me with a lot of things</w:t>
      </w:r>
      <w:r>
        <w:rPr>
          <w:rFonts w:hint="eastAsia"/>
        </w:rPr>
        <w:t>—</w:t>
      </w:r>
      <w:r>
        <w:rPr>
          <w:rFonts w:hint="eastAsia"/>
        </w:rPr>
        <w:t>from project structure to solving tricky problems. Sometimes, AI gave me amazing solutions, but other times, it was a bit unpredictable. Still, I learned a lot about AI-assisted programming.</w:t>
      </w:r>
    </w:p>
    <w:p w14:paraId="65D8F8E2" w14:textId="059BF792" w:rsidR="00DB464D" w:rsidRDefault="00DB464D" w:rsidP="00DB464D">
      <w:pPr>
        <w:pStyle w:val="af5"/>
        <w:ind w:firstLine="480"/>
      </w:pPr>
      <w:r>
        <w:rPr>
          <w:rFonts w:hint="eastAsia"/>
        </w:rPr>
        <w:t xml:space="preserve">I also gained real-world experience with GUI programming. Before, I only knew about events and listeners from PowerPoint slides. Now, I actually used .addEventListener() with anonymous inner classes and </w:t>
      </w:r>
      <w:r w:rsidR="00071C6C">
        <w:rPr>
          <w:rFonts w:hint="eastAsia"/>
        </w:rPr>
        <w:t>lambda functions</w:t>
      </w:r>
      <w:r>
        <w:rPr>
          <w:rFonts w:hint="eastAsia"/>
        </w:rPr>
        <w:t>. It turns out, Java GUI has a lot in common with front-end web development (HTML, CSS, JS)</w:t>
      </w:r>
      <w:r>
        <w:rPr>
          <w:rFonts w:hint="eastAsia"/>
        </w:rPr>
        <w:t>—</w:t>
      </w:r>
      <w:r>
        <w:rPr>
          <w:rFonts w:hint="eastAsia"/>
        </w:rPr>
        <w:t>just different syntax, but the core ideas are similar!</w:t>
      </w:r>
    </w:p>
    <w:p w14:paraId="4FD0DA5B" w14:textId="77777777" w:rsidR="00DB464D" w:rsidRDefault="00DB464D" w:rsidP="00DB464D">
      <w:pPr>
        <w:pStyle w:val="2"/>
      </w:pPr>
      <w:bookmarkStart w:id="80" w:name="_Toc198468662"/>
      <w:bookmarkStart w:id="81" w:name="_Toc198820343"/>
      <w:r>
        <w:rPr>
          <w:rFonts w:hint="eastAsia"/>
        </w:rPr>
        <w:t>What Could Be Improved</w:t>
      </w:r>
      <w:bookmarkEnd w:id="80"/>
      <w:bookmarkEnd w:id="81"/>
    </w:p>
    <w:p w14:paraId="1A55B040" w14:textId="09D7E8AA" w:rsidR="00DB464D" w:rsidRDefault="00DB464D" w:rsidP="00DB464D">
      <w:pPr>
        <w:pStyle w:val="af5"/>
        <w:ind w:firstLine="480"/>
      </w:pPr>
      <w:r>
        <w:rPr>
          <w:rFonts w:hint="eastAsia"/>
        </w:rPr>
        <w:t>High Coupling Between Layers</w:t>
      </w:r>
      <w:r w:rsidR="00F45E0E">
        <w:rPr>
          <w:rFonts w:hint="eastAsia"/>
        </w:rPr>
        <w:t>.</w:t>
      </w:r>
      <w:r>
        <w:rPr>
          <w:rFonts w:hint="eastAsia"/>
        </w:rPr>
        <w:t>At first, I didn</w:t>
      </w:r>
      <w:r>
        <w:rPr>
          <w:rFonts w:hint="eastAsia"/>
        </w:rPr>
        <w:t>’</w:t>
      </w:r>
      <w:r>
        <w:rPr>
          <w:rFonts w:hint="eastAsia"/>
        </w:rPr>
        <w:t>t design interfaces properly, so different parts of the project depended too much on each other. Next time, I</w:t>
      </w:r>
      <w:r>
        <w:rPr>
          <w:rFonts w:hint="eastAsia"/>
        </w:rPr>
        <w:t>’</w:t>
      </w:r>
      <w:r>
        <w:rPr>
          <w:rFonts w:hint="eastAsia"/>
        </w:rPr>
        <w:t>ll use interfaces to reduce dependencies.</w:t>
      </w:r>
    </w:p>
    <w:p w14:paraId="3431E126" w14:textId="50270DC6" w:rsidR="002D3773" w:rsidRDefault="00DB464D" w:rsidP="00F45E0E">
      <w:pPr>
        <w:pStyle w:val="af5"/>
        <w:ind w:firstLine="480"/>
      </w:pPr>
      <w:r>
        <w:rPr>
          <w:rFonts w:hint="eastAsia"/>
        </w:rPr>
        <w:t>Manual Testing (No Unit Tests)</w:t>
      </w:r>
      <w:r w:rsidR="00F45E0E">
        <w:rPr>
          <w:rFonts w:hint="eastAsia"/>
        </w:rPr>
        <w:t>.</w:t>
      </w:r>
      <w:r>
        <w:rPr>
          <w:rFonts w:hint="eastAsia"/>
        </w:rPr>
        <w:t xml:space="preserve"> I tested everything by hand, running the program over and over. That</w:t>
      </w:r>
      <w:r>
        <w:rPr>
          <w:rFonts w:hint="eastAsia"/>
        </w:rPr>
        <w:t>’</w:t>
      </w:r>
      <w:r>
        <w:rPr>
          <w:rFonts w:hint="eastAsia"/>
        </w:rPr>
        <w:t>s not efficient! In future projects, I</w:t>
      </w:r>
      <w:r>
        <w:rPr>
          <w:rFonts w:hint="eastAsia"/>
        </w:rPr>
        <w:t>’</w:t>
      </w:r>
      <w:r>
        <w:rPr>
          <w:rFonts w:hint="eastAsia"/>
        </w:rPr>
        <w:t>ll learn unit testing (like JUnit) to make sure my code works correctly before running the whole program.</w:t>
      </w:r>
    </w:p>
    <w:p w14:paraId="6F4C28CF" w14:textId="48D1980A" w:rsidR="00E36BBB" w:rsidRDefault="00E36BBB" w:rsidP="00E36BBB">
      <w:pPr>
        <w:pStyle w:val="1"/>
        <w:rPr>
          <w:rFonts w:hint="eastAsia"/>
        </w:rPr>
      </w:pPr>
      <w:bookmarkStart w:id="82" w:name="_Toc198820344"/>
      <w:r>
        <w:rPr>
          <w:rFonts w:hint="eastAsia"/>
        </w:rPr>
        <w:lastRenderedPageBreak/>
        <w:t>Appendix</w:t>
      </w:r>
      <w:r w:rsidR="00CA19B0">
        <w:rPr>
          <w:rFonts w:hint="eastAsia"/>
        </w:rPr>
        <w:t>(Prompts and Answers)</w:t>
      </w:r>
      <w:bookmarkEnd w:id="82"/>
    </w:p>
    <w:p w14:paraId="0ED6A415" w14:textId="77777777" w:rsidR="00CA19B0" w:rsidRDefault="00CA19B0" w:rsidP="00CA19B0">
      <w:pPr>
        <w:pStyle w:val="2"/>
      </w:pPr>
      <w:bookmarkStart w:id="83" w:name="_Toc198820345"/>
      <w:r>
        <w:rPr>
          <w:rFonts w:hint="eastAsia"/>
        </w:rPr>
        <w:t>Colorblind-Friendly Color System Implementation</w:t>
      </w:r>
      <w:bookmarkEnd w:id="83"/>
    </w:p>
    <w:p w14:paraId="4B9C624D" w14:textId="432BF49C" w:rsidR="00CA19B0" w:rsidRDefault="00CA19B0" w:rsidP="00FA7A33">
      <w:pPr>
        <w:pStyle w:val="6"/>
        <w:rPr>
          <w:rFonts w:hint="eastAsia"/>
        </w:rPr>
      </w:pPr>
      <w:r>
        <w:rPr>
          <w:rFonts w:hint="eastAsia"/>
        </w:rPr>
        <w:t>Prompt</w:t>
      </w:r>
    </w:p>
    <w:p w14:paraId="2E520B3D" w14:textId="1DC68735" w:rsidR="00511EDC" w:rsidRPr="00CA19B0" w:rsidRDefault="00511EDC" w:rsidP="0071287F">
      <w:pPr>
        <w:pStyle w:val="af5"/>
        <w:ind w:firstLine="480"/>
      </w:pPr>
      <w:r w:rsidRPr="00511EDC">
        <w:t>I want to add a ​​color mode switcher​​ to my app so people with color blindness can use it easily. But first, I need to know: ​​What types of color blindness are most common?​</w:t>
      </w:r>
    </w:p>
    <w:p w14:paraId="5BA05A29" w14:textId="07F79BE0" w:rsidR="00CA19B0" w:rsidRDefault="00CA19B0" w:rsidP="00FA7A33">
      <w:pPr>
        <w:pStyle w:val="6"/>
        <w:rPr>
          <w:rFonts w:hint="eastAsia"/>
        </w:rPr>
      </w:pPr>
      <w:r>
        <w:rPr>
          <w:rFonts w:hint="eastAsia"/>
        </w:rPr>
        <w:t>Answer</w:t>
      </w:r>
    </w:p>
    <w:p w14:paraId="14F0BF0D" w14:textId="77777777" w:rsidR="00EE23CD" w:rsidRDefault="00EE23CD" w:rsidP="00EE23CD">
      <w:pPr>
        <w:pStyle w:val="af5"/>
        <w:ind w:firstLine="480"/>
      </w:pPr>
      <w:r>
        <w:rPr>
          <w:rFonts w:hint="eastAsia"/>
        </w:rPr>
        <w:t>Adding Color Mode Switching to Shapeville App</w:t>
      </w:r>
    </w:p>
    <w:p w14:paraId="72DE16C2" w14:textId="77777777" w:rsidR="00EE23CD" w:rsidRDefault="00EE23CD" w:rsidP="00EE23CD">
      <w:pPr>
        <w:pStyle w:val="af5"/>
        <w:ind w:firstLine="480"/>
      </w:pPr>
      <w:r>
        <w:rPr>
          <w:rFonts w:hint="eastAsia"/>
        </w:rPr>
        <w:t>I want to explore how to add color mode options to Shapeville. First, let's learn about different types of color blindness.</w:t>
      </w:r>
    </w:p>
    <w:p w14:paraId="4D1C03CA" w14:textId="77777777" w:rsidR="00EE23CD" w:rsidRDefault="00EE23CD" w:rsidP="00EE23CD">
      <w:pPr>
        <w:pStyle w:val="af5"/>
        <w:ind w:firstLine="480"/>
      </w:pPr>
      <w:r>
        <w:rPr>
          <w:rFonts w:hint="eastAsia"/>
        </w:rPr>
        <w:t>Current App Colors:</w:t>
      </w:r>
    </w:p>
    <w:p w14:paraId="46CA4B34" w14:textId="77777777" w:rsidR="00EE23CD" w:rsidRDefault="00EE23CD" w:rsidP="00EE23CD">
      <w:pPr>
        <w:pStyle w:val="af5"/>
        <w:ind w:firstLine="480"/>
      </w:pPr>
      <w:r>
        <w:rPr>
          <w:rFonts w:hint="eastAsia"/>
        </w:rPr>
        <w:t>Background: Light blue (rgb 177,208,239)</w:t>
      </w:r>
    </w:p>
    <w:p w14:paraId="59B3D62B" w14:textId="77777777" w:rsidR="00EE23CD" w:rsidRDefault="00EE23CD" w:rsidP="00EE23CD">
      <w:pPr>
        <w:pStyle w:val="af5"/>
        <w:ind w:firstLine="480"/>
      </w:pPr>
      <w:r>
        <w:rPr>
          <w:rFonts w:hint="eastAsia"/>
        </w:rPr>
        <w:t>Buttons: Blue shades (rgb 52,119,219 and 81,222,232)</w:t>
      </w:r>
    </w:p>
    <w:p w14:paraId="632C0603" w14:textId="77777777" w:rsidR="00EE23CD" w:rsidRDefault="00EE23CD" w:rsidP="00EE23CD">
      <w:pPr>
        <w:pStyle w:val="af5"/>
        <w:ind w:firstLine="480"/>
      </w:pPr>
      <w:r>
        <w:rPr>
          <w:rFonts w:hint="eastAsia"/>
        </w:rPr>
        <w:t>Hover colors: Orange (255,140,0) and pink (255,140,150)</w:t>
      </w:r>
    </w:p>
    <w:p w14:paraId="2AEF8B7D" w14:textId="77777777" w:rsidR="00EE23CD" w:rsidRDefault="00EE23CD" w:rsidP="00EE23CD">
      <w:pPr>
        <w:pStyle w:val="af5"/>
        <w:ind w:firstLine="480"/>
      </w:pPr>
      <w:r>
        <w:rPr>
          <w:rFonts w:hint="eastAsia"/>
        </w:rPr>
        <w:t>Shape colors: Light red, green, blue, and yellow</w:t>
      </w:r>
    </w:p>
    <w:p w14:paraId="42C7118D" w14:textId="77777777" w:rsidR="00EE23CD" w:rsidRDefault="00EE23CD" w:rsidP="00EE23CD">
      <w:pPr>
        <w:pStyle w:val="af5"/>
        <w:ind w:firstLine="480"/>
      </w:pPr>
      <w:r>
        <w:rPr>
          <w:rFonts w:hint="eastAsia"/>
        </w:rPr>
        <w:t>Color Blindness Mode Design:</w:t>
      </w:r>
    </w:p>
    <w:p w14:paraId="69F93193" w14:textId="77777777" w:rsidR="00EE23CD" w:rsidRDefault="00EE23CD" w:rsidP="00EE23CD">
      <w:pPr>
        <w:pStyle w:val="af5"/>
        <w:ind w:firstLine="480"/>
      </w:pPr>
      <w:r>
        <w:rPr>
          <w:rFonts w:hint="eastAsia"/>
        </w:rPr>
        <w:t>1. Supported Types:</w:t>
      </w:r>
    </w:p>
    <w:p w14:paraId="17EFCF10" w14:textId="77777777" w:rsidR="00EE23CD" w:rsidRDefault="00EE23CD" w:rsidP="00EE23CD">
      <w:pPr>
        <w:pStyle w:val="af5"/>
        <w:ind w:firstLine="480"/>
      </w:pPr>
      <w:r>
        <w:rPr>
          <w:rFonts w:hint="eastAsia"/>
        </w:rPr>
        <w:t>We'll support 3 main types:</w:t>
      </w:r>
    </w:p>
    <w:p w14:paraId="65E7598C" w14:textId="77777777" w:rsidR="00EE23CD" w:rsidRDefault="00EE23CD" w:rsidP="00EE23CD">
      <w:pPr>
        <w:pStyle w:val="af5"/>
        <w:ind w:firstLine="480"/>
      </w:pPr>
      <w:r>
        <w:rPr>
          <w:rFonts w:hint="eastAsia"/>
        </w:rPr>
        <w:t>Red-green colorblind (most common - affects ~8% of boys/0.5% of girls)</w:t>
      </w:r>
    </w:p>
    <w:p w14:paraId="77634DA9" w14:textId="77777777" w:rsidR="00EE23CD" w:rsidRDefault="00EE23CD" w:rsidP="00EE23CD">
      <w:pPr>
        <w:pStyle w:val="af5"/>
        <w:ind w:firstLine="480"/>
      </w:pPr>
      <w:r>
        <w:rPr>
          <w:rFonts w:hint="eastAsia"/>
        </w:rPr>
        <w:t>Includes: Protanopia (red weakness) &amp; Deuteranopia (green weakness)</w:t>
      </w:r>
    </w:p>
    <w:p w14:paraId="37A74BA0" w14:textId="77777777" w:rsidR="00EE23CD" w:rsidRDefault="00EE23CD" w:rsidP="00EE23CD">
      <w:pPr>
        <w:pStyle w:val="af5"/>
        <w:ind w:firstLine="480"/>
      </w:pPr>
      <w:r>
        <w:rPr>
          <w:rFonts w:hint="eastAsia"/>
        </w:rPr>
        <w:t>Blue-yellow colorblind (less common - Tritanopia)</w:t>
      </w:r>
    </w:p>
    <w:p w14:paraId="280CFD16" w14:textId="77777777" w:rsidR="00EE23CD" w:rsidRDefault="00EE23CD" w:rsidP="00EE23CD">
      <w:pPr>
        <w:pStyle w:val="af5"/>
        <w:ind w:firstLine="480"/>
      </w:pPr>
      <w:r>
        <w:rPr>
          <w:rFonts w:hint="eastAsia"/>
        </w:rPr>
        <w:t>Full colorblind (very rare - needs high contrast mode)</w:t>
      </w:r>
    </w:p>
    <w:p w14:paraId="1556052B" w14:textId="77777777" w:rsidR="00EE23CD" w:rsidRDefault="00EE23CD" w:rsidP="00EE23CD">
      <w:pPr>
        <w:pStyle w:val="af5"/>
        <w:ind w:firstLine="480"/>
      </w:pPr>
      <w:r>
        <w:rPr>
          <w:rFonts w:hint="eastAsia"/>
        </w:rPr>
        <w:t>2. Switching Button:</w:t>
      </w:r>
    </w:p>
    <w:p w14:paraId="201103BC" w14:textId="77777777" w:rsidR="00EE23CD" w:rsidRDefault="00EE23CD" w:rsidP="00EE23CD">
      <w:pPr>
        <w:pStyle w:val="af5"/>
        <w:ind w:firstLine="480"/>
      </w:pPr>
      <w:r>
        <w:rPr>
          <w:rFonts w:hint="eastAsia"/>
        </w:rPr>
        <w:t>Add a color mode button/menu in the main screen</w:t>
      </w:r>
    </w:p>
    <w:p w14:paraId="47C91737" w14:textId="77777777" w:rsidR="00EE23CD" w:rsidRDefault="00EE23CD" w:rsidP="00EE23CD">
      <w:pPr>
        <w:pStyle w:val="af5"/>
        <w:ind w:firstLine="480"/>
      </w:pPr>
      <w:r>
        <w:rPr>
          <w:rFonts w:hint="eastAsia"/>
        </w:rPr>
        <w:t>3. Special Color Settings:</w:t>
      </w:r>
    </w:p>
    <w:p w14:paraId="088C839B" w14:textId="77777777" w:rsidR="00EE23CD" w:rsidRDefault="00EE23CD" w:rsidP="00EE23CD">
      <w:pPr>
        <w:pStyle w:val="af5"/>
        <w:ind w:firstLine="480"/>
      </w:pPr>
      <w:r>
        <w:rPr>
          <w:rFonts w:hint="eastAsia"/>
        </w:rPr>
        <w:t>Create different color rules for each type</w:t>
      </w:r>
    </w:p>
    <w:p w14:paraId="11A196FF" w14:textId="77777777" w:rsidR="00EE23CD" w:rsidRDefault="00EE23CD" w:rsidP="00EE23CD">
      <w:pPr>
        <w:pStyle w:val="af5"/>
        <w:ind w:firstLine="480"/>
      </w:pPr>
      <w:r>
        <w:rPr>
          <w:rFonts w:hint="eastAsia"/>
        </w:rPr>
        <w:t>4. How Switching Works:</w:t>
      </w:r>
    </w:p>
    <w:p w14:paraId="7F2A6543" w14:textId="77777777" w:rsidR="00EE23CD" w:rsidRDefault="00EE23CD" w:rsidP="00EE23CD">
      <w:pPr>
        <w:pStyle w:val="af5"/>
        <w:ind w:firstLine="480"/>
      </w:pPr>
      <w:r>
        <w:rPr>
          <w:rFonts w:hint="eastAsia"/>
        </w:rPr>
        <w:t>Add a color change method in the main code</w:t>
      </w:r>
    </w:p>
    <w:p w14:paraId="187BB720" w14:textId="77777777" w:rsidR="00EE23CD" w:rsidRDefault="00EE23CD" w:rsidP="00EE23CD">
      <w:pPr>
        <w:pStyle w:val="af5"/>
        <w:ind w:firstLine="480"/>
      </w:pPr>
      <w:r>
        <w:rPr>
          <w:rFonts w:hint="eastAsia"/>
        </w:rPr>
        <w:t>5. Shape Helpers:</w:t>
      </w:r>
    </w:p>
    <w:p w14:paraId="5D2CFCCC" w14:textId="77777777" w:rsidR="00EE23CD" w:rsidRDefault="00EE23CD" w:rsidP="00EE23CD">
      <w:pPr>
        <w:pStyle w:val="af5"/>
        <w:ind w:firstLine="480"/>
      </w:pPr>
      <w:r>
        <w:rPr>
          <w:rFonts w:hint="eastAsia"/>
        </w:rPr>
        <w:t>Add patterns/textures to shapes to make them easier to tell apart</w:t>
      </w:r>
    </w:p>
    <w:p w14:paraId="21EB0477" w14:textId="77777777" w:rsidR="00EE23CD" w:rsidRDefault="00EE23CD" w:rsidP="00EE23CD">
      <w:pPr>
        <w:pStyle w:val="af5"/>
        <w:ind w:firstLine="480"/>
      </w:pPr>
      <w:r>
        <w:rPr>
          <w:rFonts w:hint="eastAsia"/>
        </w:rPr>
        <w:t>6. Button Helpers:</w:t>
      </w:r>
    </w:p>
    <w:p w14:paraId="5017015A" w14:textId="77777777" w:rsidR="00EE23CD" w:rsidRDefault="00EE23CD" w:rsidP="00EE23CD">
      <w:pPr>
        <w:pStyle w:val="af5"/>
        <w:ind w:firstLine="480"/>
      </w:pPr>
      <w:r>
        <w:rPr>
          <w:rFonts w:hint="eastAsia"/>
        </w:rPr>
        <w:t>Put small shape icons on buttons too</w:t>
      </w:r>
    </w:p>
    <w:p w14:paraId="1D9BB569" w14:textId="77777777" w:rsidR="00EE23CD" w:rsidRDefault="00EE23CD" w:rsidP="00EE23CD">
      <w:pPr>
        <w:pStyle w:val="af5"/>
        <w:ind w:firstLine="480"/>
      </w:pPr>
      <w:r>
        <w:rPr>
          <w:rFonts w:hint="eastAsia"/>
        </w:rPr>
        <w:lastRenderedPageBreak/>
        <w:t>7. Remember Preferences:</w:t>
      </w:r>
    </w:p>
    <w:p w14:paraId="798B3D34" w14:textId="77777777" w:rsidR="00EE23CD" w:rsidRDefault="00EE23CD" w:rsidP="00EE23CD">
      <w:pPr>
        <w:pStyle w:val="af5"/>
        <w:ind w:firstLine="480"/>
      </w:pPr>
      <w:r>
        <w:rPr>
          <w:rFonts w:hint="eastAsia"/>
        </w:rPr>
        <w:t>Save each user's favorite color mode when they start the app</w:t>
      </w:r>
    </w:p>
    <w:p w14:paraId="6DB7FFB4" w14:textId="77777777" w:rsidR="00EE23CD" w:rsidRDefault="00EE23CD" w:rsidP="00EE23CD">
      <w:pPr>
        <w:pStyle w:val="af5"/>
        <w:ind w:firstLine="480"/>
      </w:pPr>
      <w:r>
        <w:rPr>
          <w:rFonts w:hint="eastAsia"/>
        </w:rPr>
        <w:t>Why This Works:</w:t>
      </w:r>
    </w:p>
    <w:p w14:paraId="46D99A7F" w14:textId="77777777" w:rsidR="00EE23CD" w:rsidRDefault="00EE23CD" w:rsidP="00EE23CD">
      <w:pPr>
        <w:pStyle w:val="af5"/>
        <w:ind w:firstLine="480"/>
      </w:pPr>
      <w:r>
        <w:rPr>
          <w:rFonts w:ascii="Segoe UI Symbol" w:hAnsi="Segoe UI Symbol" w:cs="Segoe UI Symbol"/>
        </w:rPr>
        <w:t>✔</w:t>
      </w:r>
      <w:r>
        <w:t xml:space="preserve"> Doesn't just use color - adds shapes/patterns too</w:t>
      </w:r>
    </w:p>
    <w:p w14:paraId="2508C897" w14:textId="77777777" w:rsidR="00EE23CD" w:rsidRDefault="00EE23CD" w:rsidP="00EE23CD">
      <w:pPr>
        <w:pStyle w:val="af5"/>
        <w:ind w:firstLine="480"/>
      </w:pPr>
      <w:r>
        <w:rPr>
          <w:rFonts w:ascii="Segoe UI Symbol" w:hAnsi="Segoe UI Symbol" w:cs="Segoe UI Symbol"/>
        </w:rPr>
        <w:t>✔</w:t>
      </w:r>
      <w:r>
        <w:t xml:space="preserve"> Special colors for each type of color blindness</w:t>
      </w:r>
    </w:p>
    <w:p w14:paraId="5D040326" w14:textId="77777777" w:rsidR="00EE23CD" w:rsidRDefault="00EE23CD" w:rsidP="00EE23CD">
      <w:pPr>
        <w:pStyle w:val="af5"/>
        <w:ind w:firstLine="480"/>
      </w:pPr>
      <w:r>
        <w:rPr>
          <w:rFonts w:ascii="Segoe UI Symbol" w:hAnsi="Segoe UI Symbol" w:cs="Segoe UI Symbol"/>
        </w:rPr>
        <w:t>✔</w:t>
      </w:r>
      <w:r>
        <w:t xml:space="preserve"> Easy-to-use switch button</w:t>
      </w:r>
    </w:p>
    <w:p w14:paraId="7DF9AEC7" w14:textId="77777777" w:rsidR="00EE23CD" w:rsidRDefault="00EE23CD" w:rsidP="00EE23CD">
      <w:pPr>
        <w:pStyle w:val="af5"/>
        <w:ind w:firstLine="480"/>
      </w:pPr>
      <w:r>
        <w:rPr>
          <w:rFonts w:ascii="Segoe UI Symbol" w:hAnsi="Segoe UI Symbol" w:cs="Segoe UI Symbol"/>
        </w:rPr>
        <w:t>✔</w:t>
      </w:r>
      <w:r>
        <w:t xml:space="preserve"> Makes shapes clearer with extra markers</w:t>
      </w:r>
    </w:p>
    <w:p w14:paraId="6EB310A9" w14:textId="77777777" w:rsidR="00EE23CD" w:rsidRDefault="00EE23CD" w:rsidP="00EE23CD">
      <w:pPr>
        <w:pStyle w:val="af5"/>
        <w:ind w:firstLine="480"/>
      </w:pPr>
      <w:r>
        <w:rPr>
          <w:rFonts w:ascii="Segoe UI Symbol" w:hAnsi="Segoe UI Symbol" w:cs="Segoe UI Symbol"/>
        </w:rPr>
        <w:t>✔</w:t>
      </w:r>
      <w:r>
        <w:t xml:space="preserve"> Remembers user choices</w:t>
      </w:r>
    </w:p>
    <w:p w14:paraId="669313B6" w14:textId="77777777" w:rsidR="00EE23CD" w:rsidRDefault="00EE23CD" w:rsidP="00EE23CD">
      <w:pPr>
        <w:pStyle w:val="af5"/>
        <w:ind w:firstLine="480"/>
      </w:pPr>
      <w:r>
        <w:rPr>
          <w:rFonts w:ascii="Segoe UI Symbol" w:hAnsi="Segoe UI Symbol" w:cs="Segoe UI Symbol"/>
        </w:rPr>
        <w:t>✔</w:t>
      </w:r>
      <w:r>
        <w:t xml:space="preserve"> Keeps the app looking good while helping everyone</w:t>
      </w:r>
    </w:p>
    <w:p w14:paraId="3D73E490" w14:textId="04948E8D" w:rsidR="00EE23CD" w:rsidRPr="00EE23CD" w:rsidRDefault="00EE23CD" w:rsidP="00EE23CD">
      <w:pPr>
        <w:pStyle w:val="af5"/>
        <w:ind w:firstLine="480"/>
      </w:pPr>
      <w:r>
        <w:rPr>
          <w:rFonts w:hint="eastAsia"/>
        </w:rPr>
        <w:t>This design makes Shapeville better for colorblind kids learning geometry, while keeping it fun and easy to use for everyone!</w:t>
      </w:r>
    </w:p>
    <w:p w14:paraId="30FC1932" w14:textId="2E2B3BF9" w:rsidR="006D2A6B" w:rsidRDefault="006D2A6B" w:rsidP="00FA7A33">
      <w:pPr>
        <w:pStyle w:val="6"/>
        <w:rPr>
          <w:rFonts w:hint="eastAsia"/>
        </w:rPr>
      </w:pPr>
      <w:r>
        <w:rPr>
          <w:rFonts w:hint="eastAsia"/>
        </w:rPr>
        <w:t>Note</w:t>
      </w:r>
    </w:p>
    <w:p w14:paraId="18B43426" w14:textId="2A88DEBE" w:rsidR="00EE23CD" w:rsidRPr="006D2A6B" w:rsidRDefault="00EE23CD" w:rsidP="006D2A6B">
      <w:pPr>
        <w:pStyle w:val="af5"/>
        <w:ind w:firstLine="480"/>
      </w:pPr>
      <w:r w:rsidRPr="00EE23CD">
        <w:rPr>
          <w:rFonts w:hint="eastAsia"/>
        </w:rPr>
        <w:t>I ultimately implemented the color mode switching solution mentioned above, adopting five recommendations from the answer: 1, 2, 3, 4, and 7. The color schemes correspond to three modes: normal + red-green colorblind + blue-yellow colorblind.</w:t>
      </w:r>
    </w:p>
    <w:p w14:paraId="073D0325" w14:textId="77777777" w:rsidR="00586C06" w:rsidRDefault="00586C06" w:rsidP="00586C06">
      <w:pPr>
        <w:pStyle w:val="2"/>
      </w:pPr>
      <w:bookmarkStart w:id="84" w:name="_Toc198820346"/>
      <w:r>
        <w:rPr>
          <w:rFonts w:hint="eastAsia"/>
        </w:rPr>
        <w:t>Java Drawing Functionality (Geometric Visualization)</w:t>
      </w:r>
      <w:bookmarkEnd w:id="84"/>
    </w:p>
    <w:p w14:paraId="13CDFD9A" w14:textId="7FB98C9D" w:rsidR="00586C06" w:rsidRPr="00FA7A33" w:rsidRDefault="0067771E" w:rsidP="00FA7A33">
      <w:pPr>
        <w:pStyle w:val="6"/>
        <w:rPr>
          <w:rStyle w:val="af3"/>
          <w:rFonts w:hint="eastAsia"/>
          <w:b/>
          <w:bCs w:val="0"/>
        </w:rPr>
      </w:pPr>
      <w:r w:rsidRPr="00FA7A33">
        <w:rPr>
          <w:rStyle w:val="af3"/>
          <w:rFonts w:hint="eastAsia"/>
          <w:b/>
          <w:bCs w:val="0"/>
        </w:rPr>
        <w:t>Prompt</w:t>
      </w:r>
    </w:p>
    <w:p w14:paraId="454CFE73" w14:textId="5FAFFB0C" w:rsidR="00D90371" w:rsidRPr="0067771E" w:rsidRDefault="00D90371" w:rsidP="0067771E">
      <w:pPr>
        <w:pStyle w:val="af5"/>
        <w:ind w:firstLine="480"/>
        <w:rPr>
          <w:rStyle w:val="af3"/>
          <w:b w:val="0"/>
          <w:bCs w:val="0"/>
        </w:rPr>
      </w:pPr>
      <w:r w:rsidRPr="00D90371">
        <w:rPr>
          <w:rStyle w:val="af3"/>
          <w:rFonts w:hint="eastAsia"/>
          <w:b w:val="0"/>
          <w:bCs w:val="0"/>
        </w:rPr>
        <w:t>According to the interaction requirements, I need to display many images in the GUI, such as this parallelogram area calculation diagram. There are two issues: First, how should I draw these diagrams (I'm not very familiar with drawing)? Second, how should I store these images in advance and then display them in the GUI?</w:t>
      </w:r>
    </w:p>
    <w:p w14:paraId="1BBAD4FB" w14:textId="3BD5378F" w:rsidR="0067771E" w:rsidRPr="00FA7A33" w:rsidRDefault="0067771E" w:rsidP="00FA7A33">
      <w:pPr>
        <w:pStyle w:val="6"/>
        <w:rPr>
          <w:rStyle w:val="af3"/>
          <w:rFonts w:hint="eastAsia"/>
          <w:b/>
          <w:bCs w:val="0"/>
        </w:rPr>
      </w:pPr>
      <w:r w:rsidRPr="00FA7A33">
        <w:rPr>
          <w:rStyle w:val="af3"/>
          <w:rFonts w:hint="eastAsia"/>
          <w:b/>
          <w:bCs w:val="0"/>
        </w:rPr>
        <w:t>Answer</w:t>
      </w:r>
    </w:p>
    <w:p w14:paraId="087EF01B" w14:textId="77777777" w:rsidR="00581691" w:rsidRPr="00581691" w:rsidRDefault="00581691" w:rsidP="00581691">
      <w:pPr>
        <w:pStyle w:val="af5"/>
        <w:ind w:firstLine="480"/>
      </w:pPr>
      <w:r w:rsidRPr="00581691">
        <w:rPr>
          <w:rFonts w:hint="eastAsia"/>
        </w:rPr>
        <w:t>For displaying the parallelogram area calculation diagram and other shapes, there are two solutions:</w:t>
      </w:r>
    </w:p>
    <w:p w14:paraId="08CDEE9D" w14:textId="77777777" w:rsidR="00581691" w:rsidRPr="00581691" w:rsidRDefault="00581691" w:rsidP="00581691">
      <w:pPr>
        <w:pStyle w:val="af5"/>
        <w:ind w:firstLine="480"/>
      </w:pPr>
      <w:r w:rsidRPr="00581691">
        <w:rPr>
          <w:rFonts w:hint="eastAsia"/>
        </w:rPr>
        <w:t>Solution 1: Using Java drawing functionality</w:t>
      </w:r>
    </w:p>
    <w:p w14:paraId="5F47B65B" w14:textId="77777777" w:rsidR="00581691" w:rsidRPr="00581691" w:rsidRDefault="00581691" w:rsidP="00581691">
      <w:pPr>
        <w:pStyle w:val="af5"/>
        <w:ind w:firstLine="480"/>
      </w:pPr>
      <w:r w:rsidRPr="00581691">
        <w:rPr>
          <w:rFonts w:hint="eastAsia"/>
        </w:rPr>
        <w:t>Graphic drawing</w:t>
      </w:r>
    </w:p>
    <w:p w14:paraId="5D2B992C" w14:textId="77777777" w:rsidR="00581691" w:rsidRPr="00581691" w:rsidRDefault="00581691" w:rsidP="00581691">
      <w:pPr>
        <w:pStyle w:val="af5"/>
        <w:ind w:firstLine="480"/>
      </w:pPr>
      <w:r w:rsidRPr="00581691">
        <w:rPr>
          <w:rFonts w:hint="eastAsia"/>
        </w:rPr>
        <w:t>/**</w:t>
      </w:r>
    </w:p>
    <w:p w14:paraId="6CA01E33" w14:textId="77777777" w:rsidR="00581691" w:rsidRPr="00581691" w:rsidRDefault="00581691" w:rsidP="00581691">
      <w:pPr>
        <w:pStyle w:val="af5"/>
        <w:ind w:firstLine="480"/>
      </w:pPr>
      <w:r w:rsidRPr="00581691">
        <w:rPr>
          <w:rFonts w:hint="eastAsia"/>
        </w:rPr>
        <w:t>Parallelogram class</w:t>
      </w:r>
    </w:p>
    <w:p w14:paraId="55B375F9" w14:textId="77777777" w:rsidR="00581691" w:rsidRPr="00581691" w:rsidRDefault="00581691" w:rsidP="00581691">
      <w:pPr>
        <w:pStyle w:val="af5"/>
        <w:ind w:firstLine="480"/>
      </w:pPr>
      <w:r w:rsidRPr="00581691">
        <w:rPr>
          <w:rFonts w:hint="eastAsia"/>
        </w:rPr>
        <w:lastRenderedPageBreak/>
        <w:t>*/</w:t>
      </w:r>
    </w:p>
    <w:p w14:paraId="60C1BD94" w14:textId="77777777" w:rsidR="00581691" w:rsidRPr="00581691" w:rsidRDefault="00581691" w:rsidP="00581691">
      <w:pPr>
        <w:pStyle w:val="af5"/>
        <w:ind w:firstLine="480"/>
      </w:pPr>
      <w:r w:rsidRPr="00581691">
        <w:rPr>
          <w:rFonts w:hint="eastAsia"/>
        </w:rPr>
        <w:t>public class Parallelogram extends Shape {</w:t>
      </w:r>
    </w:p>
    <w:p w14:paraId="0392B4BB" w14:textId="77777777" w:rsidR="00581691" w:rsidRPr="00581691" w:rsidRDefault="00581691" w:rsidP="00581691">
      <w:pPr>
        <w:pStyle w:val="af5"/>
        <w:ind w:firstLine="480"/>
      </w:pPr>
      <w:r w:rsidRPr="00581691">
        <w:rPr>
          <w:rFonts w:hint="eastAsia"/>
        </w:rPr>
        <w:t>@Override</w:t>
      </w:r>
    </w:p>
    <w:p w14:paraId="2E2C14DE" w14:textId="77777777" w:rsidR="00581691" w:rsidRPr="00581691" w:rsidRDefault="00581691" w:rsidP="00581691">
      <w:pPr>
        <w:pStyle w:val="af5"/>
        <w:ind w:firstLine="480"/>
      </w:pPr>
      <w:r w:rsidRPr="00581691">
        <w:rPr>
          <w:rFonts w:hint="eastAsia"/>
        </w:rPr>
        <w:t>public void draw(Graphics g, int x, int y, int width, int height) {</w:t>
      </w:r>
    </w:p>
    <w:p w14:paraId="6C29658F" w14:textId="77777777" w:rsidR="00581691" w:rsidRPr="00581691" w:rsidRDefault="00581691" w:rsidP="00581691">
      <w:pPr>
        <w:pStyle w:val="af5"/>
        <w:ind w:firstLine="480"/>
      </w:pPr>
      <w:r w:rsidRPr="00581691">
        <w:rPr>
          <w:rFonts w:hint="eastAsia"/>
        </w:rPr>
        <w:t>// Set offset to determine the slant of the parallelogram</w:t>
      </w:r>
    </w:p>
    <w:p w14:paraId="0B2A01C8" w14:textId="77777777" w:rsidR="00581691" w:rsidRPr="00581691" w:rsidRDefault="00581691" w:rsidP="00581691">
      <w:pPr>
        <w:pStyle w:val="af5"/>
        <w:ind w:firstLine="480"/>
      </w:pPr>
      <w:r w:rsidRPr="00581691">
        <w:rPr>
          <w:rFonts w:hint="eastAsia"/>
        </w:rPr>
        <w:t>int offset = width / 4;</w:t>
      </w:r>
    </w:p>
    <w:p w14:paraId="65931F9C" w14:textId="77777777" w:rsidR="00581691" w:rsidRPr="00581691" w:rsidRDefault="00581691" w:rsidP="00581691">
      <w:pPr>
        <w:pStyle w:val="af5"/>
        <w:ind w:firstLine="480"/>
      </w:pPr>
      <w:r w:rsidRPr="00581691">
        <w:rPr>
          <w:rFonts w:hint="eastAsia"/>
        </w:rPr>
        <w:t xml:space="preserve"> int[] xPoints = {x + offset, x + width + offset, x + width, x};</w:t>
      </w:r>
    </w:p>
    <w:p w14:paraId="0C64CBC8" w14:textId="77777777" w:rsidR="00B37C43" w:rsidRDefault="00581691" w:rsidP="00581691">
      <w:pPr>
        <w:pStyle w:val="af5"/>
        <w:ind w:firstLine="480"/>
      </w:pPr>
      <w:r w:rsidRPr="00581691">
        <w:rPr>
          <w:rFonts w:hint="eastAsia"/>
        </w:rPr>
        <w:t xml:space="preserve"> int[] yPoints = {y, y, y + height, y + height};</w:t>
      </w:r>
    </w:p>
    <w:p w14:paraId="2DA2F618" w14:textId="4AF3F758" w:rsidR="00581691" w:rsidRPr="00581691" w:rsidRDefault="00581691" w:rsidP="00581691">
      <w:pPr>
        <w:pStyle w:val="af5"/>
        <w:ind w:firstLine="480"/>
      </w:pPr>
      <w:r w:rsidRPr="00581691">
        <w:rPr>
          <w:rFonts w:hint="eastAsia"/>
        </w:rPr>
        <w:t xml:space="preserve"> // Draw parallelogram outline</w:t>
      </w:r>
    </w:p>
    <w:p w14:paraId="67455E3B" w14:textId="77777777" w:rsidR="00B37C43" w:rsidRDefault="00581691" w:rsidP="00581691">
      <w:pPr>
        <w:pStyle w:val="af5"/>
        <w:ind w:firstLine="480"/>
      </w:pPr>
      <w:r w:rsidRPr="00581691">
        <w:rPr>
          <w:rFonts w:hint="eastAsia"/>
        </w:rPr>
        <w:t xml:space="preserve"> g.drawPolygon(xPoints, yPoints, 4);</w:t>
      </w:r>
    </w:p>
    <w:p w14:paraId="2195BAE8" w14:textId="11EA5ED9" w:rsidR="00581691" w:rsidRPr="00581691" w:rsidRDefault="00581691" w:rsidP="00581691">
      <w:pPr>
        <w:pStyle w:val="af5"/>
        <w:ind w:firstLine="480"/>
      </w:pPr>
      <w:r w:rsidRPr="00581691">
        <w:rPr>
          <w:rFonts w:hint="eastAsia"/>
        </w:rPr>
        <w:t xml:space="preserve"> // Use different colors to mark base and height</w:t>
      </w:r>
    </w:p>
    <w:p w14:paraId="08301021" w14:textId="77777777" w:rsidR="00581691" w:rsidRPr="00581691" w:rsidRDefault="00581691" w:rsidP="00581691">
      <w:pPr>
        <w:pStyle w:val="af5"/>
        <w:ind w:firstLine="480"/>
      </w:pPr>
      <w:r w:rsidRPr="00581691">
        <w:rPr>
          <w:rFonts w:hint="eastAsia"/>
        </w:rPr>
        <w:t xml:space="preserve"> Graphics2D g2d = (Graphics2D) g;</w:t>
      </w:r>
    </w:p>
    <w:p w14:paraId="36E77E28" w14:textId="77777777" w:rsidR="00581691" w:rsidRPr="00581691" w:rsidRDefault="00581691" w:rsidP="00581691">
      <w:pPr>
        <w:pStyle w:val="af5"/>
        <w:ind w:firstLine="480"/>
      </w:pPr>
      <w:r w:rsidRPr="00581691">
        <w:rPr>
          <w:rFonts w:hint="eastAsia"/>
        </w:rPr>
        <w:t xml:space="preserve"> // Save original color</w:t>
      </w:r>
    </w:p>
    <w:p w14:paraId="1B968203" w14:textId="77777777" w:rsidR="00B37C43" w:rsidRDefault="00581691" w:rsidP="00581691">
      <w:pPr>
        <w:pStyle w:val="af5"/>
        <w:ind w:firstLine="480"/>
      </w:pPr>
      <w:r w:rsidRPr="00581691">
        <w:rPr>
          <w:rFonts w:hint="eastAsia"/>
        </w:rPr>
        <w:t xml:space="preserve"> Color originalColor = g2d.getColor();</w:t>
      </w:r>
    </w:p>
    <w:p w14:paraId="2020D673" w14:textId="6B3CEE80" w:rsidR="00581691" w:rsidRPr="00581691" w:rsidRDefault="00581691" w:rsidP="00581691">
      <w:pPr>
        <w:pStyle w:val="af5"/>
        <w:ind w:firstLine="480"/>
      </w:pPr>
      <w:r w:rsidRPr="00581691">
        <w:rPr>
          <w:rFonts w:hint="eastAsia"/>
        </w:rPr>
        <w:t xml:space="preserve"> // Draw base (yellow)</w:t>
      </w:r>
    </w:p>
    <w:p w14:paraId="26CFACA8" w14:textId="77777777" w:rsidR="00581691" w:rsidRPr="00581691" w:rsidRDefault="00581691" w:rsidP="00581691">
      <w:pPr>
        <w:pStyle w:val="af5"/>
        <w:ind w:firstLine="480"/>
      </w:pPr>
      <w:r w:rsidRPr="00581691">
        <w:rPr>
          <w:rFonts w:hint="eastAsia"/>
        </w:rPr>
        <w:t xml:space="preserve"> g2d.setColor(Color.ORANGE);</w:t>
      </w:r>
    </w:p>
    <w:p w14:paraId="081F6953" w14:textId="77777777" w:rsidR="00581691" w:rsidRPr="00581691" w:rsidRDefault="00581691" w:rsidP="00581691">
      <w:pPr>
        <w:pStyle w:val="af5"/>
        <w:ind w:firstLine="480"/>
      </w:pPr>
      <w:r w:rsidRPr="00581691">
        <w:rPr>
          <w:rFonts w:hint="eastAsia"/>
        </w:rPr>
        <w:t xml:space="preserve"> g2d.setStroke(new BasicStroke(2));</w:t>
      </w:r>
    </w:p>
    <w:p w14:paraId="381842C9" w14:textId="77777777" w:rsidR="00581691" w:rsidRPr="00581691" w:rsidRDefault="00581691" w:rsidP="00581691">
      <w:pPr>
        <w:pStyle w:val="af5"/>
        <w:ind w:firstLine="480"/>
      </w:pPr>
      <w:r w:rsidRPr="00581691">
        <w:rPr>
          <w:rFonts w:hint="eastAsia"/>
        </w:rPr>
        <w:t xml:space="preserve"> g2d.drawLine(x, y + height, x + width, y + height);</w:t>
      </w:r>
    </w:p>
    <w:p w14:paraId="2BA73ED4" w14:textId="77777777" w:rsidR="00B37C43" w:rsidRDefault="00581691" w:rsidP="00581691">
      <w:pPr>
        <w:pStyle w:val="af5"/>
        <w:ind w:firstLine="480"/>
      </w:pPr>
      <w:r w:rsidRPr="00581691">
        <w:rPr>
          <w:rFonts w:hint="eastAsia"/>
        </w:rPr>
        <w:t xml:space="preserve"> g2d.drawString("Base", x + width/2 - 15, y + height + 15);</w:t>
      </w:r>
    </w:p>
    <w:p w14:paraId="4ED6FEEE" w14:textId="78067AF0" w:rsidR="00581691" w:rsidRPr="00581691" w:rsidRDefault="00581691" w:rsidP="00581691">
      <w:pPr>
        <w:pStyle w:val="af5"/>
        <w:ind w:firstLine="480"/>
      </w:pPr>
      <w:r w:rsidRPr="00581691">
        <w:rPr>
          <w:rFonts w:hint="eastAsia"/>
        </w:rPr>
        <w:t xml:space="preserve"> // Draw height (purple)</w:t>
      </w:r>
    </w:p>
    <w:p w14:paraId="28FEC25C" w14:textId="77777777" w:rsidR="00581691" w:rsidRPr="00581691" w:rsidRDefault="00581691" w:rsidP="00581691">
      <w:pPr>
        <w:pStyle w:val="af5"/>
        <w:ind w:firstLine="480"/>
      </w:pPr>
      <w:r w:rsidRPr="00581691">
        <w:rPr>
          <w:rFonts w:hint="eastAsia"/>
        </w:rPr>
        <w:t xml:space="preserve"> g2d.setColor(new Color(148, 0, 211)); // Purple</w:t>
      </w:r>
    </w:p>
    <w:p w14:paraId="50730B5A" w14:textId="77777777" w:rsidR="00581691" w:rsidRPr="00581691" w:rsidRDefault="00581691" w:rsidP="00581691">
      <w:pPr>
        <w:pStyle w:val="af5"/>
        <w:ind w:firstLine="480"/>
      </w:pPr>
      <w:r w:rsidRPr="00581691">
        <w:rPr>
          <w:rFonts w:hint="eastAsia"/>
        </w:rPr>
        <w:t xml:space="preserve"> g2d.drawLine(x + width/2, y, x + width/2, y + height);</w:t>
      </w:r>
    </w:p>
    <w:p w14:paraId="16356D8D" w14:textId="77777777" w:rsidR="00B37C43" w:rsidRDefault="00581691" w:rsidP="00581691">
      <w:pPr>
        <w:pStyle w:val="af5"/>
        <w:ind w:firstLine="480"/>
      </w:pPr>
      <w:r w:rsidRPr="00581691">
        <w:rPr>
          <w:rFonts w:hint="eastAsia"/>
        </w:rPr>
        <w:t xml:space="preserve"> g2d.drawString("Height", x + width/2 + 5, y + height/2);</w:t>
      </w:r>
    </w:p>
    <w:p w14:paraId="05434574" w14:textId="4A220562" w:rsidR="00581691" w:rsidRPr="00581691" w:rsidRDefault="00581691" w:rsidP="00581691">
      <w:pPr>
        <w:pStyle w:val="af5"/>
        <w:ind w:firstLine="480"/>
      </w:pPr>
      <w:r w:rsidRPr="00581691">
        <w:rPr>
          <w:rFonts w:hint="eastAsia"/>
        </w:rPr>
        <w:t xml:space="preserve"> // Restore original color</w:t>
      </w:r>
    </w:p>
    <w:p w14:paraId="30F076B8" w14:textId="77777777" w:rsidR="00B37C43" w:rsidRDefault="00581691" w:rsidP="00581691">
      <w:pPr>
        <w:pStyle w:val="af5"/>
        <w:ind w:firstLine="480"/>
      </w:pPr>
      <w:r w:rsidRPr="00581691">
        <w:rPr>
          <w:rFonts w:hint="eastAsia"/>
        </w:rPr>
        <w:t xml:space="preserve"> g2d.setColor(originalColor);</w:t>
      </w:r>
    </w:p>
    <w:p w14:paraId="3E46EEE0" w14:textId="1AB871BF" w:rsidR="00581691" w:rsidRPr="00581691" w:rsidRDefault="00581691" w:rsidP="00581691">
      <w:pPr>
        <w:pStyle w:val="af5"/>
        <w:ind w:firstLine="480"/>
      </w:pPr>
      <w:r w:rsidRPr="00581691">
        <w:rPr>
          <w:rFonts w:hint="eastAsia"/>
        </w:rPr>
        <w:t xml:space="preserve"> // Draw area formula</w:t>
      </w:r>
    </w:p>
    <w:p w14:paraId="4246DBC8" w14:textId="77777777" w:rsidR="00581691" w:rsidRPr="00581691" w:rsidRDefault="00581691" w:rsidP="00581691">
      <w:pPr>
        <w:pStyle w:val="af5"/>
        <w:ind w:firstLine="480"/>
      </w:pPr>
      <w:r w:rsidRPr="00581691">
        <w:rPr>
          <w:rFonts w:hint="eastAsia"/>
        </w:rPr>
        <w:t xml:space="preserve"> g2d.drawString("Area = Base </w:t>
      </w:r>
      <w:r w:rsidRPr="00581691">
        <w:rPr>
          <w:rFonts w:hint="eastAsia"/>
        </w:rPr>
        <w:t>×</w:t>
      </w:r>
      <w:r w:rsidRPr="00581691">
        <w:rPr>
          <w:rFonts w:hint="eastAsia"/>
        </w:rPr>
        <w:t xml:space="preserve"> Height", x + width + 20, y + height/2);</w:t>
      </w:r>
    </w:p>
    <w:p w14:paraId="336A6611" w14:textId="77777777" w:rsidR="00581691" w:rsidRPr="00581691" w:rsidRDefault="00581691" w:rsidP="00581691">
      <w:pPr>
        <w:pStyle w:val="af5"/>
        <w:ind w:firstLine="480"/>
      </w:pPr>
      <w:r w:rsidRPr="00581691">
        <w:rPr>
          <w:rFonts w:hint="eastAsia"/>
        </w:rPr>
        <w:t>}</w:t>
      </w:r>
    </w:p>
    <w:p w14:paraId="13DA6EEC" w14:textId="77777777" w:rsidR="00581691" w:rsidRPr="00581691" w:rsidRDefault="00581691" w:rsidP="00581691">
      <w:pPr>
        <w:pStyle w:val="af5"/>
        <w:ind w:firstLine="480"/>
      </w:pPr>
      <w:r w:rsidRPr="00581691">
        <w:rPr>
          <w:rFonts w:hint="eastAsia"/>
        </w:rPr>
        <w:t>}</w:t>
      </w:r>
    </w:p>
    <w:p w14:paraId="3DDE17EB" w14:textId="77777777" w:rsidR="00581691" w:rsidRPr="00581691" w:rsidRDefault="00581691" w:rsidP="00581691">
      <w:pPr>
        <w:pStyle w:val="af5"/>
        <w:ind w:firstLine="480"/>
      </w:pPr>
      <w:r w:rsidRPr="00581691">
        <w:rPr>
          <w:rFonts w:hint="eastAsia"/>
        </w:rPr>
        <w:t>Solution 2: Using pre-prepared images</w:t>
      </w:r>
    </w:p>
    <w:p w14:paraId="0C487774" w14:textId="77777777" w:rsidR="00581691" w:rsidRPr="00581691" w:rsidRDefault="00581691" w:rsidP="00581691">
      <w:pPr>
        <w:pStyle w:val="af5"/>
        <w:ind w:firstLine="480"/>
      </w:pPr>
      <w:r w:rsidRPr="00581691">
        <w:rPr>
          <w:rFonts w:hint="eastAsia"/>
        </w:rPr>
        <w:t>Image storage structure</w:t>
      </w:r>
    </w:p>
    <w:p w14:paraId="531B51E4" w14:textId="77777777" w:rsidR="00581691" w:rsidRPr="00581691" w:rsidRDefault="00581691" w:rsidP="00581691">
      <w:pPr>
        <w:pStyle w:val="af5"/>
        <w:ind w:firstLine="480"/>
      </w:pPr>
      <w:r w:rsidRPr="00581691">
        <w:rPr>
          <w:rFonts w:hint="eastAsia"/>
        </w:rPr>
        <w:t>src/</w:t>
      </w:r>
    </w:p>
    <w:p w14:paraId="5A216CDF" w14:textId="77777777" w:rsidR="00581691" w:rsidRPr="00581691" w:rsidRDefault="00581691" w:rsidP="00581691">
      <w:pPr>
        <w:pStyle w:val="af5"/>
        <w:ind w:firstLine="480"/>
      </w:pPr>
      <w:r w:rsidRPr="00581691">
        <w:rPr>
          <w:rFonts w:hint="eastAsia"/>
        </w:rPr>
        <w:t>└──</w:t>
      </w:r>
      <w:r w:rsidRPr="00581691">
        <w:rPr>
          <w:rFonts w:hint="eastAsia"/>
        </w:rPr>
        <w:t xml:space="preserve"> resources/</w:t>
      </w:r>
    </w:p>
    <w:p w14:paraId="4F5A8712" w14:textId="77777777" w:rsidR="00581691" w:rsidRPr="00581691" w:rsidRDefault="00581691" w:rsidP="00581691">
      <w:pPr>
        <w:pStyle w:val="af5"/>
        <w:ind w:firstLine="480"/>
      </w:pPr>
      <w:r w:rsidRPr="00581691">
        <w:rPr>
          <w:rFonts w:hint="eastAsia"/>
        </w:rPr>
        <w:t>└──</w:t>
      </w:r>
      <w:r w:rsidRPr="00581691">
        <w:rPr>
          <w:rFonts w:hint="eastAsia"/>
        </w:rPr>
        <w:t xml:space="preserve"> images/</w:t>
      </w:r>
    </w:p>
    <w:p w14:paraId="5EFC9222" w14:textId="77777777" w:rsidR="00581691" w:rsidRPr="00581691" w:rsidRDefault="00581691" w:rsidP="00581691">
      <w:pPr>
        <w:pStyle w:val="af5"/>
        <w:ind w:firstLine="480"/>
      </w:pPr>
      <w:r w:rsidRPr="00581691">
        <w:rPr>
          <w:rFonts w:hint="eastAsia"/>
        </w:rPr>
        <w:t>├──</w:t>
      </w:r>
      <w:r w:rsidRPr="00581691">
        <w:rPr>
          <w:rFonts w:hint="eastAsia"/>
        </w:rPr>
        <w:t xml:space="preserve"> shapes/</w:t>
      </w:r>
    </w:p>
    <w:p w14:paraId="1A7EFEF7" w14:textId="77777777" w:rsidR="00581691" w:rsidRPr="00581691" w:rsidRDefault="00581691" w:rsidP="00581691">
      <w:pPr>
        <w:pStyle w:val="af5"/>
        <w:ind w:firstLine="480"/>
      </w:pPr>
      <w:r w:rsidRPr="00581691">
        <w:rPr>
          <w:rFonts w:hint="eastAsia"/>
        </w:rPr>
        <w:lastRenderedPageBreak/>
        <w:t>│</w:t>
      </w:r>
      <w:r w:rsidRPr="00581691">
        <w:rPr>
          <w:rFonts w:hint="eastAsia"/>
        </w:rPr>
        <w:t xml:space="preserve"> </w:t>
      </w:r>
      <w:r w:rsidRPr="00581691">
        <w:rPr>
          <w:rFonts w:hint="eastAsia"/>
        </w:rPr>
        <w:t>├──</w:t>
      </w:r>
      <w:r w:rsidRPr="00581691">
        <w:rPr>
          <w:rFonts w:hint="eastAsia"/>
        </w:rPr>
        <w:t xml:space="preserve"> circle.png</w:t>
      </w:r>
    </w:p>
    <w:p w14:paraId="150810B1" w14:textId="77777777" w:rsidR="00581691" w:rsidRPr="00581691" w:rsidRDefault="00581691" w:rsidP="00581691">
      <w:pPr>
        <w:pStyle w:val="af5"/>
        <w:ind w:firstLine="480"/>
      </w:pPr>
      <w:r w:rsidRPr="00581691">
        <w:rPr>
          <w:rFonts w:hint="eastAsia"/>
        </w:rPr>
        <w:t>│</w:t>
      </w:r>
      <w:r w:rsidRPr="00581691">
        <w:rPr>
          <w:rFonts w:hint="eastAsia"/>
        </w:rPr>
        <w:t xml:space="preserve"> </w:t>
      </w:r>
      <w:r w:rsidRPr="00581691">
        <w:rPr>
          <w:rFonts w:hint="eastAsia"/>
        </w:rPr>
        <w:t>├──</w:t>
      </w:r>
      <w:r w:rsidRPr="00581691">
        <w:rPr>
          <w:rFonts w:hint="eastAsia"/>
        </w:rPr>
        <w:t xml:space="preserve"> triangle.png</w:t>
      </w:r>
    </w:p>
    <w:p w14:paraId="71750A4C" w14:textId="77777777" w:rsidR="00581691" w:rsidRPr="00581691" w:rsidRDefault="00581691" w:rsidP="00581691">
      <w:pPr>
        <w:pStyle w:val="af5"/>
        <w:ind w:firstLine="480"/>
      </w:pPr>
      <w:r w:rsidRPr="00581691">
        <w:rPr>
          <w:rFonts w:hint="eastAsia"/>
        </w:rPr>
        <w:t>│</w:t>
      </w:r>
      <w:r w:rsidRPr="00581691">
        <w:rPr>
          <w:rFonts w:hint="eastAsia"/>
        </w:rPr>
        <w:t xml:space="preserve"> </w:t>
      </w:r>
      <w:r w:rsidRPr="00581691">
        <w:rPr>
          <w:rFonts w:hint="eastAsia"/>
        </w:rPr>
        <w:t>├──</w:t>
      </w:r>
      <w:r w:rsidRPr="00581691">
        <w:rPr>
          <w:rFonts w:hint="eastAsia"/>
        </w:rPr>
        <w:t xml:space="preserve"> square.png</w:t>
      </w:r>
    </w:p>
    <w:p w14:paraId="32190810" w14:textId="77777777" w:rsidR="00581691" w:rsidRPr="00581691" w:rsidRDefault="00581691" w:rsidP="00581691">
      <w:pPr>
        <w:pStyle w:val="af5"/>
        <w:ind w:firstLine="480"/>
      </w:pPr>
      <w:r w:rsidRPr="00581691">
        <w:rPr>
          <w:rFonts w:hint="eastAsia"/>
        </w:rPr>
        <w:t>│</w:t>
      </w:r>
      <w:r w:rsidRPr="00581691">
        <w:rPr>
          <w:rFonts w:hint="eastAsia"/>
        </w:rPr>
        <w:t xml:space="preserve"> </w:t>
      </w:r>
      <w:r w:rsidRPr="00581691">
        <w:rPr>
          <w:rFonts w:hint="eastAsia"/>
        </w:rPr>
        <w:t>├──</w:t>
      </w:r>
      <w:r w:rsidRPr="00581691">
        <w:rPr>
          <w:rFonts w:hint="eastAsia"/>
        </w:rPr>
        <w:t xml:space="preserve"> rectangle.png</w:t>
      </w:r>
    </w:p>
    <w:p w14:paraId="05570A6F" w14:textId="77777777" w:rsidR="00581691" w:rsidRPr="00581691" w:rsidRDefault="00581691" w:rsidP="00581691">
      <w:pPr>
        <w:pStyle w:val="af5"/>
        <w:ind w:firstLine="480"/>
      </w:pPr>
      <w:r w:rsidRPr="00581691">
        <w:rPr>
          <w:rFonts w:hint="eastAsia"/>
        </w:rPr>
        <w:t>│</w:t>
      </w:r>
      <w:r w:rsidRPr="00581691">
        <w:rPr>
          <w:rFonts w:hint="eastAsia"/>
        </w:rPr>
        <w:t xml:space="preserve"> </w:t>
      </w:r>
      <w:r w:rsidRPr="00581691">
        <w:rPr>
          <w:rFonts w:hint="eastAsia"/>
        </w:rPr>
        <w:t>└──</w:t>
      </w:r>
      <w:r w:rsidRPr="00581691">
        <w:rPr>
          <w:rFonts w:hint="eastAsia"/>
        </w:rPr>
        <w:t xml:space="preserve"> parallelogram.png</w:t>
      </w:r>
    </w:p>
    <w:p w14:paraId="7737F5C6" w14:textId="77777777" w:rsidR="00581691" w:rsidRPr="00581691" w:rsidRDefault="00581691" w:rsidP="00581691">
      <w:pPr>
        <w:pStyle w:val="af5"/>
        <w:ind w:firstLine="480"/>
      </w:pPr>
      <w:r w:rsidRPr="00581691">
        <w:rPr>
          <w:rFonts w:hint="eastAsia"/>
        </w:rPr>
        <w:t>├──</w:t>
      </w:r>
      <w:r w:rsidRPr="00581691">
        <w:rPr>
          <w:rFonts w:hint="eastAsia"/>
        </w:rPr>
        <w:t xml:space="preserve"> angles/</w:t>
      </w:r>
    </w:p>
    <w:p w14:paraId="38DCA8A3" w14:textId="77777777" w:rsidR="00581691" w:rsidRPr="00581691" w:rsidRDefault="00581691" w:rsidP="00581691">
      <w:pPr>
        <w:pStyle w:val="af5"/>
        <w:ind w:firstLine="480"/>
      </w:pPr>
      <w:r w:rsidRPr="00581691">
        <w:rPr>
          <w:rFonts w:hint="eastAsia"/>
        </w:rPr>
        <w:t>│</w:t>
      </w:r>
      <w:r w:rsidRPr="00581691">
        <w:rPr>
          <w:rFonts w:hint="eastAsia"/>
        </w:rPr>
        <w:t xml:space="preserve"> </w:t>
      </w:r>
      <w:r w:rsidRPr="00581691">
        <w:rPr>
          <w:rFonts w:hint="eastAsia"/>
        </w:rPr>
        <w:t>├──</w:t>
      </w:r>
      <w:r w:rsidRPr="00581691">
        <w:rPr>
          <w:rFonts w:hint="eastAsia"/>
        </w:rPr>
        <w:t xml:space="preserve"> acute_angle.png</w:t>
      </w:r>
    </w:p>
    <w:p w14:paraId="043E4ADD" w14:textId="77777777" w:rsidR="00581691" w:rsidRPr="00581691" w:rsidRDefault="00581691" w:rsidP="00581691">
      <w:pPr>
        <w:pStyle w:val="af5"/>
        <w:ind w:firstLine="480"/>
      </w:pPr>
      <w:r w:rsidRPr="00581691">
        <w:rPr>
          <w:rFonts w:hint="eastAsia"/>
        </w:rPr>
        <w:t>│</w:t>
      </w:r>
      <w:r w:rsidRPr="00581691">
        <w:rPr>
          <w:rFonts w:hint="eastAsia"/>
        </w:rPr>
        <w:t xml:space="preserve"> </w:t>
      </w:r>
      <w:r w:rsidRPr="00581691">
        <w:rPr>
          <w:rFonts w:hint="eastAsia"/>
        </w:rPr>
        <w:t>├──</w:t>
      </w:r>
      <w:r w:rsidRPr="00581691">
        <w:rPr>
          <w:rFonts w:hint="eastAsia"/>
        </w:rPr>
        <w:t xml:space="preserve"> right_angle.png</w:t>
      </w:r>
    </w:p>
    <w:p w14:paraId="64CAA500" w14:textId="77777777" w:rsidR="00581691" w:rsidRPr="00581691" w:rsidRDefault="00581691" w:rsidP="00581691">
      <w:pPr>
        <w:pStyle w:val="af5"/>
        <w:ind w:firstLine="480"/>
      </w:pPr>
      <w:r w:rsidRPr="00581691">
        <w:rPr>
          <w:rFonts w:hint="eastAsia"/>
        </w:rPr>
        <w:t>│</w:t>
      </w:r>
      <w:r w:rsidRPr="00581691">
        <w:rPr>
          <w:rFonts w:hint="eastAsia"/>
        </w:rPr>
        <w:t xml:space="preserve"> </w:t>
      </w:r>
      <w:r w:rsidRPr="00581691">
        <w:rPr>
          <w:rFonts w:hint="eastAsia"/>
        </w:rPr>
        <w:t>└──</w:t>
      </w:r>
      <w:r w:rsidRPr="00581691">
        <w:rPr>
          <w:rFonts w:hint="eastAsia"/>
        </w:rPr>
        <w:t xml:space="preserve"> obtuse_angle.png</w:t>
      </w:r>
    </w:p>
    <w:p w14:paraId="4D28CAFD" w14:textId="77777777" w:rsidR="00581691" w:rsidRPr="00581691" w:rsidRDefault="00581691" w:rsidP="00581691">
      <w:pPr>
        <w:pStyle w:val="af5"/>
        <w:ind w:firstLine="480"/>
      </w:pPr>
      <w:r w:rsidRPr="00581691">
        <w:rPr>
          <w:rFonts w:hint="eastAsia"/>
        </w:rPr>
        <w:t>└──</w:t>
      </w:r>
      <w:r w:rsidRPr="00581691">
        <w:rPr>
          <w:rFonts w:hint="eastAsia"/>
        </w:rPr>
        <w:t xml:space="preserve"> formulas/</w:t>
      </w:r>
    </w:p>
    <w:p w14:paraId="31002B85" w14:textId="77777777" w:rsidR="00581691" w:rsidRPr="00581691" w:rsidRDefault="00581691" w:rsidP="00581691">
      <w:pPr>
        <w:pStyle w:val="af5"/>
        <w:ind w:firstLine="480"/>
      </w:pPr>
      <w:r w:rsidRPr="00581691">
        <w:rPr>
          <w:rFonts w:hint="eastAsia"/>
        </w:rPr>
        <w:t>├──</w:t>
      </w:r>
      <w:r w:rsidRPr="00581691">
        <w:rPr>
          <w:rFonts w:hint="eastAsia"/>
        </w:rPr>
        <w:t xml:space="preserve"> circle_area.png</w:t>
      </w:r>
    </w:p>
    <w:p w14:paraId="6E925E76" w14:textId="77777777" w:rsidR="00581691" w:rsidRPr="00581691" w:rsidRDefault="00581691" w:rsidP="00581691">
      <w:pPr>
        <w:pStyle w:val="af5"/>
        <w:ind w:firstLine="480"/>
      </w:pPr>
      <w:r w:rsidRPr="00581691">
        <w:rPr>
          <w:rFonts w:hint="eastAsia"/>
        </w:rPr>
        <w:t>├──</w:t>
      </w:r>
      <w:r w:rsidRPr="00581691">
        <w:rPr>
          <w:rFonts w:hint="eastAsia"/>
        </w:rPr>
        <w:t xml:space="preserve"> triangle_area.png</w:t>
      </w:r>
    </w:p>
    <w:p w14:paraId="003ECA36" w14:textId="77777777" w:rsidR="00581691" w:rsidRPr="00581691" w:rsidRDefault="00581691" w:rsidP="00581691">
      <w:pPr>
        <w:pStyle w:val="af5"/>
        <w:ind w:firstLine="480"/>
      </w:pPr>
      <w:r w:rsidRPr="00581691">
        <w:rPr>
          <w:rFonts w:hint="eastAsia"/>
        </w:rPr>
        <w:t>├──</w:t>
      </w:r>
      <w:r w:rsidRPr="00581691">
        <w:rPr>
          <w:rFonts w:hint="eastAsia"/>
        </w:rPr>
        <w:t xml:space="preserve"> rectangle_area.png</w:t>
      </w:r>
    </w:p>
    <w:p w14:paraId="03E0181E" w14:textId="77777777" w:rsidR="00581691" w:rsidRPr="00581691" w:rsidRDefault="00581691" w:rsidP="00581691">
      <w:pPr>
        <w:pStyle w:val="af5"/>
        <w:ind w:firstLine="480"/>
      </w:pPr>
      <w:r w:rsidRPr="00581691">
        <w:rPr>
          <w:rFonts w:hint="eastAsia"/>
        </w:rPr>
        <w:t>└──</w:t>
      </w:r>
      <w:r w:rsidRPr="00581691">
        <w:rPr>
          <w:rFonts w:hint="eastAsia"/>
        </w:rPr>
        <w:t xml:space="preserve"> parallelogram_area.png</w:t>
      </w:r>
    </w:p>
    <w:p w14:paraId="4709E79A" w14:textId="77777777" w:rsidR="00581691" w:rsidRPr="00581691" w:rsidRDefault="00581691" w:rsidP="00581691">
      <w:pPr>
        <w:pStyle w:val="af5"/>
        <w:ind w:firstLine="480"/>
      </w:pPr>
      <w:r w:rsidRPr="00581691">
        <w:rPr>
          <w:rFonts w:hint="eastAsia"/>
        </w:rPr>
        <w:t>Image loading and display</w:t>
      </w:r>
    </w:p>
    <w:p w14:paraId="6206E9B4" w14:textId="77777777" w:rsidR="00581691" w:rsidRPr="00581691" w:rsidRDefault="00581691" w:rsidP="00581691">
      <w:pPr>
        <w:pStyle w:val="af5"/>
        <w:ind w:firstLine="480"/>
      </w:pPr>
      <w:r w:rsidRPr="00581691">
        <w:rPr>
          <w:rFonts w:hint="eastAsia"/>
        </w:rPr>
        <w:t>/**</w:t>
      </w:r>
    </w:p>
    <w:p w14:paraId="3E408185" w14:textId="77777777" w:rsidR="00581691" w:rsidRPr="00581691" w:rsidRDefault="00581691" w:rsidP="00581691">
      <w:pPr>
        <w:pStyle w:val="af5"/>
        <w:ind w:firstLine="480"/>
      </w:pPr>
      <w:r w:rsidRPr="00581691">
        <w:rPr>
          <w:rFonts w:hint="eastAsia"/>
        </w:rPr>
        <w:t>Image loader utility class</w:t>
      </w:r>
    </w:p>
    <w:p w14:paraId="4BB5B112" w14:textId="77777777" w:rsidR="00581691" w:rsidRPr="00581691" w:rsidRDefault="00581691" w:rsidP="00581691">
      <w:pPr>
        <w:pStyle w:val="af5"/>
        <w:ind w:firstLine="480"/>
      </w:pPr>
      <w:r w:rsidRPr="00581691">
        <w:rPr>
          <w:rFonts w:hint="eastAsia"/>
        </w:rPr>
        <w:t>*/</w:t>
      </w:r>
    </w:p>
    <w:p w14:paraId="1456CCA5" w14:textId="77777777" w:rsidR="00581691" w:rsidRPr="00581691" w:rsidRDefault="00581691" w:rsidP="00581691">
      <w:pPr>
        <w:pStyle w:val="af5"/>
        <w:ind w:firstLine="480"/>
      </w:pPr>
      <w:r w:rsidRPr="00581691">
        <w:rPr>
          <w:rFonts w:hint="eastAsia"/>
        </w:rPr>
        <w:t>public class ImageLoader {</w:t>
      </w:r>
    </w:p>
    <w:p w14:paraId="60F585E5" w14:textId="77777777" w:rsidR="00581691" w:rsidRPr="00581691" w:rsidRDefault="00581691" w:rsidP="00581691">
      <w:pPr>
        <w:pStyle w:val="af5"/>
        <w:ind w:firstLine="480"/>
      </w:pPr>
      <w:r w:rsidRPr="00581691">
        <w:rPr>
          <w:rFonts w:hint="eastAsia"/>
        </w:rPr>
        <w:t>/**</w:t>
      </w:r>
    </w:p>
    <w:p w14:paraId="461E859F" w14:textId="77777777" w:rsidR="00581691" w:rsidRPr="00581691" w:rsidRDefault="00581691" w:rsidP="00581691">
      <w:pPr>
        <w:pStyle w:val="af5"/>
        <w:ind w:firstLine="480"/>
      </w:pPr>
      <w:r w:rsidRPr="00581691">
        <w:rPr>
          <w:rFonts w:hint="eastAsia"/>
        </w:rPr>
        <w:t>Load image</w:t>
      </w:r>
    </w:p>
    <w:p w14:paraId="1BF90007" w14:textId="77777777" w:rsidR="00581691" w:rsidRPr="00581691" w:rsidRDefault="00581691" w:rsidP="00581691">
      <w:pPr>
        <w:pStyle w:val="af5"/>
        <w:ind w:firstLine="480"/>
      </w:pPr>
      <w:r w:rsidRPr="00581691">
        <w:rPr>
          <w:rFonts w:hint="eastAsia"/>
        </w:rPr>
        <w:t>@param path Image path</w:t>
      </w:r>
    </w:p>
    <w:p w14:paraId="3A82C929" w14:textId="77777777" w:rsidR="00581691" w:rsidRPr="00581691" w:rsidRDefault="00581691" w:rsidP="00581691">
      <w:pPr>
        <w:pStyle w:val="af5"/>
        <w:ind w:firstLine="480"/>
      </w:pPr>
      <w:r w:rsidRPr="00581691">
        <w:rPr>
          <w:rFonts w:hint="eastAsia"/>
        </w:rPr>
        <w:t>@return Image object</w:t>
      </w:r>
    </w:p>
    <w:p w14:paraId="466C01B6" w14:textId="77777777" w:rsidR="00581691" w:rsidRPr="00581691" w:rsidRDefault="00581691" w:rsidP="00581691">
      <w:pPr>
        <w:pStyle w:val="af5"/>
        <w:ind w:firstLine="480"/>
      </w:pPr>
      <w:r w:rsidRPr="00581691">
        <w:rPr>
          <w:rFonts w:hint="eastAsia"/>
        </w:rPr>
        <w:t>*/</w:t>
      </w:r>
    </w:p>
    <w:p w14:paraId="388A7876" w14:textId="77777777" w:rsidR="00581691" w:rsidRPr="00581691" w:rsidRDefault="00581691" w:rsidP="00581691">
      <w:pPr>
        <w:pStyle w:val="af5"/>
        <w:ind w:firstLine="480"/>
      </w:pPr>
      <w:r w:rsidRPr="00581691">
        <w:rPr>
          <w:rFonts w:hint="eastAsia"/>
        </w:rPr>
        <w:t>public static BufferedImage loadImage(String path) {</w:t>
      </w:r>
    </w:p>
    <w:p w14:paraId="333C1C70" w14:textId="77777777" w:rsidR="00581691" w:rsidRPr="00581691" w:rsidRDefault="00581691" w:rsidP="00581691">
      <w:pPr>
        <w:pStyle w:val="af5"/>
        <w:ind w:firstLine="480"/>
      </w:pPr>
      <w:r w:rsidRPr="00581691">
        <w:rPr>
          <w:rFonts w:hint="eastAsia"/>
        </w:rPr>
        <w:t>BufferedImage img = null;</w:t>
      </w:r>
    </w:p>
    <w:p w14:paraId="241BB8CD" w14:textId="77777777" w:rsidR="00581691" w:rsidRPr="00581691" w:rsidRDefault="00581691" w:rsidP="00581691">
      <w:pPr>
        <w:pStyle w:val="af5"/>
        <w:ind w:firstLine="480"/>
      </w:pPr>
      <w:r w:rsidRPr="00581691">
        <w:rPr>
          <w:rFonts w:hint="eastAsia"/>
        </w:rPr>
        <w:t>try {</w:t>
      </w:r>
    </w:p>
    <w:p w14:paraId="568D4838" w14:textId="77777777" w:rsidR="00581691" w:rsidRPr="00581691" w:rsidRDefault="00581691" w:rsidP="00581691">
      <w:pPr>
        <w:pStyle w:val="af5"/>
        <w:ind w:firstLine="480"/>
      </w:pPr>
      <w:r w:rsidRPr="00581691">
        <w:rPr>
          <w:rFonts w:hint="eastAsia"/>
        </w:rPr>
        <w:t>img = ImageIO.read(ImageLoader.class.getResourceAsStream(path));</w:t>
      </w:r>
    </w:p>
    <w:p w14:paraId="05186B95" w14:textId="77777777" w:rsidR="00581691" w:rsidRPr="00581691" w:rsidRDefault="00581691" w:rsidP="00581691">
      <w:pPr>
        <w:pStyle w:val="af5"/>
        <w:ind w:firstLine="480"/>
      </w:pPr>
      <w:r w:rsidRPr="00581691">
        <w:rPr>
          <w:rFonts w:hint="eastAsia"/>
        </w:rPr>
        <w:t>} catch (IOException e) {</w:t>
      </w:r>
    </w:p>
    <w:p w14:paraId="14E3E170" w14:textId="77777777" w:rsidR="00581691" w:rsidRPr="00581691" w:rsidRDefault="00581691" w:rsidP="00581691">
      <w:pPr>
        <w:pStyle w:val="af5"/>
        <w:ind w:firstLine="480"/>
      </w:pPr>
      <w:r w:rsidRPr="00581691">
        <w:rPr>
          <w:rFonts w:hint="eastAsia"/>
        </w:rPr>
        <w:t>System.err.println("Failed to load image: " + path);</w:t>
      </w:r>
    </w:p>
    <w:p w14:paraId="054C42E8" w14:textId="77777777" w:rsidR="00581691" w:rsidRPr="00581691" w:rsidRDefault="00581691" w:rsidP="00581691">
      <w:pPr>
        <w:pStyle w:val="af5"/>
        <w:ind w:firstLine="480"/>
      </w:pPr>
      <w:r w:rsidRPr="00581691">
        <w:rPr>
          <w:rFonts w:hint="eastAsia"/>
        </w:rPr>
        <w:t>e.printStackTrace();</w:t>
      </w:r>
    </w:p>
    <w:p w14:paraId="59AF811E" w14:textId="77777777" w:rsidR="00581691" w:rsidRPr="00581691" w:rsidRDefault="00581691" w:rsidP="00581691">
      <w:pPr>
        <w:pStyle w:val="af5"/>
        <w:ind w:firstLine="480"/>
      </w:pPr>
      <w:r w:rsidRPr="00581691">
        <w:rPr>
          <w:rFonts w:hint="eastAsia"/>
        </w:rPr>
        <w:t>}</w:t>
      </w:r>
    </w:p>
    <w:p w14:paraId="3CF936A3" w14:textId="77777777" w:rsidR="00581691" w:rsidRPr="00581691" w:rsidRDefault="00581691" w:rsidP="00581691">
      <w:pPr>
        <w:pStyle w:val="af5"/>
        <w:ind w:firstLine="480"/>
      </w:pPr>
      <w:r w:rsidRPr="00581691">
        <w:rPr>
          <w:rFonts w:hint="eastAsia"/>
        </w:rPr>
        <w:t>return img;</w:t>
      </w:r>
    </w:p>
    <w:p w14:paraId="3FB1E3C8" w14:textId="77777777" w:rsidR="00581691" w:rsidRPr="00581691" w:rsidRDefault="00581691" w:rsidP="00581691">
      <w:pPr>
        <w:pStyle w:val="af5"/>
        <w:ind w:firstLine="480"/>
      </w:pPr>
      <w:r w:rsidRPr="00581691">
        <w:rPr>
          <w:rFonts w:hint="eastAsia"/>
        </w:rPr>
        <w:t>}</w:t>
      </w:r>
    </w:p>
    <w:p w14:paraId="267C3DF5" w14:textId="77777777" w:rsidR="00581691" w:rsidRPr="00581691" w:rsidRDefault="00581691" w:rsidP="00581691">
      <w:pPr>
        <w:pStyle w:val="af5"/>
        <w:ind w:firstLine="480"/>
      </w:pPr>
      <w:r w:rsidRPr="00581691">
        <w:rPr>
          <w:rFonts w:hint="eastAsia"/>
        </w:rPr>
        <w:t>}</w:t>
      </w:r>
    </w:p>
    <w:p w14:paraId="0761B2BB" w14:textId="77777777" w:rsidR="00581691" w:rsidRPr="00581691" w:rsidRDefault="00581691" w:rsidP="00581691">
      <w:pPr>
        <w:pStyle w:val="af5"/>
        <w:ind w:firstLine="480"/>
      </w:pPr>
      <w:r w:rsidRPr="00581691">
        <w:rPr>
          <w:rFonts w:hint="eastAsia"/>
        </w:rPr>
        <w:lastRenderedPageBreak/>
        <w:t>/**</w:t>
      </w:r>
    </w:p>
    <w:p w14:paraId="4A12516D" w14:textId="77777777" w:rsidR="00581691" w:rsidRPr="00581691" w:rsidRDefault="00581691" w:rsidP="00581691">
      <w:pPr>
        <w:pStyle w:val="af5"/>
        <w:ind w:firstLine="480"/>
      </w:pPr>
      <w:r w:rsidRPr="00581691">
        <w:rPr>
          <w:rFonts w:hint="eastAsia"/>
        </w:rPr>
        <w:t>Shape image panel</w:t>
      </w:r>
    </w:p>
    <w:p w14:paraId="3BCAA3DB" w14:textId="77777777" w:rsidR="00581691" w:rsidRPr="00581691" w:rsidRDefault="00581691" w:rsidP="00581691">
      <w:pPr>
        <w:pStyle w:val="af5"/>
        <w:ind w:firstLine="480"/>
      </w:pPr>
      <w:r w:rsidRPr="00581691">
        <w:rPr>
          <w:rFonts w:hint="eastAsia"/>
        </w:rPr>
        <w:t>*/</w:t>
      </w:r>
    </w:p>
    <w:p w14:paraId="67FCD98E" w14:textId="77777777" w:rsidR="00581691" w:rsidRPr="00581691" w:rsidRDefault="00581691" w:rsidP="00581691">
      <w:pPr>
        <w:pStyle w:val="af5"/>
        <w:ind w:firstLine="480"/>
      </w:pPr>
      <w:r w:rsidRPr="00581691">
        <w:rPr>
          <w:rFonts w:hint="eastAsia"/>
        </w:rPr>
        <w:t>public class ShapeImagePanel extends JPanel {</w:t>
      </w:r>
    </w:p>
    <w:p w14:paraId="6A3303FC" w14:textId="77777777" w:rsidR="00581691" w:rsidRPr="00581691" w:rsidRDefault="00581691" w:rsidP="00581691">
      <w:pPr>
        <w:pStyle w:val="af5"/>
        <w:ind w:firstLine="480"/>
      </w:pPr>
      <w:r w:rsidRPr="00581691">
        <w:rPr>
          <w:rFonts w:hint="eastAsia"/>
        </w:rPr>
        <w:t>private BufferedImage image;</w:t>
      </w:r>
    </w:p>
    <w:p w14:paraId="422CCDDD" w14:textId="77777777" w:rsidR="00581691" w:rsidRPr="00581691" w:rsidRDefault="00581691" w:rsidP="00581691">
      <w:pPr>
        <w:pStyle w:val="af5"/>
        <w:ind w:firstLine="480"/>
      </w:pPr>
      <w:r w:rsidRPr="00581691">
        <w:rPr>
          <w:rFonts w:hint="eastAsia"/>
        </w:rPr>
        <w:t>private String description;</w:t>
      </w:r>
    </w:p>
    <w:p w14:paraId="4BE25FAA" w14:textId="77777777" w:rsidR="00581691" w:rsidRPr="00581691" w:rsidRDefault="00581691" w:rsidP="00581691">
      <w:pPr>
        <w:pStyle w:val="af5"/>
        <w:ind w:firstLine="480"/>
      </w:pPr>
      <w:r w:rsidRPr="00581691">
        <w:rPr>
          <w:rFonts w:hint="eastAsia"/>
        </w:rPr>
        <w:t>public ShapeImagePanel(String imagePath, String description) {</w:t>
      </w:r>
    </w:p>
    <w:p w14:paraId="467CE86E" w14:textId="77777777" w:rsidR="00581691" w:rsidRPr="00581691" w:rsidRDefault="00581691" w:rsidP="00581691">
      <w:pPr>
        <w:pStyle w:val="af5"/>
        <w:ind w:firstLine="480"/>
      </w:pPr>
      <w:r w:rsidRPr="00581691">
        <w:rPr>
          <w:rFonts w:hint="eastAsia"/>
        </w:rPr>
        <w:t>this.image = ImageLoader.loadImage(imagePath);</w:t>
      </w:r>
    </w:p>
    <w:p w14:paraId="40ED9E79" w14:textId="77777777" w:rsidR="00581691" w:rsidRPr="00581691" w:rsidRDefault="00581691" w:rsidP="00581691">
      <w:pPr>
        <w:pStyle w:val="af5"/>
        <w:ind w:firstLine="480"/>
      </w:pPr>
      <w:r w:rsidRPr="00581691">
        <w:rPr>
          <w:rFonts w:hint="eastAsia"/>
        </w:rPr>
        <w:t>this.description = description;</w:t>
      </w:r>
    </w:p>
    <w:p w14:paraId="76E571FA" w14:textId="77777777" w:rsidR="00581691" w:rsidRPr="00581691" w:rsidRDefault="00581691" w:rsidP="00581691">
      <w:pPr>
        <w:pStyle w:val="af5"/>
        <w:ind w:firstLine="480"/>
      </w:pPr>
      <w:r w:rsidRPr="00581691">
        <w:rPr>
          <w:rFonts w:hint="eastAsia"/>
        </w:rPr>
        <w:t>setPreferredSize(new Dimension(400, 300));</w:t>
      </w:r>
    </w:p>
    <w:p w14:paraId="5B5284D8" w14:textId="77777777" w:rsidR="00581691" w:rsidRPr="00581691" w:rsidRDefault="00581691" w:rsidP="00581691">
      <w:pPr>
        <w:pStyle w:val="af5"/>
        <w:ind w:firstLine="480"/>
      </w:pPr>
      <w:r w:rsidRPr="00581691">
        <w:rPr>
          <w:rFonts w:hint="eastAsia"/>
        </w:rPr>
        <w:t>}</w:t>
      </w:r>
    </w:p>
    <w:p w14:paraId="07BF4A95" w14:textId="77777777" w:rsidR="00581691" w:rsidRPr="00581691" w:rsidRDefault="00581691" w:rsidP="00581691">
      <w:pPr>
        <w:pStyle w:val="af5"/>
        <w:ind w:firstLine="480"/>
      </w:pPr>
      <w:r w:rsidRPr="00581691">
        <w:rPr>
          <w:rFonts w:hint="eastAsia"/>
        </w:rPr>
        <w:t>@Override</w:t>
      </w:r>
    </w:p>
    <w:p w14:paraId="509CF01F" w14:textId="77777777" w:rsidR="00581691" w:rsidRPr="00581691" w:rsidRDefault="00581691" w:rsidP="00581691">
      <w:pPr>
        <w:pStyle w:val="af5"/>
        <w:ind w:firstLine="480"/>
      </w:pPr>
      <w:r w:rsidRPr="00581691">
        <w:rPr>
          <w:rFonts w:hint="eastAsia"/>
        </w:rPr>
        <w:t>protected void paintComponent(Graphics g) {</w:t>
      </w:r>
    </w:p>
    <w:p w14:paraId="2FB4C5BB" w14:textId="77777777" w:rsidR="00581691" w:rsidRPr="00581691" w:rsidRDefault="00581691" w:rsidP="00581691">
      <w:pPr>
        <w:pStyle w:val="af5"/>
        <w:ind w:firstLine="480"/>
      </w:pPr>
      <w:r w:rsidRPr="00581691">
        <w:rPr>
          <w:rFonts w:hint="eastAsia"/>
        </w:rPr>
        <w:t>super.paintComponent(g);</w:t>
      </w:r>
    </w:p>
    <w:p w14:paraId="45126310" w14:textId="77777777" w:rsidR="00581691" w:rsidRPr="00581691" w:rsidRDefault="00581691" w:rsidP="00581691">
      <w:pPr>
        <w:pStyle w:val="af5"/>
        <w:ind w:firstLine="480"/>
      </w:pPr>
      <w:r w:rsidRPr="00581691">
        <w:rPr>
          <w:rFonts w:hint="eastAsia"/>
        </w:rPr>
        <w:t>// Draw image</w:t>
      </w:r>
    </w:p>
    <w:p w14:paraId="6D6F2544" w14:textId="77777777" w:rsidR="00581691" w:rsidRPr="00581691" w:rsidRDefault="00581691" w:rsidP="00581691">
      <w:pPr>
        <w:pStyle w:val="af5"/>
        <w:ind w:firstLine="480"/>
      </w:pPr>
      <w:r w:rsidRPr="00581691">
        <w:rPr>
          <w:rFonts w:hint="eastAsia"/>
        </w:rPr>
        <w:t>if (image != null) {</w:t>
      </w:r>
    </w:p>
    <w:p w14:paraId="5BF59458" w14:textId="77777777" w:rsidR="00581691" w:rsidRPr="00581691" w:rsidRDefault="00581691" w:rsidP="00581691">
      <w:pPr>
        <w:pStyle w:val="af5"/>
        <w:ind w:firstLine="480"/>
      </w:pPr>
      <w:r w:rsidRPr="00581691">
        <w:rPr>
          <w:rFonts w:hint="eastAsia"/>
        </w:rPr>
        <w:t>g.drawImage(image, 10, 10, getWidth() - 20, getHeight() - 60, this);</w:t>
      </w:r>
    </w:p>
    <w:p w14:paraId="7748CA82" w14:textId="77777777" w:rsidR="00581691" w:rsidRPr="00581691" w:rsidRDefault="00581691" w:rsidP="00581691">
      <w:pPr>
        <w:pStyle w:val="af5"/>
        <w:ind w:firstLine="480"/>
      </w:pPr>
      <w:r w:rsidRPr="00581691">
        <w:rPr>
          <w:rFonts w:hint="eastAsia"/>
        </w:rPr>
        <w:t>}</w:t>
      </w:r>
    </w:p>
    <w:p w14:paraId="3E8DD590" w14:textId="77777777" w:rsidR="00581691" w:rsidRPr="00581691" w:rsidRDefault="00581691" w:rsidP="00581691">
      <w:pPr>
        <w:pStyle w:val="af5"/>
        <w:ind w:firstLine="480"/>
      </w:pPr>
      <w:r w:rsidRPr="00581691">
        <w:rPr>
          <w:rFonts w:hint="eastAsia"/>
        </w:rPr>
        <w:t xml:space="preserve"> // Draw description text</w:t>
      </w:r>
    </w:p>
    <w:p w14:paraId="6246C45C" w14:textId="77777777" w:rsidR="00581691" w:rsidRPr="00581691" w:rsidRDefault="00581691" w:rsidP="00581691">
      <w:pPr>
        <w:pStyle w:val="af5"/>
        <w:ind w:firstLine="480"/>
      </w:pPr>
      <w:r w:rsidRPr="00581691">
        <w:rPr>
          <w:rFonts w:hint="eastAsia"/>
        </w:rPr>
        <w:t xml:space="preserve"> g.setFont(new Font("SimSun", Font.PLAIN, 14));</w:t>
      </w:r>
    </w:p>
    <w:p w14:paraId="4FE7EF76" w14:textId="77777777" w:rsidR="00581691" w:rsidRPr="00581691" w:rsidRDefault="00581691" w:rsidP="00581691">
      <w:pPr>
        <w:pStyle w:val="af5"/>
        <w:ind w:firstLine="480"/>
      </w:pPr>
      <w:r w:rsidRPr="00581691">
        <w:rPr>
          <w:rFonts w:hint="eastAsia"/>
        </w:rPr>
        <w:t xml:space="preserve"> g.setColor(Color.BLACK);</w:t>
      </w:r>
    </w:p>
    <w:p w14:paraId="0FDA6D3E" w14:textId="77777777" w:rsidR="00581691" w:rsidRPr="00581691" w:rsidRDefault="00581691" w:rsidP="00581691">
      <w:pPr>
        <w:pStyle w:val="af5"/>
        <w:ind w:firstLine="480"/>
      </w:pPr>
      <w:r w:rsidRPr="00581691">
        <w:rPr>
          <w:rFonts w:hint="eastAsia"/>
        </w:rPr>
        <w:t xml:space="preserve"> g.drawString(description, 10, getHeight() - 30);</w:t>
      </w:r>
    </w:p>
    <w:p w14:paraId="499DA22A" w14:textId="77777777" w:rsidR="00581691" w:rsidRPr="00581691" w:rsidRDefault="00581691" w:rsidP="00581691">
      <w:pPr>
        <w:pStyle w:val="af5"/>
        <w:ind w:firstLine="480"/>
      </w:pPr>
      <w:r w:rsidRPr="00581691">
        <w:rPr>
          <w:rFonts w:hint="eastAsia"/>
        </w:rPr>
        <w:t>}</w:t>
      </w:r>
    </w:p>
    <w:p w14:paraId="3F62F967" w14:textId="77777777" w:rsidR="00581691" w:rsidRPr="00581691" w:rsidRDefault="00581691" w:rsidP="00581691">
      <w:pPr>
        <w:pStyle w:val="af5"/>
        <w:ind w:firstLine="480"/>
      </w:pPr>
      <w:r w:rsidRPr="00581691">
        <w:rPr>
          <w:rFonts w:hint="eastAsia"/>
        </w:rPr>
        <w:t>}</w:t>
      </w:r>
    </w:p>
    <w:p w14:paraId="4CFBEF2B" w14:textId="12840F86" w:rsidR="0067771E" w:rsidRPr="00FA7A33" w:rsidRDefault="0067771E" w:rsidP="00FA7A33">
      <w:pPr>
        <w:pStyle w:val="6"/>
        <w:rPr>
          <w:rStyle w:val="af3"/>
          <w:rFonts w:hint="eastAsia"/>
          <w:b/>
          <w:bCs w:val="0"/>
        </w:rPr>
      </w:pPr>
      <w:r w:rsidRPr="00FA7A33">
        <w:rPr>
          <w:rStyle w:val="af3"/>
          <w:rFonts w:hint="eastAsia"/>
          <w:b/>
          <w:bCs w:val="0"/>
        </w:rPr>
        <w:t>Note</w:t>
      </w:r>
    </w:p>
    <w:p w14:paraId="44CE5B76" w14:textId="5662F827" w:rsidR="00581691" w:rsidRPr="00DA3C4C" w:rsidRDefault="00581691" w:rsidP="00581691">
      <w:pPr>
        <w:pStyle w:val="af5"/>
        <w:ind w:firstLine="480"/>
        <w:rPr>
          <w:rStyle w:val="af3"/>
          <w:b w:val="0"/>
          <w:bCs w:val="0"/>
        </w:rPr>
      </w:pPr>
      <w:r w:rsidRPr="00581691">
        <w:rPr>
          <w:rStyle w:val="af3"/>
          <w:rFonts w:hint="eastAsia"/>
          <w:b w:val="0"/>
          <w:bCs w:val="0"/>
        </w:rPr>
        <w:t>For tasks 3 and 4, I ultimately adopted the first solution mentioned in the answer - using Java's java.awt.geom.Line2D and java.awt.geom.Path2D to dynamically generate required diagrams based on user input. The system draws real-time graphics that meet the requirements and displays both the answers and relevant explanations directly on the diagrams.Since I'm not very experienced with drawing graphics, and AI excels at this kind of front-end UI coding, I used AI assistance to generate these image-rendering codes. The AI produced the initial code, which I then continuously reviewed and fine-tuned to meet our specific requirements.</w:t>
      </w:r>
    </w:p>
    <w:p w14:paraId="1538416A" w14:textId="6D566540" w:rsidR="00CA19B0" w:rsidRDefault="00FA7A33" w:rsidP="00FA7A33">
      <w:pPr>
        <w:pStyle w:val="2"/>
      </w:pPr>
      <w:bookmarkStart w:id="85" w:name="_Toc198820347"/>
      <w:r>
        <w:rPr>
          <w:rFonts w:hint="eastAsia"/>
        </w:rPr>
        <w:lastRenderedPageBreak/>
        <w:t>Python Angle Generation Script</w:t>
      </w:r>
      <w:bookmarkEnd w:id="85"/>
    </w:p>
    <w:p w14:paraId="48DB7F32" w14:textId="58A20A5F" w:rsidR="00FA7A33" w:rsidRDefault="00FA7A33" w:rsidP="00FA7A33">
      <w:pPr>
        <w:pStyle w:val="6"/>
        <w:rPr>
          <w:rFonts w:hint="eastAsia"/>
        </w:rPr>
      </w:pPr>
      <w:r>
        <w:rPr>
          <w:rFonts w:hint="eastAsia"/>
        </w:rPr>
        <w:t>Prompt</w:t>
      </w:r>
    </w:p>
    <w:p w14:paraId="055F155C" w14:textId="6CED5CD9" w:rsidR="00581691" w:rsidRPr="00401313" w:rsidRDefault="00581691" w:rsidP="006E3878">
      <w:pPr>
        <w:pStyle w:val="af5"/>
        <w:ind w:firstLine="480"/>
      </w:pPr>
      <w:r w:rsidRPr="00581691">
        <w:rPr>
          <w:rFonts w:hint="eastAsia"/>
        </w:rPr>
        <w:t>Now write a simple ipynb script using matplotlib to batch generate all angle images (@angle.ipynb). The style and appearance should match what's shown in the image, but without any text - only the angles need to be included.</w:t>
      </w:r>
    </w:p>
    <w:p w14:paraId="2C15753A" w14:textId="78FA3AEB" w:rsidR="00FA7A33" w:rsidRDefault="00FA7A33" w:rsidP="00FA7A33">
      <w:pPr>
        <w:pStyle w:val="6"/>
        <w:rPr>
          <w:rFonts w:hint="eastAsia"/>
        </w:rPr>
      </w:pPr>
      <w:r>
        <w:rPr>
          <w:rFonts w:hint="eastAsia"/>
        </w:rPr>
        <w:t>Answer</w:t>
      </w:r>
    </w:p>
    <w:p w14:paraId="640BD764" w14:textId="5A0AB249" w:rsidR="003E5266" w:rsidRDefault="00B37C43" w:rsidP="006E3878">
      <w:pPr>
        <w:pStyle w:val="af5"/>
        <w:ind w:firstLine="480"/>
      </w:pPr>
      <w:r w:rsidRPr="00B37C43">
        <w:rPr>
          <w:rFonts w:hint="eastAsia"/>
        </w:rPr>
        <w:t>Let me create a regular Python file instead, which you can then copy into a Jupyter Notebook</w:t>
      </w:r>
      <w:r>
        <w:rPr>
          <w:rFonts w:hint="eastAsia"/>
        </w:rPr>
        <w:t>：</w:t>
      </w:r>
    </w:p>
    <w:p w14:paraId="0D7ADBA6" w14:textId="77777777" w:rsidR="00B37C43" w:rsidRDefault="00B37C43" w:rsidP="00B37C43">
      <w:pPr>
        <w:pStyle w:val="af5"/>
        <w:ind w:firstLine="480"/>
      </w:pPr>
      <w:r>
        <w:rPr>
          <w:rFonts w:hint="eastAsia"/>
        </w:rPr>
        <w:t>import matplotlib.pyplot as plt</w:t>
      </w:r>
    </w:p>
    <w:p w14:paraId="3D4921A8" w14:textId="77777777" w:rsidR="00B37C43" w:rsidRDefault="00B37C43" w:rsidP="00B37C43">
      <w:pPr>
        <w:pStyle w:val="af5"/>
        <w:ind w:firstLine="480"/>
      </w:pPr>
      <w:r>
        <w:rPr>
          <w:rFonts w:hint="eastAsia"/>
        </w:rPr>
        <w:t>import numpy as np</w:t>
      </w:r>
    </w:p>
    <w:p w14:paraId="399D0645" w14:textId="77777777" w:rsidR="00B37C43" w:rsidRDefault="00B37C43" w:rsidP="00B37C43">
      <w:pPr>
        <w:pStyle w:val="af5"/>
        <w:ind w:firstLine="480"/>
      </w:pPr>
      <w:r>
        <w:rPr>
          <w:rFonts w:hint="eastAsia"/>
        </w:rPr>
        <w:t>import os</w:t>
      </w:r>
    </w:p>
    <w:p w14:paraId="58064F8B" w14:textId="77777777" w:rsidR="00B37C43" w:rsidRDefault="00B37C43" w:rsidP="00B37C43">
      <w:pPr>
        <w:pStyle w:val="af5"/>
        <w:ind w:firstLine="480"/>
      </w:pPr>
      <w:r>
        <w:rPr>
          <w:rFonts w:hint="eastAsia"/>
        </w:rPr>
        <w:t>import math</w:t>
      </w:r>
    </w:p>
    <w:p w14:paraId="721D230B" w14:textId="77777777" w:rsidR="00B37C43" w:rsidRDefault="00B37C43" w:rsidP="00B37C43">
      <w:pPr>
        <w:pStyle w:val="af5"/>
        <w:ind w:firstLine="480"/>
      </w:pPr>
      <w:r>
        <w:rPr>
          <w:rFonts w:hint="eastAsia"/>
        </w:rPr>
        <w:t>from matplotlib.patches import Arc, Rectangle, FancyArrowPatch, Circle</w:t>
      </w:r>
    </w:p>
    <w:p w14:paraId="7D8E1C90" w14:textId="14072B84" w:rsidR="00B37C43" w:rsidRDefault="00B37C43" w:rsidP="00B37C43">
      <w:pPr>
        <w:pStyle w:val="af5"/>
        <w:ind w:firstLine="480"/>
      </w:pPr>
      <w:r>
        <w:rPr>
          <w:rFonts w:hint="eastAsia"/>
        </w:rPr>
        <w:t># Create output directory</w:t>
      </w:r>
    </w:p>
    <w:p w14:paraId="4FEAAB76" w14:textId="77777777" w:rsidR="00B37C43" w:rsidRDefault="00B37C43" w:rsidP="00B37C43">
      <w:pPr>
        <w:pStyle w:val="af5"/>
        <w:ind w:firstLine="480"/>
      </w:pPr>
      <w:r>
        <w:rPr>
          <w:rFonts w:hint="eastAsia"/>
        </w:rPr>
        <w:t>output_dir = 'angles'</w:t>
      </w:r>
    </w:p>
    <w:p w14:paraId="78C09E1D" w14:textId="77777777" w:rsidR="00B37C43" w:rsidRDefault="00B37C43" w:rsidP="00B37C43">
      <w:pPr>
        <w:pStyle w:val="af5"/>
        <w:ind w:firstLine="480"/>
      </w:pPr>
      <w:r>
        <w:rPr>
          <w:rFonts w:hint="eastAsia"/>
        </w:rPr>
        <w:t>if not os.path.exists(output_dir):</w:t>
      </w:r>
    </w:p>
    <w:p w14:paraId="52E514BE" w14:textId="77777777" w:rsidR="00B37C43" w:rsidRDefault="00B37C43" w:rsidP="00B37C43">
      <w:pPr>
        <w:pStyle w:val="af5"/>
        <w:ind w:firstLine="480"/>
      </w:pPr>
      <w:r>
        <w:rPr>
          <w:rFonts w:hint="eastAsia"/>
        </w:rPr>
        <w:t xml:space="preserve">    os.makedirs(output_dir)</w:t>
      </w:r>
    </w:p>
    <w:p w14:paraId="45028FEC" w14:textId="62D650C2" w:rsidR="00B37C43" w:rsidRDefault="00B37C43" w:rsidP="00B37C43">
      <w:pPr>
        <w:pStyle w:val="af5"/>
        <w:ind w:firstLine="480"/>
      </w:pPr>
      <w:r>
        <w:rPr>
          <w:rFonts w:hint="eastAsia"/>
        </w:rPr>
        <w:t>def create_angle_image(angle_degrees, filename, figsize=(5, 5), dpi=100):</w:t>
      </w:r>
    </w:p>
    <w:p w14:paraId="3D004DD4" w14:textId="77777777" w:rsidR="00B37C43" w:rsidRDefault="00B37C43" w:rsidP="00B37C43">
      <w:pPr>
        <w:pStyle w:val="af5"/>
        <w:ind w:firstLine="480"/>
      </w:pPr>
      <w:r>
        <w:rPr>
          <w:rFonts w:hint="eastAsia"/>
        </w:rPr>
        <w:t xml:space="preserve">    """Create and save angle image</w:t>
      </w:r>
    </w:p>
    <w:p w14:paraId="5ED113E3" w14:textId="395996F0" w:rsidR="00B37C43" w:rsidRDefault="00B37C43" w:rsidP="00B37C43">
      <w:pPr>
        <w:pStyle w:val="af5"/>
        <w:ind w:firstLine="480"/>
      </w:pPr>
      <w:r>
        <w:rPr>
          <w:rFonts w:hint="eastAsia"/>
        </w:rPr>
        <w:t xml:space="preserve">    Parameters:</w:t>
      </w:r>
    </w:p>
    <w:p w14:paraId="15F4D9E9" w14:textId="77777777" w:rsidR="00B37C43" w:rsidRDefault="00B37C43" w:rsidP="00B37C43">
      <w:pPr>
        <w:pStyle w:val="af5"/>
        <w:ind w:firstLine="480"/>
      </w:pPr>
      <w:r>
        <w:rPr>
          <w:rFonts w:hint="eastAsia"/>
        </w:rPr>
        <w:t xml:space="preserve">        angle_degrees: Angle value (0-360)</w:t>
      </w:r>
    </w:p>
    <w:p w14:paraId="6D588F71" w14:textId="77777777" w:rsidR="00B37C43" w:rsidRDefault="00B37C43" w:rsidP="00B37C43">
      <w:pPr>
        <w:pStyle w:val="af5"/>
        <w:ind w:firstLine="480"/>
      </w:pPr>
      <w:r>
        <w:rPr>
          <w:rFonts w:hint="eastAsia"/>
        </w:rPr>
        <w:t xml:space="preserve">        filename: Output filename</w:t>
      </w:r>
    </w:p>
    <w:p w14:paraId="7983CD0C" w14:textId="77777777" w:rsidR="00B37C43" w:rsidRDefault="00B37C43" w:rsidP="00B37C43">
      <w:pPr>
        <w:pStyle w:val="af5"/>
        <w:ind w:firstLine="480"/>
      </w:pPr>
      <w:r>
        <w:rPr>
          <w:rFonts w:hint="eastAsia"/>
        </w:rPr>
        <w:t xml:space="preserve">        figsize: Figure size</w:t>
      </w:r>
    </w:p>
    <w:p w14:paraId="505E2DE2" w14:textId="77777777" w:rsidR="00B37C43" w:rsidRDefault="00B37C43" w:rsidP="00B37C43">
      <w:pPr>
        <w:pStyle w:val="af5"/>
        <w:ind w:firstLine="480"/>
      </w:pPr>
      <w:r>
        <w:rPr>
          <w:rFonts w:hint="eastAsia"/>
        </w:rPr>
        <w:t xml:space="preserve">        dpi: Resolution</w:t>
      </w:r>
    </w:p>
    <w:p w14:paraId="48131FED" w14:textId="77777777" w:rsidR="00B37C43" w:rsidRDefault="00B37C43" w:rsidP="00B37C43">
      <w:pPr>
        <w:pStyle w:val="af5"/>
        <w:ind w:firstLine="480"/>
      </w:pPr>
      <w:r>
        <w:rPr>
          <w:rFonts w:hint="eastAsia"/>
        </w:rPr>
        <w:t xml:space="preserve">    """</w:t>
      </w:r>
    </w:p>
    <w:p w14:paraId="20BCA55C" w14:textId="77777777" w:rsidR="00B37C43" w:rsidRDefault="00B37C43" w:rsidP="00B37C43">
      <w:pPr>
        <w:pStyle w:val="af5"/>
        <w:ind w:firstLine="480"/>
      </w:pPr>
      <w:r>
        <w:rPr>
          <w:rFonts w:hint="eastAsia"/>
        </w:rPr>
        <w:t xml:space="preserve">    # Convert angle to radians</w:t>
      </w:r>
    </w:p>
    <w:p w14:paraId="2A3D261F" w14:textId="77777777" w:rsidR="00B37C43" w:rsidRDefault="00B37C43" w:rsidP="00B37C43">
      <w:pPr>
        <w:pStyle w:val="af5"/>
        <w:ind w:firstLine="480"/>
      </w:pPr>
      <w:r>
        <w:rPr>
          <w:rFonts w:hint="eastAsia"/>
        </w:rPr>
        <w:t xml:space="preserve">    angle_rad = math.radians(angle_degrees)</w:t>
      </w:r>
    </w:p>
    <w:p w14:paraId="7FFE5C40" w14:textId="4FB69349" w:rsidR="00B37C43" w:rsidRDefault="00B37C43" w:rsidP="00B37C43">
      <w:pPr>
        <w:pStyle w:val="af5"/>
        <w:ind w:firstLine="480"/>
      </w:pPr>
      <w:r>
        <w:rPr>
          <w:rFonts w:hint="eastAsia"/>
        </w:rPr>
        <w:t xml:space="preserve">    # Create figure</w:t>
      </w:r>
    </w:p>
    <w:p w14:paraId="2FB32E83" w14:textId="77777777" w:rsidR="00B37C43" w:rsidRDefault="00B37C43" w:rsidP="00B37C43">
      <w:pPr>
        <w:pStyle w:val="af5"/>
        <w:ind w:firstLine="480"/>
      </w:pPr>
      <w:r>
        <w:rPr>
          <w:rFonts w:hint="eastAsia"/>
        </w:rPr>
        <w:t xml:space="preserve">    fig, ax = plt.subplots(figsize=figsize)</w:t>
      </w:r>
    </w:p>
    <w:p w14:paraId="7E92BD90" w14:textId="06EC3B7F" w:rsidR="00B37C43" w:rsidRDefault="00B37C43" w:rsidP="00B37C43">
      <w:pPr>
        <w:pStyle w:val="af5"/>
        <w:ind w:firstLine="480"/>
      </w:pPr>
      <w:r>
        <w:rPr>
          <w:rFonts w:hint="eastAsia"/>
        </w:rPr>
        <w:t xml:space="preserve">    # Set axis limits</w:t>
      </w:r>
    </w:p>
    <w:p w14:paraId="5E7F2C94" w14:textId="77777777" w:rsidR="00B37C43" w:rsidRDefault="00B37C43" w:rsidP="00B37C43">
      <w:pPr>
        <w:pStyle w:val="af5"/>
        <w:ind w:firstLine="480"/>
      </w:pPr>
      <w:r>
        <w:rPr>
          <w:rFonts w:hint="eastAsia"/>
        </w:rPr>
        <w:t xml:space="preserve">    ax.set_xlim(-1.5, 1.5)</w:t>
      </w:r>
    </w:p>
    <w:p w14:paraId="52676D75" w14:textId="77777777" w:rsidR="00B37C43" w:rsidRDefault="00B37C43" w:rsidP="00B37C43">
      <w:pPr>
        <w:pStyle w:val="af5"/>
        <w:ind w:firstLine="480"/>
      </w:pPr>
      <w:r>
        <w:rPr>
          <w:rFonts w:hint="eastAsia"/>
        </w:rPr>
        <w:t xml:space="preserve">    ax.set_ylim(-1.5, 1.5)</w:t>
      </w:r>
    </w:p>
    <w:p w14:paraId="7F6C2B3D" w14:textId="080C13FC" w:rsidR="00B37C43" w:rsidRDefault="00B37C43" w:rsidP="00B37C43">
      <w:pPr>
        <w:pStyle w:val="af5"/>
        <w:ind w:firstLine="480"/>
      </w:pPr>
      <w:r>
        <w:rPr>
          <w:rFonts w:hint="eastAsia"/>
        </w:rPr>
        <w:t xml:space="preserve">    # Hide axes</w:t>
      </w:r>
    </w:p>
    <w:p w14:paraId="5A8B030F" w14:textId="77777777" w:rsidR="00B37C43" w:rsidRDefault="00B37C43" w:rsidP="00B37C43">
      <w:pPr>
        <w:pStyle w:val="af5"/>
        <w:ind w:firstLine="480"/>
      </w:pPr>
      <w:r>
        <w:rPr>
          <w:rFonts w:hint="eastAsia"/>
        </w:rPr>
        <w:lastRenderedPageBreak/>
        <w:t xml:space="preserve">    ax.axis('off')</w:t>
      </w:r>
    </w:p>
    <w:p w14:paraId="0DE9A9F4" w14:textId="64DF0335" w:rsidR="00B37C43" w:rsidRDefault="00B37C43" w:rsidP="00B37C43">
      <w:pPr>
        <w:pStyle w:val="af5"/>
        <w:ind w:firstLine="480"/>
      </w:pPr>
      <w:r>
        <w:rPr>
          <w:rFonts w:hint="eastAsia"/>
        </w:rPr>
        <w:t xml:space="preserve">    # Set background color - white</w:t>
      </w:r>
    </w:p>
    <w:p w14:paraId="26B9C99C" w14:textId="77777777" w:rsidR="00B37C43" w:rsidRDefault="00B37C43" w:rsidP="00B37C43">
      <w:pPr>
        <w:pStyle w:val="af5"/>
        <w:ind w:firstLine="480"/>
      </w:pPr>
      <w:r>
        <w:rPr>
          <w:rFonts w:hint="eastAsia"/>
        </w:rPr>
        <w:t xml:space="preserve">    ax.set_facecolor('white')</w:t>
      </w:r>
    </w:p>
    <w:p w14:paraId="0B521F6E" w14:textId="22014B7D" w:rsidR="00B37C43" w:rsidRDefault="00B37C43" w:rsidP="00B37C43">
      <w:pPr>
        <w:pStyle w:val="af5"/>
        <w:ind w:firstLine="480"/>
      </w:pPr>
      <w:r>
        <w:rPr>
          <w:rFonts w:hint="eastAsia"/>
        </w:rPr>
        <w:t xml:space="preserve">    # First line segment is always horizontal reference line</w:t>
      </w:r>
    </w:p>
    <w:p w14:paraId="688C683F" w14:textId="77777777" w:rsidR="00B37C43" w:rsidRDefault="00B37C43" w:rsidP="00B37C43">
      <w:pPr>
        <w:pStyle w:val="af5"/>
        <w:ind w:firstLine="480"/>
      </w:pPr>
      <w:r>
        <w:rPr>
          <w:rFonts w:hint="eastAsia"/>
        </w:rPr>
        <w:t xml:space="preserve">    arrow_length = 1.0</w:t>
      </w:r>
    </w:p>
    <w:p w14:paraId="6020B6A6" w14:textId="77777777" w:rsidR="00B37C43" w:rsidRDefault="00B37C43" w:rsidP="00B37C43">
      <w:pPr>
        <w:pStyle w:val="af5"/>
        <w:ind w:firstLine="480"/>
      </w:pPr>
      <w:r>
        <w:rPr>
          <w:rFonts w:hint="eastAsia"/>
        </w:rPr>
        <w:t xml:space="preserve">    arrow_props = dict(arrowstyle='-&gt;', linewidth=2, color='#4682b4')</w:t>
      </w:r>
    </w:p>
    <w:p w14:paraId="6C185C49" w14:textId="40783F49" w:rsidR="00B37C43" w:rsidRDefault="00B37C43" w:rsidP="00B37C43">
      <w:pPr>
        <w:pStyle w:val="af5"/>
        <w:ind w:firstLine="480"/>
      </w:pPr>
      <w:r>
        <w:rPr>
          <w:rFonts w:hint="eastAsia"/>
        </w:rPr>
        <w:t xml:space="preserve">    # Determine angle type and draw accordingly</w:t>
      </w:r>
    </w:p>
    <w:p w14:paraId="7D9941D2" w14:textId="77777777" w:rsidR="00B37C43" w:rsidRDefault="00B37C43" w:rsidP="00B37C43">
      <w:pPr>
        <w:pStyle w:val="af5"/>
        <w:ind w:firstLine="480"/>
      </w:pPr>
      <w:r>
        <w:rPr>
          <w:rFonts w:hint="eastAsia"/>
        </w:rPr>
        <w:t xml:space="preserve">    if angle_degrees == 0 or angle_degrees == 360:  # 0 or 360 degrees</w:t>
      </w:r>
    </w:p>
    <w:p w14:paraId="7B7F054E" w14:textId="77777777" w:rsidR="00B37C43" w:rsidRDefault="00B37C43" w:rsidP="00B37C43">
      <w:pPr>
        <w:pStyle w:val="af5"/>
        <w:ind w:firstLine="480"/>
      </w:pPr>
      <w:r>
        <w:rPr>
          <w:rFonts w:hint="eastAsia"/>
        </w:rPr>
        <w:t xml:space="preserve">        # Horizontal right line</w:t>
      </w:r>
    </w:p>
    <w:p w14:paraId="52FB7074" w14:textId="77777777" w:rsidR="00B37C43" w:rsidRDefault="00B37C43" w:rsidP="00B37C43">
      <w:pPr>
        <w:pStyle w:val="af5"/>
        <w:ind w:firstLine="480"/>
      </w:pPr>
      <w:r>
        <w:rPr>
          <w:rFonts w:hint="eastAsia"/>
        </w:rPr>
        <w:t xml:space="preserve">        arrow = FancyArrowPatch((0, 0), (arrow_length, 0), **arrow_props)</w:t>
      </w:r>
    </w:p>
    <w:p w14:paraId="7D38E08C" w14:textId="77777777" w:rsidR="00B37C43" w:rsidRDefault="00B37C43" w:rsidP="00B37C43">
      <w:pPr>
        <w:pStyle w:val="af5"/>
        <w:ind w:firstLine="480"/>
      </w:pPr>
      <w:r>
        <w:rPr>
          <w:rFonts w:hint="eastAsia"/>
        </w:rPr>
        <w:t xml:space="preserve">        ax.add_patch(arrow)</w:t>
      </w:r>
    </w:p>
    <w:p w14:paraId="2D578EF5" w14:textId="620BE40E" w:rsidR="00B37C43" w:rsidRDefault="00B37C43" w:rsidP="00B37C43">
      <w:pPr>
        <w:pStyle w:val="af5"/>
        <w:ind w:firstLine="480"/>
      </w:pPr>
      <w:r>
        <w:rPr>
          <w:rFonts w:hint="eastAsia"/>
        </w:rPr>
        <w:t xml:space="preserve">    elif angle_degrees == 90:  # Right angle</w:t>
      </w:r>
    </w:p>
    <w:p w14:paraId="13141670" w14:textId="77777777" w:rsidR="00B37C43" w:rsidRDefault="00B37C43" w:rsidP="00B37C43">
      <w:pPr>
        <w:pStyle w:val="af5"/>
        <w:ind w:firstLine="480"/>
      </w:pPr>
      <w:r>
        <w:rPr>
          <w:rFonts w:hint="eastAsia"/>
        </w:rPr>
        <w:t xml:space="preserve">        # Horizontal right line</w:t>
      </w:r>
    </w:p>
    <w:p w14:paraId="04AD7A78" w14:textId="77777777" w:rsidR="00B37C43" w:rsidRDefault="00B37C43" w:rsidP="00B37C43">
      <w:pPr>
        <w:pStyle w:val="af5"/>
        <w:ind w:firstLine="480"/>
      </w:pPr>
      <w:r>
        <w:rPr>
          <w:rFonts w:hint="eastAsia"/>
        </w:rPr>
        <w:t xml:space="preserve">        arrow1 = FancyArrowPatch((0, 0), (arrow_length, 0), **arrow_props)</w:t>
      </w:r>
    </w:p>
    <w:p w14:paraId="0E3FEE6A" w14:textId="77777777" w:rsidR="00B37C43" w:rsidRDefault="00B37C43" w:rsidP="00B37C43">
      <w:pPr>
        <w:pStyle w:val="af5"/>
        <w:ind w:firstLine="480"/>
      </w:pPr>
      <w:r>
        <w:rPr>
          <w:rFonts w:hint="eastAsia"/>
        </w:rPr>
        <w:t xml:space="preserve">        # Vertical up line</w:t>
      </w:r>
    </w:p>
    <w:p w14:paraId="45AA216A" w14:textId="77777777" w:rsidR="00B37C43" w:rsidRDefault="00B37C43" w:rsidP="00B37C43">
      <w:pPr>
        <w:pStyle w:val="af5"/>
        <w:ind w:firstLine="480"/>
      </w:pPr>
      <w:r>
        <w:rPr>
          <w:rFonts w:hint="eastAsia"/>
        </w:rPr>
        <w:t xml:space="preserve">        arrow2 = FancyArrowPatch((0, 0), (0, arrow_length), **arrow_props)</w:t>
      </w:r>
    </w:p>
    <w:p w14:paraId="2AD0AF3C" w14:textId="77777777" w:rsidR="00B37C43" w:rsidRDefault="00B37C43" w:rsidP="00B37C43">
      <w:pPr>
        <w:pStyle w:val="af5"/>
        <w:ind w:firstLine="480"/>
      </w:pPr>
      <w:r>
        <w:rPr>
          <w:rFonts w:hint="eastAsia"/>
        </w:rPr>
        <w:t xml:space="preserve">        ax.add_patch(arrow1)</w:t>
      </w:r>
    </w:p>
    <w:p w14:paraId="22DF4E77" w14:textId="77777777" w:rsidR="00B37C43" w:rsidRDefault="00B37C43" w:rsidP="00B37C43">
      <w:pPr>
        <w:pStyle w:val="af5"/>
        <w:ind w:firstLine="480"/>
      </w:pPr>
      <w:r>
        <w:rPr>
          <w:rFonts w:hint="eastAsia"/>
        </w:rPr>
        <w:t xml:space="preserve">        ax.add_patch(arrow2)</w:t>
      </w:r>
    </w:p>
    <w:p w14:paraId="6BD1F183" w14:textId="77777777" w:rsidR="00B37C43" w:rsidRDefault="00B37C43" w:rsidP="00B37C43">
      <w:pPr>
        <w:pStyle w:val="af5"/>
        <w:ind w:firstLine="480"/>
      </w:pPr>
      <w:r>
        <w:rPr>
          <w:rFonts w:hint="eastAsia"/>
        </w:rPr>
        <w:t xml:space="preserve">        # Add right angle symbol</w:t>
      </w:r>
    </w:p>
    <w:p w14:paraId="702B16F6" w14:textId="77777777" w:rsidR="00B37C43" w:rsidRDefault="00B37C43" w:rsidP="00B37C43">
      <w:pPr>
        <w:pStyle w:val="af5"/>
        <w:ind w:firstLine="480"/>
      </w:pPr>
      <w:r>
        <w:rPr>
          <w:rFonts w:hint="eastAsia"/>
        </w:rPr>
        <w:t xml:space="preserve">        rect = Rectangle((0, 0), 0.15, 0.15, linewidth=0, edgecolor='none', facecolor='#b0d0e0')</w:t>
      </w:r>
    </w:p>
    <w:p w14:paraId="702A2C8F" w14:textId="77777777" w:rsidR="00B37C43" w:rsidRDefault="00B37C43" w:rsidP="00B37C43">
      <w:pPr>
        <w:pStyle w:val="af5"/>
        <w:ind w:firstLine="480"/>
      </w:pPr>
      <w:r>
        <w:rPr>
          <w:rFonts w:hint="eastAsia"/>
        </w:rPr>
        <w:t xml:space="preserve">        ax.add_patch(rect)</w:t>
      </w:r>
    </w:p>
    <w:p w14:paraId="2E6266D9" w14:textId="0A0B578B" w:rsidR="00B37C43" w:rsidRDefault="00B37C43" w:rsidP="00B37C43">
      <w:pPr>
        <w:pStyle w:val="af5"/>
        <w:ind w:firstLine="480"/>
      </w:pPr>
      <w:r>
        <w:rPr>
          <w:rFonts w:hint="eastAsia"/>
        </w:rPr>
        <w:t xml:space="preserve">    elif angle_degrees == 180:  # Straight angle</w:t>
      </w:r>
    </w:p>
    <w:p w14:paraId="1010622F" w14:textId="77777777" w:rsidR="00B37C43" w:rsidRDefault="00B37C43" w:rsidP="00B37C43">
      <w:pPr>
        <w:pStyle w:val="af5"/>
        <w:ind w:firstLine="480"/>
      </w:pPr>
      <w:r>
        <w:rPr>
          <w:rFonts w:hint="eastAsia"/>
        </w:rPr>
        <w:t xml:space="preserve">        # Horizontal right line</w:t>
      </w:r>
    </w:p>
    <w:p w14:paraId="5F936643" w14:textId="77777777" w:rsidR="00B37C43" w:rsidRDefault="00B37C43" w:rsidP="00B37C43">
      <w:pPr>
        <w:pStyle w:val="af5"/>
        <w:ind w:firstLine="480"/>
      </w:pPr>
      <w:r>
        <w:rPr>
          <w:rFonts w:hint="eastAsia"/>
        </w:rPr>
        <w:t xml:space="preserve">        arrow1 = FancyArrowPatch((0, 0), (arrow_length, 0), **arrow_props)</w:t>
      </w:r>
    </w:p>
    <w:p w14:paraId="34C6F33B" w14:textId="77777777" w:rsidR="00B37C43" w:rsidRDefault="00B37C43" w:rsidP="00B37C43">
      <w:pPr>
        <w:pStyle w:val="af5"/>
        <w:ind w:firstLine="480"/>
      </w:pPr>
      <w:r>
        <w:rPr>
          <w:rFonts w:hint="eastAsia"/>
        </w:rPr>
        <w:t xml:space="preserve">        # Horizontal left line</w:t>
      </w:r>
    </w:p>
    <w:p w14:paraId="4F6DDE92" w14:textId="77777777" w:rsidR="00B37C43" w:rsidRDefault="00B37C43" w:rsidP="00B37C43">
      <w:pPr>
        <w:pStyle w:val="af5"/>
        <w:ind w:firstLine="480"/>
      </w:pPr>
      <w:r>
        <w:rPr>
          <w:rFonts w:hint="eastAsia"/>
        </w:rPr>
        <w:t xml:space="preserve">        arrow2 = FancyArrowPatch((0, 0), (-arrow_length, 0), **arrow_props)</w:t>
      </w:r>
    </w:p>
    <w:p w14:paraId="45007376" w14:textId="77777777" w:rsidR="00B37C43" w:rsidRDefault="00B37C43" w:rsidP="00B37C43">
      <w:pPr>
        <w:pStyle w:val="af5"/>
        <w:ind w:firstLine="480"/>
      </w:pPr>
      <w:r>
        <w:rPr>
          <w:rFonts w:hint="eastAsia"/>
        </w:rPr>
        <w:t xml:space="preserve">        ax.add_patch(arrow1)</w:t>
      </w:r>
    </w:p>
    <w:p w14:paraId="3D5A4956" w14:textId="77777777" w:rsidR="00B37C43" w:rsidRDefault="00B37C43" w:rsidP="00B37C43">
      <w:pPr>
        <w:pStyle w:val="af5"/>
        <w:ind w:firstLine="480"/>
      </w:pPr>
      <w:r>
        <w:rPr>
          <w:rFonts w:hint="eastAsia"/>
        </w:rPr>
        <w:t xml:space="preserve">        ax.add_patch(arrow2)</w:t>
      </w:r>
    </w:p>
    <w:p w14:paraId="4BBC4F6B" w14:textId="77777777" w:rsidR="00B37C43" w:rsidRDefault="00B37C43" w:rsidP="00B37C43">
      <w:pPr>
        <w:pStyle w:val="af5"/>
        <w:ind w:firstLine="480"/>
      </w:pPr>
      <w:r>
        <w:rPr>
          <w:rFonts w:hint="eastAsia"/>
        </w:rPr>
        <w:t xml:space="preserve">        # Add midpoint marker</w:t>
      </w:r>
    </w:p>
    <w:p w14:paraId="123F9A49" w14:textId="77777777" w:rsidR="00B37C43" w:rsidRDefault="00B37C43" w:rsidP="00B37C43">
      <w:pPr>
        <w:pStyle w:val="af5"/>
        <w:ind w:firstLine="480"/>
      </w:pPr>
      <w:r>
        <w:rPr>
          <w:rFonts w:hint="eastAsia"/>
        </w:rPr>
        <w:t xml:space="preserve">        circle = Circle((0, 0), 0.05, facecolor='#4682b4')</w:t>
      </w:r>
    </w:p>
    <w:p w14:paraId="2D0E90E7" w14:textId="77777777" w:rsidR="00B37C43" w:rsidRDefault="00B37C43" w:rsidP="00B37C43">
      <w:pPr>
        <w:pStyle w:val="af5"/>
        <w:ind w:firstLine="480"/>
      </w:pPr>
      <w:r>
        <w:rPr>
          <w:rFonts w:hint="eastAsia"/>
        </w:rPr>
        <w:t xml:space="preserve">        ax.add_patch(circle)</w:t>
      </w:r>
    </w:p>
    <w:p w14:paraId="22D9B21B" w14:textId="77777777" w:rsidR="00B37C43" w:rsidRDefault="00B37C43" w:rsidP="00B37C43">
      <w:pPr>
        <w:pStyle w:val="af5"/>
        <w:ind w:firstLine="480"/>
      </w:pPr>
      <w:r>
        <w:rPr>
          <w:rFonts w:hint="eastAsia"/>
        </w:rPr>
        <w:t xml:space="preserve">        # Add angle arc</w:t>
      </w:r>
    </w:p>
    <w:p w14:paraId="14927487" w14:textId="77777777" w:rsidR="00B37C43" w:rsidRDefault="00B37C43" w:rsidP="00B37C43">
      <w:pPr>
        <w:pStyle w:val="af5"/>
        <w:ind w:firstLine="480"/>
      </w:pPr>
      <w:r>
        <w:rPr>
          <w:rFonts w:hint="eastAsia"/>
        </w:rPr>
        <w:t xml:space="preserve">        arc = Arc((0, 0), 0.4, 0.4, theta1=0, theta2=180, linewidth=1.5, color='#4682b4')</w:t>
      </w:r>
    </w:p>
    <w:p w14:paraId="1AB7C989" w14:textId="77777777" w:rsidR="00B37C43" w:rsidRDefault="00B37C43" w:rsidP="00B37C43">
      <w:pPr>
        <w:pStyle w:val="af5"/>
        <w:ind w:firstLine="480"/>
      </w:pPr>
      <w:r>
        <w:rPr>
          <w:rFonts w:hint="eastAsia"/>
        </w:rPr>
        <w:lastRenderedPageBreak/>
        <w:t xml:space="preserve">        ax.add_patch(arc)</w:t>
      </w:r>
    </w:p>
    <w:p w14:paraId="412C5071" w14:textId="1CFC6B94" w:rsidR="00B37C43" w:rsidRDefault="00B37C43" w:rsidP="00B37C43">
      <w:pPr>
        <w:pStyle w:val="af5"/>
        <w:ind w:firstLine="480"/>
      </w:pPr>
      <w:r>
        <w:rPr>
          <w:rFonts w:hint="eastAsia"/>
        </w:rPr>
        <w:t xml:space="preserve">    elif 0 &lt; angle_degrees &lt; 90:  # Acute angle</w:t>
      </w:r>
    </w:p>
    <w:p w14:paraId="5C16D3A5" w14:textId="77777777" w:rsidR="00B37C43" w:rsidRDefault="00B37C43" w:rsidP="00B37C43">
      <w:pPr>
        <w:pStyle w:val="af5"/>
        <w:ind w:firstLine="480"/>
      </w:pPr>
      <w:r>
        <w:rPr>
          <w:rFonts w:hint="eastAsia"/>
        </w:rPr>
        <w:t xml:space="preserve">        # Horizontal right line</w:t>
      </w:r>
    </w:p>
    <w:p w14:paraId="72C23D8D" w14:textId="77777777" w:rsidR="00B37C43" w:rsidRDefault="00B37C43" w:rsidP="00B37C43">
      <w:pPr>
        <w:pStyle w:val="af5"/>
        <w:ind w:firstLine="480"/>
      </w:pPr>
      <w:r>
        <w:rPr>
          <w:rFonts w:hint="eastAsia"/>
        </w:rPr>
        <w:t xml:space="preserve">        arrow1 = FancyArrowPatch((0, 0), (arrow_length, 0), **arrow_props)</w:t>
      </w:r>
    </w:p>
    <w:p w14:paraId="20C0378C" w14:textId="77777777" w:rsidR="00B37C43" w:rsidRDefault="00B37C43" w:rsidP="00B37C43">
      <w:pPr>
        <w:pStyle w:val="af5"/>
        <w:ind w:firstLine="480"/>
      </w:pPr>
      <w:r>
        <w:rPr>
          <w:rFonts w:hint="eastAsia"/>
        </w:rPr>
        <w:t xml:space="preserve">        # Slanted line</w:t>
      </w:r>
    </w:p>
    <w:p w14:paraId="091FA9F0" w14:textId="77777777" w:rsidR="00B37C43" w:rsidRDefault="00B37C43" w:rsidP="00B37C43">
      <w:pPr>
        <w:pStyle w:val="af5"/>
        <w:ind w:firstLine="480"/>
      </w:pPr>
      <w:r>
        <w:rPr>
          <w:rFonts w:hint="eastAsia"/>
        </w:rPr>
        <w:t xml:space="preserve">        end_x = arrow_length * math.cos(angle_rad)</w:t>
      </w:r>
    </w:p>
    <w:p w14:paraId="1EC718E2" w14:textId="77777777" w:rsidR="00B37C43" w:rsidRDefault="00B37C43" w:rsidP="00B37C43">
      <w:pPr>
        <w:pStyle w:val="af5"/>
        <w:ind w:firstLine="480"/>
      </w:pPr>
      <w:r>
        <w:rPr>
          <w:rFonts w:hint="eastAsia"/>
        </w:rPr>
        <w:t xml:space="preserve">        end_y = arrow_length * math.sin(angle_rad)</w:t>
      </w:r>
    </w:p>
    <w:p w14:paraId="57124E86" w14:textId="77777777" w:rsidR="00B37C43" w:rsidRDefault="00B37C43" w:rsidP="00B37C43">
      <w:pPr>
        <w:pStyle w:val="af5"/>
        <w:ind w:firstLine="480"/>
      </w:pPr>
      <w:r>
        <w:rPr>
          <w:rFonts w:hint="eastAsia"/>
        </w:rPr>
        <w:t xml:space="preserve">        arrow2 = FancyArrowPatch((0, 0), (end_x, end_y), **arrow_props)</w:t>
      </w:r>
    </w:p>
    <w:p w14:paraId="745B3BE6" w14:textId="77777777" w:rsidR="00B37C43" w:rsidRDefault="00B37C43" w:rsidP="00B37C43">
      <w:pPr>
        <w:pStyle w:val="af5"/>
        <w:ind w:firstLine="480"/>
      </w:pPr>
      <w:r>
        <w:rPr>
          <w:rFonts w:hint="eastAsia"/>
        </w:rPr>
        <w:t xml:space="preserve">        ax.add_patch(arrow1)</w:t>
      </w:r>
    </w:p>
    <w:p w14:paraId="6B15E2DC" w14:textId="77777777" w:rsidR="00B37C43" w:rsidRDefault="00B37C43" w:rsidP="00B37C43">
      <w:pPr>
        <w:pStyle w:val="af5"/>
        <w:ind w:firstLine="480"/>
      </w:pPr>
      <w:r>
        <w:rPr>
          <w:rFonts w:hint="eastAsia"/>
        </w:rPr>
        <w:t xml:space="preserve">        ax.add_patch(arrow2)</w:t>
      </w:r>
    </w:p>
    <w:p w14:paraId="41ACF8F3" w14:textId="77777777" w:rsidR="00B37C43" w:rsidRDefault="00B37C43" w:rsidP="00B37C43">
      <w:pPr>
        <w:pStyle w:val="af5"/>
        <w:ind w:firstLine="480"/>
      </w:pPr>
      <w:r>
        <w:rPr>
          <w:rFonts w:hint="eastAsia"/>
        </w:rPr>
        <w:t xml:space="preserve">        # Add angle arc</w:t>
      </w:r>
    </w:p>
    <w:p w14:paraId="23D752D4" w14:textId="77777777" w:rsidR="00B37C43" w:rsidRDefault="00B37C43" w:rsidP="00B37C43">
      <w:pPr>
        <w:pStyle w:val="af5"/>
        <w:ind w:firstLine="480"/>
      </w:pPr>
      <w:r>
        <w:rPr>
          <w:rFonts w:hint="eastAsia"/>
        </w:rPr>
        <w:t xml:space="preserve">        arc = Arc((0, 0), 0.4, 0.4, theta1=0, theta2=angle_degrees, linewidth=0, facecolor='#b0d0e0', alpha=0.7)</w:t>
      </w:r>
    </w:p>
    <w:p w14:paraId="07658E00" w14:textId="77777777" w:rsidR="00B37C43" w:rsidRDefault="00B37C43" w:rsidP="00B37C43">
      <w:pPr>
        <w:pStyle w:val="af5"/>
        <w:ind w:firstLine="480"/>
      </w:pPr>
      <w:r>
        <w:rPr>
          <w:rFonts w:hint="eastAsia"/>
        </w:rPr>
        <w:t xml:space="preserve">        ax.add_patch(arc)</w:t>
      </w:r>
    </w:p>
    <w:p w14:paraId="051C9F0C" w14:textId="17BB4C29" w:rsidR="00B37C43" w:rsidRDefault="00B37C43" w:rsidP="00B37C43">
      <w:pPr>
        <w:pStyle w:val="af5"/>
        <w:ind w:firstLine="480"/>
      </w:pPr>
      <w:r>
        <w:rPr>
          <w:rFonts w:hint="eastAsia"/>
        </w:rPr>
        <w:t xml:space="preserve">    elif 90 &lt; angle_degrees &lt; 180:  # Obtuse angle</w:t>
      </w:r>
    </w:p>
    <w:p w14:paraId="360E436F" w14:textId="77777777" w:rsidR="00B37C43" w:rsidRDefault="00B37C43" w:rsidP="00B37C43">
      <w:pPr>
        <w:pStyle w:val="af5"/>
        <w:ind w:firstLine="480"/>
      </w:pPr>
      <w:r>
        <w:rPr>
          <w:rFonts w:hint="eastAsia"/>
        </w:rPr>
        <w:t xml:space="preserve">        # Horizontal right line</w:t>
      </w:r>
    </w:p>
    <w:p w14:paraId="5C3DDC61" w14:textId="77777777" w:rsidR="00B37C43" w:rsidRDefault="00B37C43" w:rsidP="00B37C43">
      <w:pPr>
        <w:pStyle w:val="af5"/>
        <w:ind w:firstLine="480"/>
      </w:pPr>
      <w:r>
        <w:rPr>
          <w:rFonts w:hint="eastAsia"/>
        </w:rPr>
        <w:t xml:space="preserve">        arrow1 = FancyArrowPatch((0, 0), (arrow_length, 0), **arrow_props)</w:t>
      </w:r>
    </w:p>
    <w:p w14:paraId="4C3C5406" w14:textId="77777777" w:rsidR="00B37C43" w:rsidRDefault="00B37C43" w:rsidP="00B37C43">
      <w:pPr>
        <w:pStyle w:val="af5"/>
        <w:ind w:firstLine="480"/>
      </w:pPr>
      <w:r>
        <w:rPr>
          <w:rFonts w:hint="eastAsia"/>
        </w:rPr>
        <w:t xml:space="preserve">        # Slanted line</w:t>
      </w:r>
    </w:p>
    <w:p w14:paraId="41703B67" w14:textId="77777777" w:rsidR="00B37C43" w:rsidRDefault="00B37C43" w:rsidP="00B37C43">
      <w:pPr>
        <w:pStyle w:val="af5"/>
        <w:ind w:firstLine="480"/>
      </w:pPr>
      <w:r>
        <w:rPr>
          <w:rFonts w:hint="eastAsia"/>
        </w:rPr>
        <w:t xml:space="preserve">        end_x = arrow_length * math.cos(angle_rad)</w:t>
      </w:r>
    </w:p>
    <w:p w14:paraId="09A3B45D" w14:textId="77777777" w:rsidR="00B37C43" w:rsidRDefault="00B37C43" w:rsidP="00B37C43">
      <w:pPr>
        <w:pStyle w:val="af5"/>
        <w:ind w:firstLine="480"/>
      </w:pPr>
      <w:r>
        <w:rPr>
          <w:rFonts w:hint="eastAsia"/>
        </w:rPr>
        <w:t xml:space="preserve">        end_y = arrow_length * math.sin(angle_rad)</w:t>
      </w:r>
    </w:p>
    <w:p w14:paraId="684B145F" w14:textId="77777777" w:rsidR="00B37C43" w:rsidRDefault="00B37C43" w:rsidP="00B37C43">
      <w:pPr>
        <w:pStyle w:val="af5"/>
        <w:ind w:firstLine="480"/>
      </w:pPr>
      <w:r>
        <w:rPr>
          <w:rFonts w:hint="eastAsia"/>
        </w:rPr>
        <w:t xml:space="preserve">        arrow2 = FancyArrowPatch((0, 0), (end_x, end_y), **arrow_props)</w:t>
      </w:r>
    </w:p>
    <w:p w14:paraId="23597062" w14:textId="77777777" w:rsidR="00B37C43" w:rsidRDefault="00B37C43" w:rsidP="00B37C43">
      <w:pPr>
        <w:pStyle w:val="af5"/>
        <w:ind w:firstLine="480"/>
      </w:pPr>
      <w:r>
        <w:rPr>
          <w:rFonts w:hint="eastAsia"/>
        </w:rPr>
        <w:t xml:space="preserve">        ax.add_patch(arrow1)</w:t>
      </w:r>
    </w:p>
    <w:p w14:paraId="39391A59" w14:textId="77777777" w:rsidR="00B37C43" w:rsidRDefault="00B37C43" w:rsidP="00B37C43">
      <w:pPr>
        <w:pStyle w:val="af5"/>
        <w:ind w:firstLine="480"/>
      </w:pPr>
      <w:r>
        <w:rPr>
          <w:rFonts w:hint="eastAsia"/>
        </w:rPr>
        <w:t xml:space="preserve">        ax.add_patch(arrow2)</w:t>
      </w:r>
    </w:p>
    <w:p w14:paraId="5EB48B64" w14:textId="77777777" w:rsidR="00B37C43" w:rsidRDefault="00B37C43" w:rsidP="00B37C43">
      <w:pPr>
        <w:pStyle w:val="af5"/>
        <w:ind w:firstLine="480"/>
      </w:pPr>
      <w:r>
        <w:rPr>
          <w:rFonts w:hint="eastAsia"/>
        </w:rPr>
        <w:t xml:space="preserve">        # Add angle arc</w:t>
      </w:r>
    </w:p>
    <w:p w14:paraId="4F546AF8" w14:textId="77777777" w:rsidR="00B37C43" w:rsidRDefault="00B37C43" w:rsidP="00B37C43">
      <w:pPr>
        <w:pStyle w:val="af5"/>
        <w:ind w:firstLine="480"/>
      </w:pPr>
      <w:r>
        <w:rPr>
          <w:rFonts w:hint="eastAsia"/>
        </w:rPr>
        <w:t xml:space="preserve">        arc = Arc((0, 0), 0.4, 0.4, theta1=0, theta2=angle_degrees, linewidth=0, facecolor='#b0d0e0', alpha=0.7)</w:t>
      </w:r>
    </w:p>
    <w:p w14:paraId="0B598513" w14:textId="77777777" w:rsidR="00B37C43" w:rsidRDefault="00B37C43" w:rsidP="00B37C43">
      <w:pPr>
        <w:pStyle w:val="af5"/>
        <w:ind w:firstLine="480"/>
      </w:pPr>
      <w:r>
        <w:rPr>
          <w:rFonts w:hint="eastAsia"/>
        </w:rPr>
        <w:t xml:space="preserve">        ax.add_patch(arc)</w:t>
      </w:r>
    </w:p>
    <w:p w14:paraId="3B8CA872" w14:textId="5E0545F4" w:rsidR="00B37C43" w:rsidRDefault="00B37C43" w:rsidP="00B37C43">
      <w:pPr>
        <w:pStyle w:val="af5"/>
        <w:ind w:firstLine="480"/>
      </w:pPr>
      <w:r>
        <w:rPr>
          <w:rFonts w:hint="eastAsia"/>
        </w:rPr>
        <w:t xml:space="preserve">    elif 180 &lt; angle_degrees &lt; 360:  # Reflex angle</w:t>
      </w:r>
    </w:p>
    <w:p w14:paraId="1E26F42F" w14:textId="77777777" w:rsidR="00B37C43" w:rsidRDefault="00B37C43" w:rsidP="00B37C43">
      <w:pPr>
        <w:pStyle w:val="af5"/>
        <w:ind w:firstLine="480"/>
      </w:pPr>
      <w:r>
        <w:rPr>
          <w:rFonts w:hint="eastAsia"/>
        </w:rPr>
        <w:t xml:space="preserve">        # Horizontal right line</w:t>
      </w:r>
    </w:p>
    <w:p w14:paraId="57726F96" w14:textId="77777777" w:rsidR="00B37C43" w:rsidRDefault="00B37C43" w:rsidP="00B37C43">
      <w:pPr>
        <w:pStyle w:val="af5"/>
        <w:ind w:firstLine="480"/>
      </w:pPr>
      <w:r>
        <w:rPr>
          <w:rFonts w:hint="eastAsia"/>
        </w:rPr>
        <w:t xml:space="preserve">        arrow1 = FancyArrowPatch((0, 0), (arrow_length, 0), **arrow_props)</w:t>
      </w:r>
    </w:p>
    <w:p w14:paraId="5C2FB664" w14:textId="77777777" w:rsidR="00B37C43" w:rsidRDefault="00B37C43" w:rsidP="00B37C43">
      <w:pPr>
        <w:pStyle w:val="af5"/>
        <w:ind w:firstLine="480"/>
      </w:pPr>
      <w:r>
        <w:rPr>
          <w:rFonts w:hint="eastAsia"/>
        </w:rPr>
        <w:t xml:space="preserve">        # Slanted line</w:t>
      </w:r>
    </w:p>
    <w:p w14:paraId="2D74FF8F" w14:textId="77777777" w:rsidR="00B37C43" w:rsidRDefault="00B37C43" w:rsidP="00B37C43">
      <w:pPr>
        <w:pStyle w:val="af5"/>
        <w:ind w:firstLine="480"/>
      </w:pPr>
      <w:r>
        <w:rPr>
          <w:rFonts w:hint="eastAsia"/>
        </w:rPr>
        <w:t xml:space="preserve">        end_x = arrow_length * math.cos(angle_rad)</w:t>
      </w:r>
    </w:p>
    <w:p w14:paraId="7C7CD3A2" w14:textId="77777777" w:rsidR="00B37C43" w:rsidRDefault="00B37C43" w:rsidP="00B37C43">
      <w:pPr>
        <w:pStyle w:val="af5"/>
        <w:ind w:firstLine="480"/>
      </w:pPr>
      <w:r>
        <w:rPr>
          <w:rFonts w:hint="eastAsia"/>
        </w:rPr>
        <w:t xml:space="preserve">        end_y = arrow_length * math.sin(angle_rad)</w:t>
      </w:r>
    </w:p>
    <w:p w14:paraId="5BCFE104" w14:textId="77777777" w:rsidR="00B37C43" w:rsidRDefault="00B37C43" w:rsidP="00B37C43">
      <w:pPr>
        <w:pStyle w:val="af5"/>
        <w:ind w:firstLine="480"/>
      </w:pPr>
      <w:r>
        <w:rPr>
          <w:rFonts w:hint="eastAsia"/>
        </w:rPr>
        <w:t xml:space="preserve">        arrow2 = FancyArrowPatch((0, 0), (end_x, end_y), **arrow_props)</w:t>
      </w:r>
    </w:p>
    <w:p w14:paraId="50F83756" w14:textId="77777777" w:rsidR="00B37C43" w:rsidRDefault="00B37C43" w:rsidP="00B37C43">
      <w:pPr>
        <w:pStyle w:val="af5"/>
        <w:ind w:firstLine="480"/>
      </w:pPr>
      <w:r>
        <w:rPr>
          <w:rFonts w:hint="eastAsia"/>
        </w:rPr>
        <w:t xml:space="preserve">        ax.add_patch(arrow1)</w:t>
      </w:r>
    </w:p>
    <w:p w14:paraId="5D6FB2C3" w14:textId="77777777" w:rsidR="00B37C43" w:rsidRDefault="00B37C43" w:rsidP="00B37C43">
      <w:pPr>
        <w:pStyle w:val="af5"/>
        <w:ind w:firstLine="480"/>
      </w:pPr>
      <w:r>
        <w:rPr>
          <w:rFonts w:hint="eastAsia"/>
        </w:rPr>
        <w:lastRenderedPageBreak/>
        <w:t xml:space="preserve">        ax.add_patch(arrow2)</w:t>
      </w:r>
    </w:p>
    <w:p w14:paraId="2129B87C" w14:textId="77777777" w:rsidR="00B37C43" w:rsidRDefault="00B37C43" w:rsidP="00B37C43">
      <w:pPr>
        <w:pStyle w:val="af5"/>
        <w:ind w:firstLine="480"/>
      </w:pPr>
      <w:r>
        <w:rPr>
          <w:rFonts w:hint="eastAsia"/>
        </w:rPr>
        <w:t xml:space="preserve">        # Add angle arc</w:t>
      </w:r>
    </w:p>
    <w:p w14:paraId="58973820" w14:textId="77777777" w:rsidR="00B37C43" w:rsidRDefault="00B37C43" w:rsidP="00B37C43">
      <w:pPr>
        <w:pStyle w:val="af5"/>
        <w:ind w:firstLine="480"/>
      </w:pPr>
      <w:r>
        <w:rPr>
          <w:rFonts w:hint="eastAsia"/>
        </w:rPr>
        <w:t xml:space="preserve">        arc = Arc((0, 0), 0.4, 0.4, theta1=0, theta2=angle_degrees, linewidth=0, facecolor='#b0d0e0', alpha=0.7)</w:t>
      </w:r>
    </w:p>
    <w:p w14:paraId="7A3A4173" w14:textId="77777777" w:rsidR="00B37C43" w:rsidRDefault="00B37C43" w:rsidP="00B37C43">
      <w:pPr>
        <w:pStyle w:val="af5"/>
        <w:ind w:firstLine="480"/>
      </w:pPr>
      <w:r>
        <w:rPr>
          <w:rFonts w:hint="eastAsia"/>
        </w:rPr>
        <w:t xml:space="preserve">        ax.add_patch(arc)</w:t>
      </w:r>
    </w:p>
    <w:p w14:paraId="47E23E17" w14:textId="0452DECE" w:rsidR="00B37C43" w:rsidRDefault="00B37C43" w:rsidP="00B37C43">
      <w:pPr>
        <w:pStyle w:val="af5"/>
        <w:ind w:firstLine="480"/>
      </w:pPr>
      <w:r>
        <w:rPr>
          <w:rFonts w:hint="eastAsia"/>
        </w:rPr>
        <w:t xml:space="preserve">    # Save image</w:t>
      </w:r>
    </w:p>
    <w:p w14:paraId="4D74C754" w14:textId="77777777" w:rsidR="00B37C43" w:rsidRDefault="00B37C43" w:rsidP="00B37C43">
      <w:pPr>
        <w:pStyle w:val="af5"/>
        <w:ind w:firstLine="480"/>
      </w:pPr>
      <w:r>
        <w:rPr>
          <w:rFonts w:hint="eastAsia"/>
        </w:rPr>
        <w:t xml:space="preserve">    plt.savefig(filename, dpi=dpi, bbox_inches='tight', transparent=False)</w:t>
      </w:r>
    </w:p>
    <w:p w14:paraId="6A5C4A58" w14:textId="77777777" w:rsidR="00B37C43" w:rsidRDefault="00B37C43" w:rsidP="00B37C43">
      <w:pPr>
        <w:pStyle w:val="af5"/>
        <w:ind w:firstLine="480"/>
      </w:pPr>
      <w:r>
        <w:rPr>
          <w:rFonts w:hint="eastAsia"/>
        </w:rPr>
        <w:t xml:space="preserve">    plt.close(fig)</w:t>
      </w:r>
    </w:p>
    <w:p w14:paraId="56A8F92D" w14:textId="27EDD6F5" w:rsidR="00B37C43" w:rsidRDefault="00B37C43" w:rsidP="00B37C43">
      <w:pPr>
        <w:pStyle w:val="af5"/>
        <w:ind w:firstLine="480"/>
      </w:pPr>
      <w:r>
        <w:rPr>
          <w:rFonts w:hint="eastAsia"/>
        </w:rPr>
        <w:t># Generate 36 angle images (0-350 degrees, every 10 degrees)</w:t>
      </w:r>
    </w:p>
    <w:p w14:paraId="2B6C0B04" w14:textId="77777777" w:rsidR="00B37C43" w:rsidRDefault="00B37C43" w:rsidP="00B37C43">
      <w:pPr>
        <w:pStyle w:val="af5"/>
        <w:ind w:firstLine="480"/>
      </w:pPr>
      <w:r>
        <w:rPr>
          <w:rFonts w:hint="eastAsia"/>
        </w:rPr>
        <w:t>for degree in range(0, 360, 10):</w:t>
      </w:r>
    </w:p>
    <w:p w14:paraId="6AEF5FDC" w14:textId="77777777" w:rsidR="00B37C43" w:rsidRDefault="00B37C43" w:rsidP="00B37C43">
      <w:pPr>
        <w:pStyle w:val="af5"/>
        <w:ind w:firstLine="480"/>
      </w:pPr>
      <w:r>
        <w:rPr>
          <w:rFonts w:hint="eastAsia"/>
        </w:rPr>
        <w:t xml:space="preserve">    filename = f"{output_dir}/angle_{degree}.png"</w:t>
      </w:r>
    </w:p>
    <w:p w14:paraId="7C3D58BB" w14:textId="77777777" w:rsidR="00B37C43" w:rsidRDefault="00B37C43" w:rsidP="00B37C43">
      <w:pPr>
        <w:pStyle w:val="af5"/>
        <w:ind w:firstLine="480"/>
      </w:pPr>
      <w:r>
        <w:rPr>
          <w:rFonts w:hint="eastAsia"/>
        </w:rPr>
        <w:t xml:space="preserve">    create_angle_image(degree, filename)</w:t>
      </w:r>
    </w:p>
    <w:p w14:paraId="312B1B07" w14:textId="77777777" w:rsidR="00B37C43" w:rsidRDefault="00B37C43" w:rsidP="00B37C43">
      <w:pPr>
        <w:pStyle w:val="af5"/>
        <w:ind w:firstLine="480"/>
      </w:pPr>
      <w:r>
        <w:rPr>
          <w:rFonts w:hint="eastAsia"/>
        </w:rPr>
        <w:t xml:space="preserve">    print(f"Generated {degree} degree angle image")</w:t>
      </w:r>
    </w:p>
    <w:p w14:paraId="5FBBC867" w14:textId="719D0DE6" w:rsidR="00B37C43" w:rsidRPr="006E3878" w:rsidRDefault="00B37C43" w:rsidP="00B37C43">
      <w:pPr>
        <w:pStyle w:val="af5"/>
        <w:ind w:firstLine="480"/>
      </w:pPr>
      <w:r>
        <w:rPr>
          <w:rFonts w:hint="eastAsia"/>
        </w:rPr>
        <w:t>print("\nAll angle images generated!")</w:t>
      </w:r>
    </w:p>
    <w:p w14:paraId="210975F3" w14:textId="4969DDC2" w:rsidR="00FA7A33" w:rsidRDefault="00FA7A33" w:rsidP="00FA7A33">
      <w:pPr>
        <w:pStyle w:val="6"/>
        <w:rPr>
          <w:rFonts w:hint="eastAsia"/>
        </w:rPr>
      </w:pPr>
      <w:r>
        <w:rPr>
          <w:rFonts w:hint="eastAsia"/>
        </w:rPr>
        <w:t>Note</w:t>
      </w:r>
    </w:p>
    <w:p w14:paraId="4F8D8246" w14:textId="54A0E813" w:rsidR="00B37C43" w:rsidRPr="006E3878" w:rsidRDefault="00B37C43" w:rsidP="00B37C43">
      <w:pPr>
        <w:pStyle w:val="af5"/>
        <w:ind w:firstLine="480"/>
      </w:pPr>
      <w:r w:rsidRPr="00B37C43">
        <w:rPr>
          <w:rFonts w:hint="eastAsia"/>
        </w:rPr>
        <w:t>For the task of generating 35 angle images from 0 to 360 degrees at 10-degree intervals, the AI was able to accomplish it effortlessly. Therefore, after reviewing and running this Python script, I made almost no modifications and directly applied the generated images in the program.</w:t>
      </w:r>
    </w:p>
    <w:sectPr w:rsidR="00B37C43" w:rsidRPr="006E38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C741C3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1F7A022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AE243ED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F1144306"/>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0D9A129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C724A4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93E9A80"/>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45A2E6B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1660ADCE"/>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5DD87B96"/>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3D941B7"/>
    <w:multiLevelType w:val="hybridMultilevel"/>
    <w:tmpl w:val="A17CB68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06454016"/>
    <w:multiLevelType w:val="multilevel"/>
    <w:tmpl w:val="3BC207A4"/>
    <w:lvl w:ilvl="0">
      <w:start w:val="1"/>
      <w:numFmt w:val="decimal"/>
      <w:suff w:val="space"/>
      <w:lvlText w:val="第%1章"/>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2" w15:restartNumberingAfterBreak="0">
    <w:nsid w:val="1BDD2DA3"/>
    <w:multiLevelType w:val="hybridMultilevel"/>
    <w:tmpl w:val="F8568AE2"/>
    <w:lvl w:ilvl="0" w:tplc="03BED30C">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3" w15:restartNumberingAfterBreak="0">
    <w:nsid w:val="2D1B1CA0"/>
    <w:multiLevelType w:val="hybridMultilevel"/>
    <w:tmpl w:val="CCD0F6B8"/>
    <w:lvl w:ilvl="0" w:tplc="39FA9AD6">
      <w:start w:val="1"/>
      <w:numFmt w:val="decimal"/>
      <w:lvlText w:val="%1."/>
      <w:lvlJc w:val="left"/>
      <w:pPr>
        <w:ind w:left="960" w:hanging="360"/>
      </w:pPr>
      <w:rPr>
        <w:rFonts w:hint="default"/>
      </w:rPr>
    </w:lvl>
    <w:lvl w:ilvl="1" w:tplc="04090019" w:tentative="1">
      <w:start w:val="1"/>
      <w:numFmt w:val="lowerLetter"/>
      <w:lvlText w:val="%2)"/>
      <w:lvlJc w:val="left"/>
      <w:pPr>
        <w:ind w:left="1480" w:hanging="440"/>
      </w:pPr>
    </w:lvl>
    <w:lvl w:ilvl="2" w:tplc="0409001B" w:tentative="1">
      <w:start w:val="1"/>
      <w:numFmt w:val="lowerRoman"/>
      <w:lvlText w:val="%3."/>
      <w:lvlJc w:val="right"/>
      <w:pPr>
        <w:ind w:left="1920" w:hanging="440"/>
      </w:pPr>
    </w:lvl>
    <w:lvl w:ilvl="3" w:tplc="0409000F" w:tentative="1">
      <w:start w:val="1"/>
      <w:numFmt w:val="decimal"/>
      <w:lvlText w:val="%4."/>
      <w:lvlJc w:val="left"/>
      <w:pPr>
        <w:ind w:left="2360" w:hanging="440"/>
      </w:pPr>
    </w:lvl>
    <w:lvl w:ilvl="4" w:tplc="04090019" w:tentative="1">
      <w:start w:val="1"/>
      <w:numFmt w:val="lowerLetter"/>
      <w:lvlText w:val="%5)"/>
      <w:lvlJc w:val="left"/>
      <w:pPr>
        <w:ind w:left="2800" w:hanging="440"/>
      </w:pPr>
    </w:lvl>
    <w:lvl w:ilvl="5" w:tplc="0409001B" w:tentative="1">
      <w:start w:val="1"/>
      <w:numFmt w:val="lowerRoman"/>
      <w:lvlText w:val="%6."/>
      <w:lvlJc w:val="right"/>
      <w:pPr>
        <w:ind w:left="3240" w:hanging="440"/>
      </w:pPr>
    </w:lvl>
    <w:lvl w:ilvl="6" w:tplc="0409000F" w:tentative="1">
      <w:start w:val="1"/>
      <w:numFmt w:val="decimal"/>
      <w:lvlText w:val="%7."/>
      <w:lvlJc w:val="left"/>
      <w:pPr>
        <w:ind w:left="3680" w:hanging="440"/>
      </w:pPr>
    </w:lvl>
    <w:lvl w:ilvl="7" w:tplc="04090019" w:tentative="1">
      <w:start w:val="1"/>
      <w:numFmt w:val="lowerLetter"/>
      <w:lvlText w:val="%8)"/>
      <w:lvlJc w:val="left"/>
      <w:pPr>
        <w:ind w:left="4120" w:hanging="440"/>
      </w:pPr>
    </w:lvl>
    <w:lvl w:ilvl="8" w:tplc="0409001B" w:tentative="1">
      <w:start w:val="1"/>
      <w:numFmt w:val="lowerRoman"/>
      <w:lvlText w:val="%9."/>
      <w:lvlJc w:val="right"/>
      <w:pPr>
        <w:ind w:left="4560" w:hanging="440"/>
      </w:pPr>
    </w:lvl>
  </w:abstractNum>
  <w:abstractNum w:abstractNumId="14" w15:restartNumberingAfterBreak="0">
    <w:nsid w:val="377F361A"/>
    <w:multiLevelType w:val="hybridMultilevel"/>
    <w:tmpl w:val="99B09992"/>
    <w:lvl w:ilvl="0" w:tplc="A7644A5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5" w15:restartNumberingAfterBreak="0">
    <w:nsid w:val="3F1122C6"/>
    <w:multiLevelType w:val="hybridMultilevel"/>
    <w:tmpl w:val="1E34067E"/>
    <w:lvl w:ilvl="0" w:tplc="B5284830">
      <w:start w:val="1"/>
      <w:numFmt w:val="decimal"/>
      <w:lvlText w:val="&lt;%1&gt;"/>
      <w:lvlJc w:val="left"/>
      <w:pPr>
        <w:ind w:left="920" w:hanging="440"/>
      </w:pPr>
      <w:rPr>
        <w:rFonts w:hint="eastAsia"/>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6" w15:restartNumberingAfterBreak="0">
    <w:nsid w:val="52752BCD"/>
    <w:multiLevelType w:val="hybridMultilevel"/>
    <w:tmpl w:val="28F48FF0"/>
    <w:lvl w:ilvl="0" w:tplc="0409000F">
      <w:start w:val="1"/>
      <w:numFmt w:val="decimal"/>
      <w:lvlText w:val="%1."/>
      <w:lvlJc w:val="left"/>
      <w:pPr>
        <w:ind w:left="1042" w:hanging="440"/>
      </w:pPr>
    </w:lvl>
    <w:lvl w:ilvl="1" w:tplc="04090019" w:tentative="1">
      <w:start w:val="1"/>
      <w:numFmt w:val="lowerLetter"/>
      <w:lvlText w:val="%2)"/>
      <w:lvlJc w:val="left"/>
      <w:pPr>
        <w:ind w:left="1482" w:hanging="440"/>
      </w:pPr>
    </w:lvl>
    <w:lvl w:ilvl="2" w:tplc="0409001B" w:tentative="1">
      <w:start w:val="1"/>
      <w:numFmt w:val="lowerRoman"/>
      <w:lvlText w:val="%3."/>
      <w:lvlJc w:val="right"/>
      <w:pPr>
        <w:ind w:left="1922" w:hanging="440"/>
      </w:pPr>
    </w:lvl>
    <w:lvl w:ilvl="3" w:tplc="0409000F" w:tentative="1">
      <w:start w:val="1"/>
      <w:numFmt w:val="decimal"/>
      <w:lvlText w:val="%4."/>
      <w:lvlJc w:val="left"/>
      <w:pPr>
        <w:ind w:left="2362" w:hanging="440"/>
      </w:pPr>
    </w:lvl>
    <w:lvl w:ilvl="4" w:tplc="04090019" w:tentative="1">
      <w:start w:val="1"/>
      <w:numFmt w:val="lowerLetter"/>
      <w:lvlText w:val="%5)"/>
      <w:lvlJc w:val="left"/>
      <w:pPr>
        <w:ind w:left="2802" w:hanging="440"/>
      </w:pPr>
    </w:lvl>
    <w:lvl w:ilvl="5" w:tplc="0409001B" w:tentative="1">
      <w:start w:val="1"/>
      <w:numFmt w:val="lowerRoman"/>
      <w:lvlText w:val="%6."/>
      <w:lvlJc w:val="right"/>
      <w:pPr>
        <w:ind w:left="3242" w:hanging="440"/>
      </w:pPr>
    </w:lvl>
    <w:lvl w:ilvl="6" w:tplc="0409000F" w:tentative="1">
      <w:start w:val="1"/>
      <w:numFmt w:val="decimal"/>
      <w:lvlText w:val="%7."/>
      <w:lvlJc w:val="left"/>
      <w:pPr>
        <w:ind w:left="3682" w:hanging="440"/>
      </w:pPr>
    </w:lvl>
    <w:lvl w:ilvl="7" w:tplc="04090019" w:tentative="1">
      <w:start w:val="1"/>
      <w:numFmt w:val="lowerLetter"/>
      <w:lvlText w:val="%8)"/>
      <w:lvlJc w:val="left"/>
      <w:pPr>
        <w:ind w:left="4122" w:hanging="440"/>
      </w:pPr>
    </w:lvl>
    <w:lvl w:ilvl="8" w:tplc="0409001B" w:tentative="1">
      <w:start w:val="1"/>
      <w:numFmt w:val="lowerRoman"/>
      <w:lvlText w:val="%9."/>
      <w:lvlJc w:val="right"/>
      <w:pPr>
        <w:ind w:left="4562" w:hanging="440"/>
      </w:pPr>
    </w:lvl>
  </w:abstractNum>
  <w:abstractNum w:abstractNumId="17" w15:restartNumberingAfterBreak="0">
    <w:nsid w:val="581329C4"/>
    <w:multiLevelType w:val="hybridMultilevel"/>
    <w:tmpl w:val="D542D236"/>
    <w:lvl w:ilvl="0" w:tplc="021C264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8" w15:restartNumberingAfterBreak="0">
    <w:nsid w:val="61BA643A"/>
    <w:multiLevelType w:val="hybridMultilevel"/>
    <w:tmpl w:val="ACF4BA20"/>
    <w:lvl w:ilvl="0" w:tplc="F3104EFC">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36A2C51"/>
    <w:multiLevelType w:val="multilevel"/>
    <w:tmpl w:val="DAE4F6EA"/>
    <w:lvl w:ilvl="0">
      <w:start w:val="1"/>
      <w:numFmt w:val="decimal"/>
      <w:suff w:val="space"/>
      <w:lvlText w:val="第%1章"/>
      <w:lvlJc w:val="left"/>
      <w:pPr>
        <w:ind w:left="420" w:firstLine="0"/>
      </w:pPr>
      <w:rPr>
        <w:rFonts w:hint="eastAsia"/>
      </w:rPr>
    </w:lvl>
    <w:lvl w:ilvl="1">
      <w:start w:val="1"/>
      <w:numFmt w:val="decimal"/>
      <w:isLgl/>
      <w:suff w:val="space"/>
      <w:lvlText w:val="%1.%2."/>
      <w:lvlJc w:val="left"/>
      <w:pPr>
        <w:ind w:left="420" w:firstLine="0"/>
      </w:pPr>
      <w:rPr>
        <w:rFonts w:hint="eastAsia"/>
      </w:rPr>
    </w:lvl>
    <w:lvl w:ilvl="2">
      <w:start w:val="1"/>
      <w:numFmt w:val="decimal"/>
      <w:isLgl/>
      <w:suff w:val="space"/>
      <w:lvlText w:val="%1.%2.%3."/>
      <w:lvlJc w:val="left"/>
      <w:pPr>
        <w:ind w:left="420" w:firstLine="0"/>
      </w:pPr>
      <w:rPr>
        <w:rFonts w:hint="eastAsia"/>
      </w:rPr>
    </w:lvl>
    <w:lvl w:ilvl="3">
      <w:start w:val="1"/>
      <w:numFmt w:val="decimal"/>
      <w:isLgl/>
      <w:suff w:val="space"/>
      <w:lvlText w:val="%1.%2.%3.%4."/>
      <w:lvlJc w:val="left"/>
      <w:pPr>
        <w:ind w:left="420" w:firstLine="0"/>
      </w:pPr>
      <w:rPr>
        <w:rFonts w:hint="eastAsia"/>
      </w:rPr>
    </w:lvl>
    <w:lvl w:ilvl="4">
      <w:start w:val="1"/>
      <w:numFmt w:val="decimal"/>
      <w:suff w:val="space"/>
      <w:lvlText w:val="%1.%2.%3.%4.%5."/>
      <w:lvlJc w:val="left"/>
      <w:pPr>
        <w:ind w:left="420" w:firstLine="0"/>
      </w:pPr>
      <w:rPr>
        <w:rFonts w:hint="eastAsia"/>
      </w:rPr>
    </w:lvl>
    <w:lvl w:ilvl="5">
      <w:start w:val="1"/>
      <w:numFmt w:val="decimal"/>
      <w:lvlText w:val="%1.%2.%3.%4.%5.%6."/>
      <w:lvlJc w:val="left"/>
      <w:pPr>
        <w:ind w:left="420" w:firstLine="0"/>
      </w:pPr>
      <w:rPr>
        <w:rFonts w:hint="eastAsia"/>
      </w:rPr>
    </w:lvl>
    <w:lvl w:ilvl="6">
      <w:start w:val="1"/>
      <w:numFmt w:val="decimal"/>
      <w:lvlText w:val="%1.%2.%3.%4.%5.%6.%7."/>
      <w:lvlJc w:val="left"/>
      <w:pPr>
        <w:ind w:left="420" w:firstLine="0"/>
      </w:pPr>
      <w:rPr>
        <w:rFonts w:hint="eastAsia"/>
      </w:rPr>
    </w:lvl>
    <w:lvl w:ilvl="7">
      <w:start w:val="1"/>
      <w:numFmt w:val="decimal"/>
      <w:lvlText w:val="%1.%2.%3.%4.%5.%6.%7.%8."/>
      <w:lvlJc w:val="left"/>
      <w:pPr>
        <w:ind w:left="420" w:firstLine="0"/>
      </w:pPr>
      <w:rPr>
        <w:rFonts w:hint="eastAsia"/>
      </w:rPr>
    </w:lvl>
    <w:lvl w:ilvl="8">
      <w:start w:val="1"/>
      <w:numFmt w:val="decimal"/>
      <w:lvlText w:val="%1.%2.%3.%4.%5.%6.%7.%8.%9."/>
      <w:lvlJc w:val="left"/>
      <w:pPr>
        <w:ind w:left="420" w:firstLine="0"/>
      </w:pPr>
      <w:rPr>
        <w:rFonts w:hint="eastAsia"/>
      </w:rPr>
    </w:lvl>
  </w:abstractNum>
  <w:abstractNum w:abstractNumId="20" w15:restartNumberingAfterBreak="0">
    <w:nsid w:val="65C90C58"/>
    <w:multiLevelType w:val="hybridMultilevel"/>
    <w:tmpl w:val="6BCE18D6"/>
    <w:lvl w:ilvl="0" w:tplc="B5284830">
      <w:start w:val="1"/>
      <w:numFmt w:val="decimal"/>
      <w:lvlText w:val="&lt;%1&gt;"/>
      <w:lvlJc w:val="left"/>
      <w:pPr>
        <w:ind w:left="1043" w:hanging="440"/>
      </w:pPr>
      <w:rPr>
        <w:rFonts w:hint="eastAsia"/>
      </w:rPr>
    </w:lvl>
    <w:lvl w:ilvl="1" w:tplc="04090019" w:tentative="1">
      <w:start w:val="1"/>
      <w:numFmt w:val="lowerLetter"/>
      <w:lvlText w:val="%2)"/>
      <w:lvlJc w:val="left"/>
      <w:pPr>
        <w:ind w:left="1483" w:hanging="440"/>
      </w:pPr>
    </w:lvl>
    <w:lvl w:ilvl="2" w:tplc="0409001B" w:tentative="1">
      <w:start w:val="1"/>
      <w:numFmt w:val="lowerRoman"/>
      <w:lvlText w:val="%3."/>
      <w:lvlJc w:val="right"/>
      <w:pPr>
        <w:ind w:left="1923" w:hanging="440"/>
      </w:pPr>
    </w:lvl>
    <w:lvl w:ilvl="3" w:tplc="0409000F" w:tentative="1">
      <w:start w:val="1"/>
      <w:numFmt w:val="decimal"/>
      <w:lvlText w:val="%4."/>
      <w:lvlJc w:val="left"/>
      <w:pPr>
        <w:ind w:left="2363" w:hanging="440"/>
      </w:pPr>
    </w:lvl>
    <w:lvl w:ilvl="4" w:tplc="04090019" w:tentative="1">
      <w:start w:val="1"/>
      <w:numFmt w:val="lowerLetter"/>
      <w:lvlText w:val="%5)"/>
      <w:lvlJc w:val="left"/>
      <w:pPr>
        <w:ind w:left="2803" w:hanging="440"/>
      </w:pPr>
    </w:lvl>
    <w:lvl w:ilvl="5" w:tplc="0409001B" w:tentative="1">
      <w:start w:val="1"/>
      <w:numFmt w:val="lowerRoman"/>
      <w:lvlText w:val="%6."/>
      <w:lvlJc w:val="right"/>
      <w:pPr>
        <w:ind w:left="3243" w:hanging="440"/>
      </w:pPr>
    </w:lvl>
    <w:lvl w:ilvl="6" w:tplc="0409000F" w:tentative="1">
      <w:start w:val="1"/>
      <w:numFmt w:val="decimal"/>
      <w:lvlText w:val="%7."/>
      <w:lvlJc w:val="left"/>
      <w:pPr>
        <w:ind w:left="3683" w:hanging="440"/>
      </w:pPr>
    </w:lvl>
    <w:lvl w:ilvl="7" w:tplc="04090019" w:tentative="1">
      <w:start w:val="1"/>
      <w:numFmt w:val="lowerLetter"/>
      <w:lvlText w:val="%8)"/>
      <w:lvlJc w:val="left"/>
      <w:pPr>
        <w:ind w:left="4123" w:hanging="440"/>
      </w:pPr>
    </w:lvl>
    <w:lvl w:ilvl="8" w:tplc="0409001B" w:tentative="1">
      <w:start w:val="1"/>
      <w:numFmt w:val="lowerRoman"/>
      <w:lvlText w:val="%9."/>
      <w:lvlJc w:val="right"/>
      <w:pPr>
        <w:ind w:left="4563" w:hanging="440"/>
      </w:pPr>
    </w:lvl>
  </w:abstractNum>
  <w:abstractNum w:abstractNumId="21" w15:restartNumberingAfterBreak="0">
    <w:nsid w:val="675B678F"/>
    <w:multiLevelType w:val="multilevel"/>
    <w:tmpl w:val="4C8E5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D70729"/>
    <w:multiLevelType w:val="hybridMultilevel"/>
    <w:tmpl w:val="E43EE530"/>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3" w15:restartNumberingAfterBreak="0">
    <w:nsid w:val="7169112A"/>
    <w:multiLevelType w:val="multilevel"/>
    <w:tmpl w:val="68785258"/>
    <w:lvl w:ilvl="0">
      <w:start w:val="1"/>
      <w:numFmt w:val="decimal"/>
      <w:pStyle w:val="1"/>
      <w:suff w:val="space"/>
      <w:lvlText w:val="%1."/>
      <w:lvlJc w:val="left"/>
      <w:pPr>
        <w:ind w:left="0" w:firstLine="0"/>
      </w:pPr>
      <w:rPr>
        <w:rFonts w:hint="eastAsia"/>
      </w:rPr>
    </w:lvl>
    <w:lvl w:ilvl="1">
      <w:start w:val="1"/>
      <w:numFmt w:val="decimal"/>
      <w:pStyle w:val="2"/>
      <w:isLgl/>
      <w:suff w:val="space"/>
      <w:lvlText w:val="%1.%2."/>
      <w:lvlJc w:val="left"/>
      <w:pPr>
        <w:ind w:left="0" w:firstLine="0"/>
      </w:pPr>
      <w:rPr>
        <w:rFonts w:ascii="黑体" w:eastAsia="黑体" w:hAnsi="黑体" w:hint="eastAsia"/>
        <w:b/>
        <w:bCs/>
      </w:rPr>
    </w:lvl>
    <w:lvl w:ilvl="2">
      <w:start w:val="1"/>
      <w:numFmt w:val="decimal"/>
      <w:pStyle w:val="3"/>
      <w:isLgl/>
      <w:suff w:val="space"/>
      <w:lvlText w:val="%1.%2.%3."/>
      <w:lvlJc w:val="left"/>
      <w:pPr>
        <w:ind w:left="0" w:firstLine="0"/>
      </w:pPr>
      <w:rPr>
        <w:rFonts w:ascii="黑体" w:eastAsia="黑体" w:hAnsi="黑体" w:hint="eastAsia"/>
      </w:rPr>
    </w:lvl>
    <w:lvl w:ilvl="3">
      <w:start w:val="1"/>
      <w:numFmt w:val="decimal"/>
      <w:pStyle w:val="4"/>
      <w:isLgl/>
      <w:suff w:val="space"/>
      <w:lvlText w:val="%1.%2.%3.%4."/>
      <w:lvlJc w:val="left"/>
      <w:pPr>
        <w:ind w:left="0" w:firstLine="0"/>
      </w:pPr>
      <w:rPr>
        <w:rFonts w:ascii="黑体" w:eastAsia="黑体" w:hAnsi="黑体" w:hint="eastAsia"/>
      </w:rPr>
    </w:lvl>
    <w:lvl w:ilvl="4">
      <w:start w:val="1"/>
      <w:numFmt w:val="decimal"/>
      <w:pStyle w:val="5"/>
      <w:suff w:val="space"/>
      <w:lvlText w:val="%1.%2.%3.%4.%5."/>
      <w:lvlJc w:val="left"/>
      <w:pPr>
        <w:ind w:left="0" w:firstLine="0"/>
      </w:pPr>
      <w:rPr>
        <w:rFonts w:ascii="黑体" w:eastAsia="黑体" w:hAnsi="黑体"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4" w15:restartNumberingAfterBreak="0">
    <w:nsid w:val="77107259"/>
    <w:multiLevelType w:val="hybridMultilevel"/>
    <w:tmpl w:val="FDBEFE70"/>
    <w:lvl w:ilvl="0" w:tplc="0409000F">
      <w:start w:val="1"/>
      <w:numFmt w:val="decimal"/>
      <w:lvlText w:val="%1."/>
      <w:lvlJc w:val="left"/>
      <w:pPr>
        <w:ind w:left="1042" w:hanging="440"/>
      </w:pPr>
    </w:lvl>
    <w:lvl w:ilvl="1" w:tplc="04090019" w:tentative="1">
      <w:start w:val="1"/>
      <w:numFmt w:val="lowerLetter"/>
      <w:lvlText w:val="%2)"/>
      <w:lvlJc w:val="left"/>
      <w:pPr>
        <w:ind w:left="1482" w:hanging="440"/>
      </w:pPr>
    </w:lvl>
    <w:lvl w:ilvl="2" w:tplc="0409001B" w:tentative="1">
      <w:start w:val="1"/>
      <w:numFmt w:val="lowerRoman"/>
      <w:lvlText w:val="%3."/>
      <w:lvlJc w:val="right"/>
      <w:pPr>
        <w:ind w:left="1922" w:hanging="440"/>
      </w:pPr>
    </w:lvl>
    <w:lvl w:ilvl="3" w:tplc="0409000F" w:tentative="1">
      <w:start w:val="1"/>
      <w:numFmt w:val="decimal"/>
      <w:lvlText w:val="%4."/>
      <w:lvlJc w:val="left"/>
      <w:pPr>
        <w:ind w:left="2362" w:hanging="440"/>
      </w:pPr>
    </w:lvl>
    <w:lvl w:ilvl="4" w:tplc="04090019" w:tentative="1">
      <w:start w:val="1"/>
      <w:numFmt w:val="lowerLetter"/>
      <w:lvlText w:val="%5)"/>
      <w:lvlJc w:val="left"/>
      <w:pPr>
        <w:ind w:left="2802" w:hanging="440"/>
      </w:pPr>
    </w:lvl>
    <w:lvl w:ilvl="5" w:tplc="0409001B" w:tentative="1">
      <w:start w:val="1"/>
      <w:numFmt w:val="lowerRoman"/>
      <w:lvlText w:val="%6."/>
      <w:lvlJc w:val="right"/>
      <w:pPr>
        <w:ind w:left="3242" w:hanging="440"/>
      </w:pPr>
    </w:lvl>
    <w:lvl w:ilvl="6" w:tplc="0409000F" w:tentative="1">
      <w:start w:val="1"/>
      <w:numFmt w:val="decimal"/>
      <w:lvlText w:val="%7."/>
      <w:lvlJc w:val="left"/>
      <w:pPr>
        <w:ind w:left="3682" w:hanging="440"/>
      </w:pPr>
    </w:lvl>
    <w:lvl w:ilvl="7" w:tplc="04090019" w:tentative="1">
      <w:start w:val="1"/>
      <w:numFmt w:val="lowerLetter"/>
      <w:lvlText w:val="%8)"/>
      <w:lvlJc w:val="left"/>
      <w:pPr>
        <w:ind w:left="4122" w:hanging="440"/>
      </w:pPr>
    </w:lvl>
    <w:lvl w:ilvl="8" w:tplc="0409001B" w:tentative="1">
      <w:start w:val="1"/>
      <w:numFmt w:val="lowerRoman"/>
      <w:lvlText w:val="%9."/>
      <w:lvlJc w:val="right"/>
      <w:pPr>
        <w:ind w:left="4562" w:hanging="440"/>
      </w:pPr>
    </w:lvl>
  </w:abstractNum>
  <w:abstractNum w:abstractNumId="25" w15:restartNumberingAfterBreak="0">
    <w:nsid w:val="79A45FCC"/>
    <w:multiLevelType w:val="hybridMultilevel"/>
    <w:tmpl w:val="4AE6DE64"/>
    <w:lvl w:ilvl="0" w:tplc="8E1E7F60">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6" w15:restartNumberingAfterBreak="0">
    <w:nsid w:val="7F3901B1"/>
    <w:multiLevelType w:val="hybridMultilevel"/>
    <w:tmpl w:val="12687BB6"/>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669140895">
    <w:abstractNumId w:val="19"/>
  </w:num>
  <w:num w:numId="2" w16cid:durableId="476000561">
    <w:abstractNumId w:val="11"/>
  </w:num>
  <w:num w:numId="3" w16cid:durableId="749615502">
    <w:abstractNumId w:val="9"/>
  </w:num>
  <w:num w:numId="4" w16cid:durableId="901873246">
    <w:abstractNumId w:val="8"/>
  </w:num>
  <w:num w:numId="5" w16cid:durableId="699404492">
    <w:abstractNumId w:val="7"/>
  </w:num>
  <w:num w:numId="6" w16cid:durableId="93476744">
    <w:abstractNumId w:val="6"/>
  </w:num>
  <w:num w:numId="7" w16cid:durableId="412892282">
    <w:abstractNumId w:val="5"/>
  </w:num>
  <w:num w:numId="8" w16cid:durableId="1768111916">
    <w:abstractNumId w:val="4"/>
  </w:num>
  <w:num w:numId="9" w16cid:durableId="703364129">
    <w:abstractNumId w:val="3"/>
  </w:num>
  <w:num w:numId="10" w16cid:durableId="730419785">
    <w:abstractNumId w:val="2"/>
  </w:num>
  <w:num w:numId="11" w16cid:durableId="1632401063">
    <w:abstractNumId w:val="1"/>
  </w:num>
  <w:num w:numId="12" w16cid:durableId="1514758716">
    <w:abstractNumId w:val="0"/>
  </w:num>
  <w:num w:numId="13" w16cid:durableId="2109498539">
    <w:abstractNumId w:val="23"/>
  </w:num>
  <w:num w:numId="14" w16cid:durableId="186528520">
    <w:abstractNumId w:val="10"/>
  </w:num>
  <w:num w:numId="15" w16cid:durableId="1762947298">
    <w:abstractNumId w:val="18"/>
  </w:num>
  <w:num w:numId="16" w16cid:durableId="1570386929">
    <w:abstractNumId w:val="25"/>
  </w:num>
  <w:num w:numId="17" w16cid:durableId="4402990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85501940">
    <w:abstractNumId w:val="13"/>
  </w:num>
  <w:num w:numId="19" w16cid:durableId="2052028263">
    <w:abstractNumId w:val="24"/>
  </w:num>
  <w:num w:numId="20" w16cid:durableId="1778941575">
    <w:abstractNumId w:val="14"/>
  </w:num>
  <w:num w:numId="21" w16cid:durableId="1399940862">
    <w:abstractNumId w:val="22"/>
  </w:num>
  <w:num w:numId="22" w16cid:durableId="1068334790">
    <w:abstractNumId w:val="16"/>
  </w:num>
  <w:num w:numId="23" w16cid:durableId="1424647391">
    <w:abstractNumId w:val="26"/>
  </w:num>
  <w:num w:numId="24" w16cid:durableId="1724065301">
    <w:abstractNumId w:val="21"/>
  </w:num>
  <w:num w:numId="25" w16cid:durableId="1386225153">
    <w:abstractNumId w:val="15"/>
  </w:num>
  <w:num w:numId="26" w16cid:durableId="1281297221">
    <w:abstractNumId w:val="12"/>
  </w:num>
  <w:num w:numId="27" w16cid:durableId="2094739004">
    <w:abstractNumId w:val="20"/>
  </w:num>
  <w:num w:numId="28" w16cid:durableId="43151568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bordersDoNotSurroundHeader/>
  <w:bordersDoNotSurroundFooter/>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FE7"/>
    <w:rsid w:val="000129D1"/>
    <w:rsid w:val="00014AAB"/>
    <w:rsid w:val="0004257B"/>
    <w:rsid w:val="00043824"/>
    <w:rsid w:val="00045933"/>
    <w:rsid w:val="00045A5F"/>
    <w:rsid w:val="00053C1D"/>
    <w:rsid w:val="000623FB"/>
    <w:rsid w:val="00063B1D"/>
    <w:rsid w:val="00071C6C"/>
    <w:rsid w:val="00075019"/>
    <w:rsid w:val="00075EAB"/>
    <w:rsid w:val="0008474C"/>
    <w:rsid w:val="00093A11"/>
    <w:rsid w:val="00096BA1"/>
    <w:rsid w:val="000B19CC"/>
    <w:rsid w:val="000C4642"/>
    <w:rsid w:val="000D73B6"/>
    <w:rsid w:val="000E0C10"/>
    <w:rsid w:val="000E4B65"/>
    <w:rsid w:val="000E5ECD"/>
    <w:rsid w:val="000F45C0"/>
    <w:rsid w:val="001004A2"/>
    <w:rsid w:val="00104A0E"/>
    <w:rsid w:val="001127BF"/>
    <w:rsid w:val="00114430"/>
    <w:rsid w:val="001151CB"/>
    <w:rsid w:val="00121C51"/>
    <w:rsid w:val="001318C5"/>
    <w:rsid w:val="00134FFA"/>
    <w:rsid w:val="00137ADE"/>
    <w:rsid w:val="0014483F"/>
    <w:rsid w:val="00155B41"/>
    <w:rsid w:val="00160047"/>
    <w:rsid w:val="00162EB3"/>
    <w:rsid w:val="0016481E"/>
    <w:rsid w:val="0017144D"/>
    <w:rsid w:val="00176473"/>
    <w:rsid w:val="0018175B"/>
    <w:rsid w:val="001916E8"/>
    <w:rsid w:val="00194537"/>
    <w:rsid w:val="001B1632"/>
    <w:rsid w:val="001B69B2"/>
    <w:rsid w:val="001C2240"/>
    <w:rsid w:val="001D21B8"/>
    <w:rsid w:val="00216303"/>
    <w:rsid w:val="002169D5"/>
    <w:rsid w:val="00233A20"/>
    <w:rsid w:val="00250BEE"/>
    <w:rsid w:val="00260B5E"/>
    <w:rsid w:val="00264674"/>
    <w:rsid w:val="002729F3"/>
    <w:rsid w:val="00272FE9"/>
    <w:rsid w:val="002746A0"/>
    <w:rsid w:val="00282D37"/>
    <w:rsid w:val="00287F25"/>
    <w:rsid w:val="002A1DA8"/>
    <w:rsid w:val="002B446C"/>
    <w:rsid w:val="002B5E2A"/>
    <w:rsid w:val="002B6922"/>
    <w:rsid w:val="002D3773"/>
    <w:rsid w:val="002D7E64"/>
    <w:rsid w:val="0030672E"/>
    <w:rsid w:val="0032319D"/>
    <w:rsid w:val="00327240"/>
    <w:rsid w:val="00347632"/>
    <w:rsid w:val="003514D6"/>
    <w:rsid w:val="00354A4E"/>
    <w:rsid w:val="003561BD"/>
    <w:rsid w:val="00362516"/>
    <w:rsid w:val="00366A8E"/>
    <w:rsid w:val="0037342C"/>
    <w:rsid w:val="00390BAE"/>
    <w:rsid w:val="003B4AE5"/>
    <w:rsid w:val="003C45F9"/>
    <w:rsid w:val="003D3DC4"/>
    <w:rsid w:val="003E5266"/>
    <w:rsid w:val="003E5368"/>
    <w:rsid w:val="003E6931"/>
    <w:rsid w:val="003F7EEC"/>
    <w:rsid w:val="00401313"/>
    <w:rsid w:val="00404D13"/>
    <w:rsid w:val="0040728F"/>
    <w:rsid w:val="00412E22"/>
    <w:rsid w:val="00426D1C"/>
    <w:rsid w:val="00430382"/>
    <w:rsid w:val="004373F5"/>
    <w:rsid w:val="00451999"/>
    <w:rsid w:val="00463E89"/>
    <w:rsid w:val="00483651"/>
    <w:rsid w:val="0048742C"/>
    <w:rsid w:val="004909FC"/>
    <w:rsid w:val="004A07C8"/>
    <w:rsid w:val="004A09AE"/>
    <w:rsid w:val="004A49E7"/>
    <w:rsid w:val="004A58E1"/>
    <w:rsid w:val="004A6F95"/>
    <w:rsid w:val="004B673B"/>
    <w:rsid w:val="004C252B"/>
    <w:rsid w:val="004C7155"/>
    <w:rsid w:val="004D0A0D"/>
    <w:rsid w:val="004D773E"/>
    <w:rsid w:val="004E4EE4"/>
    <w:rsid w:val="004F6A13"/>
    <w:rsid w:val="00500E6A"/>
    <w:rsid w:val="0050536B"/>
    <w:rsid w:val="005101F7"/>
    <w:rsid w:val="00511EDC"/>
    <w:rsid w:val="00515AEF"/>
    <w:rsid w:val="005241E5"/>
    <w:rsid w:val="0052582C"/>
    <w:rsid w:val="005274BD"/>
    <w:rsid w:val="00531A5F"/>
    <w:rsid w:val="00531BD7"/>
    <w:rsid w:val="00532B95"/>
    <w:rsid w:val="00541D9E"/>
    <w:rsid w:val="005502A7"/>
    <w:rsid w:val="00552831"/>
    <w:rsid w:val="0055693D"/>
    <w:rsid w:val="00560BA3"/>
    <w:rsid w:val="005709E5"/>
    <w:rsid w:val="00571946"/>
    <w:rsid w:val="00581691"/>
    <w:rsid w:val="005858E4"/>
    <w:rsid w:val="00586C06"/>
    <w:rsid w:val="00593C73"/>
    <w:rsid w:val="005A4975"/>
    <w:rsid w:val="005C2E85"/>
    <w:rsid w:val="005C65E6"/>
    <w:rsid w:val="005E2173"/>
    <w:rsid w:val="005E48CC"/>
    <w:rsid w:val="005E7CC9"/>
    <w:rsid w:val="005F05C6"/>
    <w:rsid w:val="005F086F"/>
    <w:rsid w:val="00604B80"/>
    <w:rsid w:val="00630423"/>
    <w:rsid w:val="00632912"/>
    <w:rsid w:val="00632BF0"/>
    <w:rsid w:val="00654063"/>
    <w:rsid w:val="006549B6"/>
    <w:rsid w:val="00661320"/>
    <w:rsid w:val="006643AA"/>
    <w:rsid w:val="006761FB"/>
    <w:rsid w:val="0067771E"/>
    <w:rsid w:val="006854AB"/>
    <w:rsid w:val="0069259F"/>
    <w:rsid w:val="00694C34"/>
    <w:rsid w:val="006A433F"/>
    <w:rsid w:val="006C1A6F"/>
    <w:rsid w:val="006C1D02"/>
    <w:rsid w:val="006D2A6B"/>
    <w:rsid w:val="006D4940"/>
    <w:rsid w:val="006D7A77"/>
    <w:rsid w:val="006E2E01"/>
    <w:rsid w:val="006E3878"/>
    <w:rsid w:val="006E4B85"/>
    <w:rsid w:val="00703218"/>
    <w:rsid w:val="0071287F"/>
    <w:rsid w:val="00712AEE"/>
    <w:rsid w:val="00716FE7"/>
    <w:rsid w:val="00720772"/>
    <w:rsid w:val="00735F67"/>
    <w:rsid w:val="007431BD"/>
    <w:rsid w:val="00746F01"/>
    <w:rsid w:val="00752FCB"/>
    <w:rsid w:val="0076274D"/>
    <w:rsid w:val="00785F0A"/>
    <w:rsid w:val="00790D77"/>
    <w:rsid w:val="007A75B3"/>
    <w:rsid w:val="007D01B2"/>
    <w:rsid w:val="007D350B"/>
    <w:rsid w:val="007E6F3F"/>
    <w:rsid w:val="00801678"/>
    <w:rsid w:val="00813AB9"/>
    <w:rsid w:val="008156D0"/>
    <w:rsid w:val="00830644"/>
    <w:rsid w:val="00830DE0"/>
    <w:rsid w:val="0083708F"/>
    <w:rsid w:val="00844782"/>
    <w:rsid w:val="00850410"/>
    <w:rsid w:val="00850EB5"/>
    <w:rsid w:val="00854B07"/>
    <w:rsid w:val="0085701A"/>
    <w:rsid w:val="008657CE"/>
    <w:rsid w:val="0087176F"/>
    <w:rsid w:val="008736D3"/>
    <w:rsid w:val="00882C8C"/>
    <w:rsid w:val="008A1DCF"/>
    <w:rsid w:val="008A37F7"/>
    <w:rsid w:val="008A7697"/>
    <w:rsid w:val="008B0A31"/>
    <w:rsid w:val="008B0F92"/>
    <w:rsid w:val="008B71DF"/>
    <w:rsid w:val="008C0840"/>
    <w:rsid w:val="008C1025"/>
    <w:rsid w:val="008C6B07"/>
    <w:rsid w:val="008D3C3F"/>
    <w:rsid w:val="008D5D95"/>
    <w:rsid w:val="008D60FD"/>
    <w:rsid w:val="008E143A"/>
    <w:rsid w:val="008E41ED"/>
    <w:rsid w:val="008E7F1A"/>
    <w:rsid w:val="008F29DC"/>
    <w:rsid w:val="0090278F"/>
    <w:rsid w:val="00905F2E"/>
    <w:rsid w:val="00913D00"/>
    <w:rsid w:val="009145E3"/>
    <w:rsid w:val="00920437"/>
    <w:rsid w:val="00922D9B"/>
    <w:rsid w:val="00926B3A"/>
    <w:rsid w:val="00933D3B"/>
    <w:rsid w:val="009463C5"/>
    <w:rsid w:val="00953BFF"/>
    <w:rsid w:val="00967C11"/>
    <w:rsid w:val="0098679E"/>
    <w:rsid w:val="00995AEA"/>
    <w:rsid w:val="00996702"/>
    <w:rsid w:val="009A0ED8"/>
    <w:rsid w:val="009A2C98"/>
    <w:rsid w:val="009A6FCD"/>
    <w:rsid w:val="009B35CE"/>
    <w:rsid w:val="009C0074"/>
    <w:rsid w:val="009D7753"/>
    <w:rsid w:val="009E445A"/>
    <w:rsid w:val="009E647B"/>
    <w:rsid w:val="009E78DC"/>
    <w:rsid w:val="009E7CD8"/>
    <w:rsid w:val="009E7F0C"/>
    <w:rsid w:val="009E7F21"/>
    <w:rsid w:val="00A27F13"/>
    <w:rsid w:val="00A30C9F"/>
    <w:rsid w:val="00A3382C"/>
    <w:rsid w:val="00A3470C"/>
    <w:rsid w:val="00A41208"/>
    <w:rsid w:val="00A44B2C"/>
    <w:rsid w:val="00A51EC7"/>
    <w:rsid w:val="00A531EE"/>
    <w:rsid w:val="00A57752"/>
    <w:rsid w:val="00A60B74"/>
    <w:rsid w:val="00A65BE2"/>
    <w:rsid w:val="00A6747E"/>
    <w:rsid w:val="00A748CF"/>
    <w:rsid w:val="00A760E2"/>
    <w:rsid w:val="00A77070"/>
    <w:rsid w:val="00A8482E"/>
    <w:rsid w:val="00A965AE"/>
    <w:rsid w:val="00A97BE5"/>
    <w:rsid w:val="00AA15C9"/>
    <w:rsid w:val="00AA4619"/>
    <w:rsid w:val="00AC41ED"/>
    <w:rsid w:val="00AD1CA9"/>
    <w:rsid w:val="00AD30C5"/>
    <w:rsid w:val="00AE11E7"/>
    <w:rsid w:val="00AF2DFB"/>
    <w:rsid w:val="00AF749D"/>
    <w:rsid w:val="00B00F5F"/>
    <w:rsid w:val="00B04BA3"/>
    <w:rsid w:val="00B11883"/>
    <w:rsid w:val="00B123FA"/>
    <w:rsid w:val="00B203CE"/>
    <w:rsid w:val="00B313EF"/>
    <w:rsid w:val="00B34C0A"/>
    <w:rsid w:val="00B37C43"/>
    <w:rsid w:val="00B4351F"/>
    <w:rsid w:val="00B45058"/>
    <w:rsid w:val="00B479AC"/>
    <w:rsid w:val="00B53577"/>
    <w:rsid w:val="00B67964"/>
    <w:rsid w:val="00B74166"/>
    <w:rsid w:val="00B75B49"/>
    <w:rsid w:val="00B81208"/>
    <w:rsid w:val="00B82282"/>
    <w:rsid w:val="00B87092"/>
    <w:rsid w:val="00B902E9"/>
    <w:rsid w:val="00B91CBD"/>
    <w:rsid w:val="00B95710"/>
    <w:rsid w:val="00BA2E18"/>
    <w:rsid w:val="00BA5501"/>
    <w:rsid w:val="00BB5E3F"/>
    <w:rsid w:val="00BB6003"/>
    <w:rsid w:val="00BC4FF6"/>
    <w:rsid w:val="00BE0696"/>
    <w:rsid w:val="00BE2DAD"/>
    <w:rsid w:val="00BE2FC7"/>
    <w:rsid w:val="00BE5041"/>
    <w:rsid w:val="00BE7412"/>
    <w:rsid w:val="00C0106F"/>
    <w:rsid w:val="00C12AE2"/>
    <w:rsid w:val="00C13128"/>
    <w:rsid w:val="00C14BD2"/>
    <w:rsid w:val="00C3041E"/>
    <w:rsid w:val="00C30EBA"/>
    <w:rsid w:val="00C3118B"/>
    <w:rsid w:val="00C37EC0"/>
    <w:rsid w:val="00C4109F"/>
    <w:rsid w:val="00C419F1"/>
    <w:rsid w:val="00C41DE4"/>
    <w:rsid w:val="00C45033"/>
    <w:rsid w:val="00C46FA0"/>
    <w:rsid w:val="00C5605C"/>
    <w:rsid w:val="00C568A4"/>
    <w:rsid w:val="00C65BEC"/>
    <w:rsid w:val="00C92D74"/>
    <w:rsid w:val="00CA19B0"/>
    <w:rsid w:val="00CA2722"/>
    <w:rsid w:val="00CA5F96"/>
    <w:rsid w:val="00CB46C0"/>
    <w:rsid w:val="00CB6940"/>
    <w:rsid w:val="00CC21E3"/>
    <w:rsid w:val="00CC5FC2"/>
    <w:rsid w:val="00CC69D4"/>
    <w:rsid w:val="00CD0F28"/>
    <w:rsid w:val="00CD2180"/>
    <w:rsid w:val="00CD2B62"/>
    <w:rsid w:val="00CD5579"/>
    <w:rsid w:val="00CE7C14"/>
    <w:rsid w:val="00CF22F8"/>
    <w:rsid w:val="00CF2370"/>
    <w:rsid w:val="00D077FE"/>
    <w:rsid w:val="00D152C2"/>
    <w:rsid w:val="00D21173"/>
    <w:rsid w:val="00D35C96"/>
    <w:rsid w:val="00D46FD2"/>
    <w:rsid w:val="00D53B12"/>
    <w:rsid w:val="00D63049"/>
    <w:rsid w:val="00D643F2"/>
    <w:rsid w:val="00D668F4"/>
    <w:rsid w:val="00D719DE"/>
    <w:rsid w:val="00D80C88"/>
    <w:rsid w:val="00D90371"/>
    <w:rsid w:val="00D91704"/>
    <w:rsid w:val="00DA1CAA"/>
    <w:rsid w:val="00DA3C4C"/>
    <w:rsid w:val="00DB464D"/>
    <w:rsid w:val="00DB7A56"/>
    <w:rsid w:val="00DC5C5A"/>
    <w:rsid w:val="00DD22C2"/>
    <w:rsid w:val="00DD3858"/>
    <w:rsid w:val="00DD4F37"/>
    <w:rsid w:val="00DD55F3"/>
    <w:rsid w:val="00DD6BF6"/>
    <w:rsid w:val="00DE50EB"/>
    <w:rsid w:val="00DF1523"/>
    <w:rsid w:val="00DF2CB8"/>
    <w:rsid w:val="00DF38A1"/>
    <w:rsid w:val="00DF488B"/>
    <w:rsid w:val="00E0638B"/>
    <w:rsid w:val="00E075A9"/>
    <w:rsid w:val="00E1510C"/>
    <w:rsid w:val="00E179D8"/>
    <w:rsid w:val="00E300D9"/>
    <w:rsid w:val="00E32F88"/>
    <w:rsid w:val="00E34D43"/>
    <w:rsid w:val="00E36164"/>
    <w:rsid w:val="00E36BBB"/>
    <w:rsid w:val="00E41434"/>
    <w:rsid w:val="00E455CC"/>
    <w:rsid w:val="00E540E4"/>
    <w:rsid w:val="00E66975"/>
    <w:rsid w:val="00E71CEF"/>
    <w:rsid w:val="00E7277E"/>
    <w:rsid w:val="00E826DC"/>
    <w:rsid w:val="00E859C9"/>
    <w:rsid w:val="00E945BD"/>
    <w:rsid w:val="00EC137A"/>
    <w:rsid w:val="00EC43B6"/>
    <w:rsid w:val="00EC553B"/>
    <w:rsid w:val="00ED21B0"/>
    <w:rsid w:val="00ED40EE"/>
    <w:rsid w:val="00EE23CD"/>
    <w:rsid w:val="00EE2D69"/>
    <w:rsid w:val="00EF0CB8"/>
    <w:rsid w:val="00F1691E"/>
    <w:rsid w:val="00F226FC"/>
    <w:rsid w:val="00F37A86"/>
    <w:rsid w:val="00F42D17"/>
    <w:rsid w:val="00F45E0E"/>
    <w:rsid w:val="00F7369E"/>
    <w:rsid w:val="00F736A3"/>
    <w:rsid w:val="00F90E8E"/>
    <w:rsid w:val="00F91876"/>
    <w:rsid w:val="00F918CA"/>
    <w:rsid w:val="00FA0507"/>
    <w:rsid w:val="00FA718C"/>
    <w:rsid w:val="00FA7A33"/>
    <w:rsid w:val="00FB1C8E"/>
    <w:rsid w:val="00FB7974"/>
    <w:rsid w:val="00FC4737"/>
    <w:rsid w:val="00FE3E3E"/>
    <w:rsid w:val="00FE7D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7D11CB"/>
  <w15:chartTrackingRefBased/>
  <w15:docId w15:val="{302466B0-0682-46C9-80B4-556B5172A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zh-CN" w:bidi="ar-SA"/>
        <w14:ligatures w14:val="standardContextual"/>
      </w:rPr>
    </w:rPrDefault>
    <w:pPrDefault/>
  </w:docDefaults>
  <w:latentStyles w:defLockedState="0" w:defUIPriority="99"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99"/>
    <w:qFormat/>
    <w:rsid w:val="00B11883"/>
    <w:pPr>
      <w:widowControl w:val="0"/>
      <w:jc w:val="both"/>
    </w:pPr>
    <w:rPr>
      <w:rFonts w:eastAsia="宋体"/>
      <w:sz w:val="24"/>
      <w:szCs w:val="22"/>
      <w14:ligatures w14:val="none"/>
    </w:rPr>
  </w:style>
  <w:style w:type="paragraph" w:styleId="1">
    <w:name w:val="heading 1"/>
    <w:basedOn w:val="a"/>
    <w:next w:val="a"/>
    <w:link w:val="10"/>
    <w:uiPriority w:val="9"/>
    <w:qFormat/>
    <w:rsid w:val="00996702"/>
    <w:pPr>
      <w:keepNext/>
      <w:keepLines/>
      <w:numPr>
        <w:numId w:val="13"/>
      </w:numPr>
      <w:spacing w:before="340" w:after="330" w:line="578" w:lineRule="auto"/>
      <w:outlineLvl w:val="0"/>
    </w:pPr>
    <w:rPr>
      <w:rFonts w:eastAsia="黑体"/>
      <w:b/>
      <w:bCs/>
      <w:kern w:val="44"/>
      <w:sz w:val="32"/>
      <w:szCs w:val="44"/>
    </w:rPr>
  </w:style>
  <w:style w:type="paragraph" w:styleId="2">
    <w:name w:val="heading 2"/>
    <w:basedOn w:val="a"/>
    <w:next w:val="a"/>
    <w:link w:val="20"/>
    <w:uiPriority w:val="9"/>
    <w:unhideWhenUsed/>
    <w:qFormat/>
    <w:rsid w:val="00996702"/>
    <w:pPr>
      <w:keepNext/>
      <w:keepLines/>
      <w:numPr>
        <w:ilvl w:val="1"/>
        <w:numId w:val="13"/>
      </w:numPr>
      <w:spacing w:before="260" w:after="260" w:line="416" w:lineRule="auto"/>
      <w:outlineLvl w:val="1"/>
    </w:pPr>
    <w:rPr>
      <w:rFonts w:ascii="Times New Roman" w:eastAsia="黑体" w:hAnsi="Times New Roman" w:cstheme="majorBidi"/>
      <w:b/>
      <w:bCs/>
      <w:szCs w:val="32"/>
    </w:rPr>
  </w:style>
  <w:style w:type="paragraph" w:styleId="3">
    <w:name w:val="heading 3"/>
    <w:basedOn w:val="a"/>
    <w:next w:val="a"/>
    <w:link w:val="30"/>
    <w:uiPriority w:val="9"/>
    <w:unhideWhenUsed/>
    <w:qFormat/>
    <w:rsid w:val="00996702"/>
    <w:pPr>
      <w:keepNext/>
      <w:keepLines/>
      <w:numPr>
        <w:ilvl w:val="2"/>
        <w:numId w:val="13"/>
      </w:numPr>
      <w:spacing w:before="260" w:after="260" w:line="416" w:lineRule="auto"/>
      <w:outlineLvl w:val="2"/>
    </w:pPr>
    <w:rPr>
      <w:rFonts w:ascii="Times New Roman" w:eastAsia="黑体" w:hAnsi="Times New Roman"/>
      <w:b/>
      <w:bCs/>
      <w:szCs w:val="32"/>
    </w:rPr>
  </w:style>
  <w:style w:type="paragraph" w:styleId="4">
    <w:name w:val="heading 4"/>
    <w:basedOn w:val="a"/>
    <w:next w:val="a"/>
    <w:link w:val="40"/>
    <w:uiPriority w:val="9"/>
    <w:unhideWhenUsed/>
    <w:qFormat/>
    <w:rsid w:val="00996702"/>
    <w:pPr>
      <w:keepNext/>
      <w:keepLines/>
      <w:numPr>
        <w:ilvl w:val="3"/>
        <w:numId w:val="13"/>
      </w:numPr>
      <w:spacing w:before="280" w:after="290" w:line="390" w:lineRule="auto"/>
      <w:outlineLvl w:val="3"/>
    </w:pPr>
    <w:rPr>
      <w:rFonts w:ascii="Times New Roman" w:eastAsia="黑体" w:hAnsi="Times New Roman" w:cstheme="majorBidi"/>
      <w:b/>
      <w:bCs/>
      <w:sz w:val="28"/>
      <w:szCs w:val="28"/>
    </w:rPr>
  </w:style>
  <w:style w:type="paragraph" w:styleId="5">
    <w:name w:val="heading 5"/>
    <w:basedOn w:val="a"/>
    <w:next w:val="a"/>
    <w:link w:val="50"/>
    <w:uiPriority w:val="9"/>
    <w:unhideWhenUsed/>
    <w:qFormat/>
    <w:rsid w:val="00996702"/>
    <w:pPr>
      <w:keepNext/>
      <w:keepLines/>
      <w:numPr>
        <w:ilvl w:val="4"/>
        <w:numId w:val="13"/>
      </w:numPr>
      <w:spacing w:before="280" w:after="290" w:line="376" w:lineRule="auto"/>
      <w:outlineLvl w:val="4"/>
    </w:pPr>
    <w:rPr>
      <w:rFonts w:ascii="Times New Roman" w:eastAsia="黑体" w:hAnsi="Times New Roman"/>
      <w:b/>
      <w:bCs/>
      <w:sz w:val="28"/>
      <w:szCs w:val="28"/>
    </w:rPr>
  </w:style>
  <w:style w:type="paragraph" w:styleId="6">
    <w:name w:val="heading 6"/>
    <w:basedOn w:val="a"/>
    <w:next w:val="a"/>
    <w:link w:val="60"/>
    <w:uiPriority w:val="9"/>
    <w:unhideWhenUsed/>
    <w:qFormat/>
    <w:rsid w:val="00FA7A33"/>
    <w:pPr>
      <w:outlineLvl w:val="5"/>
    </w:pPr>
    <w:rPr>
      <w:b/>
    </w:rPr>
  </w:style>
  <w:style w:type="paragraph" w:styleId="7">
    <w:name w:val="heading 7"/>
    <w:basedOn w:val="a"/>
    <w:next w:val="a"/>
    <w:link w:val="70"/>
    <w:uiPriority w:val="9"/>
    <w:semiHidden/>
    <w:unhideWhenUsed/>
    <w:qFormat/>
    <w:rsid w:val="00996702"/>
    <w:pPr>
      <w:keepNext/>
      <w:keepLines/>
      <w:spacing w:before="240" w:after="64" w:line="320" w:lineRule="auto"/>
      <w:outlineLvl w:val="6"/>
    </w:pPr>
    <w:rPr>
      <w:b/>
      <w:bCs/>
      <w:szCs w:val="24"/>
    </w:rPr>
  </w:style>
  <w:style w:type="paragraph" w:styleId="8">
    <w:name w:val="heading 8"/>
    <w:basedOn w:val="a"/>
    <w:next w:val="a"/>
    <w:link w:val="80"/>
    <w:uiPriority w:val="9"/>
    <w:semiHidden/>
    <w:unhideWhenUsed/>
    <w:qFormat/>
    <w:rsid w:val="00996702"/>
    <w:pPr>
      <w:keepNext/>
      <w:keepLine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996702"/>
    <w:pPr>
      <w:keepNext/>
      <w:keepLines/>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96702"/>
    <w:rPr>
      <w:rFonts w:eastAsia="黑体"/>
      <w:b/>
      <w:bCs/>
      <w:kern w:val="44"/>
      <w:sz w:val="32"/>
      <w:szCs w:val="44"/>
      <w14:ligatures w14:val="none"/>
    </w:rPr>
  </w:style>
  <w:style w:type="character" w:customStyle="1" w:styleId="20">
    <w:name w:val="标题 2 字符"/>
    <w:basedOn w:val="a0"/>
    <w:link w:val="2"/>
    <w:uiPriority w:val="9"/>
    <w:rsid w:val="00996702"/>
    <w:rPr>
      <w:rFonts w:ascii="Times New Roman" w:eastAsia="黑体" w:hAnsi="Times New Roman" w:cstheme="majorBidi"/>
      <w:b/>
      <w:bCs/>
      <w:sz w:val="24"/>
      <w:szCs w:val="32"/>
      <w14:ligatures w14:val="none"/>
    </w:rPr>
  </w:style>
  <w:style w:type="character" w:customStyle="1" w:styleId="30">
    <w:name w:val="标题 3 字符"/>
    <w:basedOn w:val="a0"/>
    <w:link w:val="3"/>
    <w:uiPriority w:val="9"/>
    <w:rsid w:val="00996702"/>
    <w:rPr>
      <w:rFonts w:ascii="Times New Roman" w:eastAsia="黑体" w:hAnsi="Times New Roman"/>
      <w:b/>
      <w:bCs/>
      <w:sz w:val="24"/>
      <w:szCs w:val="32"/>
      <w14:ligatures w14:val="none"/>
    </w:rPr>
  </w:style>
  <w:style w:type="character" w:customStyle="1" w:styleId="40">
    <w:name w:val="标题 4 字符"/>
    <w:basedOn w:val="a0"/>
    <w:link w:val="4"/>
    <w:uiPriority w:val="9"/>
    <w:rsid w:val="00996702"/>
    <w:rPr>
      <w:rFonts w:ascii="Times New Roman" w:eastAsia="黑体" w:hAnsi="Times New Roman" w:cstheme="majorBidi"/>
      <w:b/>
      <w:bCs/>
      <w:sz w:val="28"/>
      <w:szCs w:val="28"/>
      <w14:ligatures w14:val="none"/>
    </w:rPr>
  </w:style>
  <w:style w:type="character" w:customStyle="1" w:styleId="50">
    <w:name w:val="标题 5 字符"/>
    <w:basedOn w:val="a0"/>
    <w:link w:val="5"/>
    <w:uiPriority w:val="9"/>
    <w:rsid w:val="00996702"/>
    <w:rPr>
      <w:rFonts w:ascii="Times New Roman" w:eastAsia="黑体" w:hAnsi="Times New Roman"/>
      <w:b/>
      <w:bCs/>
      <w:sz w:val="28"/>
      <w:szCs w:val="28"/>
      <w14:ligatures w14:val="none"/>
    </w:rPr>
  </w:style>
  <w:style w:type="character" w:customStyle="1" w:styleId="60">
    <w:name w:val="标题 6 字符"/>
    <w:basedOn w:val="a0"/>
    <w:link w:val="6"/>
    <w:uiPriority w:val="9"/>
    <w:rsid w:val="00FA7A33"/>
    <w:rPr>
      <w:rFonts w:eastAsia="宋体"/>
      <w:b/>
      <w:sz w:val="24"/>
      <w:szCs w:val="22"/>
      <w14:ligatures w14:val="none"/>
    </w:rPr>
  </w:style>
  <w:style w:type="character" w:customStyle="1" w:styleId="70">
    <w:name w:val="标题 7 字符"/>
    <w:basedOn w:val="a0"/>
    <w:link w:val="7"/>
    <w:uiPriority w:val="9"/>
    <w:semiHidden/>
    <w:rsid w:val="00996702"/>
    <w:rPr>
      <w:rFonts w:eastAsia="宋体"/>
      <w:b/>
      <w:bCs/>
      <w:sz w:val="24"/>
      <w:szCs w:val="24"/>
      <w14:ligatures w14:val="none"/>
    </w:rPr>
  </w:style>
  <w:style w:type="character" w:customStyle="1" w:styleId="80">
    <w:name w:val="标题 8 字符"/>
    <w:basedOn w:val="a0"/>
    <w:link w:val="8"/>
    <w:uiPriority w:val="9"/>
    <w:semiHidden/>
    <w:rsid w:val="00996702"/>
    <w:rPr>
      <w:rFonts w:asciiTheme="majorHAnsi" w:eastAsiaTheme="majorEastAsia" w:hAnsiTheme="majorHAnsi" w:cstheme="majorBidi"/>
      <w:sz w:val="24"/>
      <w:szCs w:val="24"/>
      <w14:ligatures w14:val="none"/>
    </w:rPr>
  </w:style>
  <w:style w:type="character" w:customStyle="1" w:styleId="90">
    <w:name w:val="标题 9 字符"/>
    <w:basedOn w:val="a0"/>
    <w:link w:val="9"/>
    <w:uiPriority w:val="9"/>
    <w:semiHidden/>
    <w:rsid w:val="00996702"/>
    <w:rPr>
      <w:rFonts w:asciiTheme="majorHAnsi" w:eastAsiaTheme="majorEastAsia" w:hAnsiTheme="majorHAnsi" w:cstheme="majorBidi"/>
      <w:sz w:val="24"/>
      <w:szCs w:val="22"/>
      <w14:ligatures w14:val="none"/>
    </w:rPr>
  </w:style>
  <w:style w:type="paragraph" w:styleId="a3">
    <w:name w:val="Title"/>
    <w:basedOn w:val="a"/>
    <w:next w:val="a"/>
    <w:link w:val="a4"/>
    <w:uiPriority w:val="5"/>
    <w:qFormat/>
    <w:rsid w:val="00996702"/>
    <w:pPr>
      <w:spacing w:before="240" w:after="60"/>
      <w:jc w:val="center"/>
      <w:outlineLvl w:val="0"/>
    </w:pPr>
    <w:rPr>
      <w:rFonts w:asciiTheme="minorEastAsia" w:hAnsiTheme="minorEastAsia" w:cstheme="majorBidi"/>
      <w:b/>
      <w:bCs/>
      <w:sz w:val="28"/>
      <w:szCs w:val="28"/>
    </w:rPr>
  </w:style>
  <w:style w:type="character" w:customStyle="1" w:styleId="a4">
    <w:name w:val="标题 字符"/>
    <w:basedOn w:val="a0"/>
    <w:link w:val="a3"/>
    <w:uiPriority w:val="5"/>
    <w:rsid w:val="00996702"/>
    <w:rPr>
      <w:rFonts w:asciiTheme="minorEastAsia" w:eastAsia="宋体" w:hAnsiTheme="minorEastAsia" w:cstheme="majorBidi"/>
      <w:b/>
      <w:bCs/>
      <w:sz w:val="28"/>
      <w:szCs w:val="28"/>
      <w14:ligatures w14:val="none"/>
    </w:rPr>
  </w:style>
  <w:style w:type="paragraph" w:styleId="a5">
    <w:name w:val="Subtitle"/>
    <w:basedOn w:val="a"/>
    <w:next w:val="a"/>
    <w:link w:val="a6"/>
    <w:uiPriority w:val="11"/>
    <w:qFormat/>
    <w:rsid w:val="00996702"/>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996702"/>
    <w:rPr>
      <w:rFonts w:eastAsia="宋体"/>
      <w:b/>
      <w:bCs/>
      <w:kern w:val="28"/>
      <w:sz w:val="32"/>
      <w:szCs w:val="32"/>
      <w14:ligatures w14:val="none"/>
    </w:rPr>
  </w:style>
  <w:style w:type="paragraph" w:styleId="a7">
    <w:name w:val="Quote"/>
    <w:basedOn w:val="a"/>
    <w:next w:val="a"/>
    <w:link w:val="a8"/>
    <w:uiPriority w:val="29"/>
    <w:qFormat/>
    <w:rsid w:val="00716FE7"/>
    <w:pPr>
      <w:spacing w:before="160" w:after="160"/>
      <w:jc w:val="center"/>
    </w:pPr>
    <w:rPr>
      <w:i/>
      <w:iCs/>
      <w:color w:val="404040" w:themeColor="text1" w:themeTint="BF"/>
    </w:rPr>
  </w:style>
  <w:style w:type="character" w:customStyle="1" w:styleId="a8">
    <w:name w:val="引用 字符"/>
    <w:basedOn w:val="a0"/>
    <w:link w:val="a7"/>
    <w:uiPriority w:val="29"/>
    <w:rsid w:val="00716FE7"/>
    <w:rPr>
      <w:i/>
      <w:iCs/>
      <w:color w:val="404040" w:themeColor="text1" w:themeTint="BF"/>
    </w:rPr>
  </w:style>
  <w:style w:type="paragraph" w:styleId="a9">
    <w:name w:val="List Paragraph"/>
    <w:basedOn w:val="a"/>
    <w:uiPriority w:val="34"/>
    <w:qFormat/>
    <w:rsid w:val="00996702"/>
    <w:pPr>
      <w:ind w:firstLineChars="200" w:firstLine="420"/>
    </w:pPr>
  </w:style>
  <w:style w:type="character" w:styleId="aa">
    <w:name w:val="Intense Emphasis"/>
    <w:basedOn w:val="a0"/>
    <w:uiPriority w:val="21"/>
    <w:qFormat/>
    <w:rsid w:val="00716FE7"/>
    <w:rPr>
      <w:i/>
      <w:iCs/>
      <w:color w:val="2F5496" w:themeColor="accent1" w:themeShade="BF"/>
    </w:rPr>
  </w:style>
  <w:style w:type="paragraph" w:styleId="ab">
    <w:name w:val="Intense Quote"/>
    <w:basedOn w:val="a"/>
    <w:next w:val="a"/>
    <w:link w:val="ac"/>
    <w:uiPriority w:val="30"/>
    <w:qFormat/>
    <w:rsid w:val="00716F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716FE7"/>
    <w:rPr>
      <w:i/>
      <w:iCs/>
      <w:color w:val="2F5496" w:themeColor="accent1" w:themeShade="BF"/>
    </w:rPr>
  </w:style>
  <w:style w:type="character" w:styleId="ad">
    <w:name w:val="Intense Reference"/>
    <w:basedOn w:val="a0"/>
    <w:uiPriority w:val="32"/>
    <w:qFormat/>
    <w:rsid w:val="00716FE7"/>
    <w:rPr>
      <w:b/>
      <w:bCs/>
      <w:smallCaps/>
      <w:color w:val="2F5496" w:themeColor="accent1" w:themeShade="BF"/>
      <w:spacing w:val="5"/>
    </w:rPr>
  </w:style>
  <w:style w:type="paragraph" w:styleId="ae">
    <w:name w:val="header"/>
    <w:basedOn w:val="a"/>
    <w:link w:val="af"/>
    <w:uiPriority w:val="99"/>
    <w:unhideWhenUsed/>
    <w:rsid w:val="00996702"/>
    <w:pPr>
      <w:tabs>
        <w:tab w:val="center" w:pos="4153"/>
        <w:tab w:val="right" w:pos="8306"/>
      </w:tabs>
      <w:snapToGrid w:val="0"/>
      <w:jc w:val="center"/>
    </w:pPr>
    <w:rPr>
      <w:sz w:val="18"/>
      <w:szCs w:val="18"/>
    </w:rPr>
  </w:style>
  <w:style w:type="character" w:customStyle="1" w:styleId="af">
    <w:name w:val="页眉 字符"/>
    <w:basedOn w:val="a0"/>
    <w:link w:val="ae"/>
    <w:uiPriority w:val="99"/>
    <w:rsid w:val="00996702"/>
    <w:rPr>
      <w:rFonts w:eastAsia="宋体"/>
      <w:sz w:val="18"/>
      <w:szCs w:val="18"/>
      <w14:ligatures w14:val="none"/>
    </w:rPr>
  </w:style>
  <w:style w:type="paragraph" w:styleId="af0">
    <w:name w:val="footer"/>
    <w:basedOn w:val="a"/>
    <w:link w:val="af1"/>
    <w:uiPriority w:val="99"/>
    <w:unhideWhenUsed/>
    <w:rsid w:val="00996702"/>
    <w:pPr>
      <w:tabs>
        <w:tab w:val="center" w:pos="4153"/>
        <w:tab w:val="right" w:pos="8306"/>
      </w:tabs>
      <w:snapToGrid w:val="0"/>
      <w:jc w:val="left"/>
    </w:pPr>
    <w:rPr>
      <w:sz w:val="18"/>
      <w:szCs w:val="18"/>
    </w:rPr>
  </w:style>
  <w:style w:type="character" w:customStyle="1" w:styleId="af1">
    <w:name w:val="页脚 字符"/>
    <w:basedOn w:val="a0"/>
    <w:link w:val="af0"/>
    <w:uiPriority w:val="99"/>
    <w:rsid w:val="00996702"/>
    <w:rPr>
      <w:rFonts w:eastAsia="宋体"/>
      <w:sz w:val="18"/>
      <w:szCs w:val="18"/>
      <w14:ligatures w14:val="none"/>
    </w:rPr>
  </w:style>
  <w:style w:type="paragraph" w:styleId="af2">
    <w:name w:val="No Spacing"/>
    <w:uiPriority w:val="1"/>
    <w:rsid w:val="00996702"/>
    <w:pPr>
      <w:widowControl w:val="0"/>
      <w:jc w:val="both"/>
    </w:pPr>
    <w:rPr>
      <w14:ligatures w14:val="none"/>
    </w:rPr>
  </w:style>
  <w:style w:type="character" w:styleId="af3">
    <w:name w:val="Strong"/>
    <w:basedOn w:val="a0"/>
    <w:uiPriority w:val="22"/>
    <w:qFormat/>
    <w:rsid w:val="00996702"/>
    <w:rPr>
      <w:b/>
      <w:bCs/>
    </w:rPr>
  </w:style>
  <w:style w:type="table" w:styleId="af4">
    <w:name w:val="Table Grid"/>
    <w:basedOn w:val="a1"/>
    <w:uiPriority w:val="39"/>
    <w:rsid w:val="00996702"/>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5">
    <w:name w:val="论文正文"/>
    <w:basedOn w:val="a"/>
    <w:qFormat/>
    <w:rsid w:val="00996702"/>
    <w:pPr>
      <w:spacing w:line="300" w:lineRule="auto"/>
      <w:ind w:firstLineChars="200" w:firstLine="200"/>
    </w:pPr>
    <w:rPr>
      <w:rFonts w:ascii="Times New Roman" w:hAnsi="Times New Roman"/>
    </w:rPr>
  </w:style>
  <w:style w:type="paragraph" w:styleId="af6">
    <w:name w:val="Normal (Web)"/>
    <w:basedOn w:val="a"/>
    <w:uiPriority w:val="99"/>
    <w:semiHidden/>
    <w:unhideWhenUsed/>
    <w:rsid w:val="00DB7A56"/>
    <w:pPr>
      <w:widowControl/>
      <w:spacing w:before="100" w:beforeAutospacing="1" w:after="100" w:afterAutospacing="1"/>
      <w:jc w:val="left"/>
    </w:pPr>
    <w:rPr>
      <w:rFonts w:ascii="宋体" w:hAnsi="宋体" w:cs="宋体"/>
      <w:kern w:val="0"/>
      <w:szCs w:val="24"/>
    </w:rPr>
  </w:style>
  <w:style w:type="paragraph" w:styleId="TOC1">
    <w:name w:val="toc 1"/>
    <w:basedOn w:val="a"/>
    <w:next w:val="a"/>
    <w:autoRedefine/>
    <w:uiPriority w:val="39"/>
    <w:unhideWhenUsed/>
    <w:rsid w:val="00996702"/>
  </w:style>
  <w:style w:type="paragraph" w:styleId="TOC2">
    <w:name w:val="toc 2"/>
    <w:basedOn w:val="a"/>
    <w:next w:val="a"/>
    <w:autoRedefine/>
    <w:uiPriority w:val="39"/>
    <w:unhideWhenUsed/>
    <w:rsid w:val="00996702"/>
    <w:pPr>
      <w:ind w:leftChars="200" w:left="420"/>
    </w:pPr>
  </w:style>
  <w:style w:type="paragraph" w:styleId="TOC3">
    <w:name w:val="toc 3"/>
    <w:basedOn w:val="a"/>
    <w:next w:val="a"/>
    <w:autoRedefine/>
    <w:uiPriority w:val="39"/>
    <w:unhideWhenUsed/>
    <w:rsid w:val="00996702"/>
    <w:pPr>
      <w:ind w:leftChars="400" w:left="840"/>
    </w:pPr>
  </w:style>
  <w:style w:type="character" w:styleId="af7">
    <w:name w:val="Hyperlink"/>
    <w:basedOn w:val="a0"/>
    <w:uiPriority w:val="99"/>
    <w:unhideWhenUsed/>
    <w:rsid w:val="009967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6753">
      <w:bodyDiv w:val="1"/>
      <w:marLeft w:val="0"/>
      <w:marRight w:val="0"/>
      <w:marTop w:val="0"/>
      <w:marBottom w:val="0"/>
      <w:divBdr>
        <w:top w:val="none" w:sz="0" w:space="0" w:color="auto"/>
        <w:left w:val="none" w:sz="0" w:space="0" w:color="auto"/>
        <w:bottom w:val="none" w:sz="0" w:space="0" w:color="auto"/>
        <w:right w:val="none" w:sz="0" w:space="0" w:color="auto"/>
      </w:divBdr>
    </w:div>
    <w:div w:id="8917858">
      <w:bodyDiv w:val="1"/>
      <w:marLeft w:val="0"/>
      <w:marRight w:val="0"/>
      <w:marTop w:val="0"/>
      <w:marBottom w:val="0"/>
      <w:divBdr>
        <w:top w:val="none" w:sz="0" w:space="0" w:color="auto"/>
        <w:left w:val="none" w:sz="0" w:space="0" w:color="auto"/>
        <w:bottom w:val="none" w:sz="0" w:space="0" w:color="auto"/>
        <w:right w:val="none" w:sz="0" w:space="0" w:color="auto"/>
      </w:divBdr>
    </w:div>
    <w:div w:id="47346436">
      <w:bodyDiv w:val="1"/>
      <w:marLeft w:val="0"/>
      <w:marRight w:val="0"/>
      <w:marTop w:val="0"/>
      <w:marBottom w:val="0"/>
      <w:divBdr>
        <w:top w:val="none" w:sz="0" w:space="0" w:color="auto"/>
        <w:left w:val="none" w:sz="0" w:space="0" w:color="auto"/>
        <w:bottom w:val="none" w:sz="0" w:space="0" w:color="auto"/>
        <w:right w:val="none" w:sz="0" w:space="0" w:color="auto"/>
      </w:divBdr>
    </w:div>
    <w:div w:id="145317359">
      <w:bodyDiv w:val="1"/>
      <w:marLeft w:val="0"/>
      <w:marRight w:val="0"/>
      <w:marTop w:val="0"/>
      <w:marBottom w:val="0"/>
      <w:divBdr>
        <w:top w:val="none" w:sz="0" w:space="0" w:color="auto"/>
        <w:left w:val="none" w:sz="0" w:space="0" w:color="auto"/>
        <w:bottom w:val="none" w:sz="0" w:space="0" w:color="auto"/>
        <w:right w:val="none" w:sz="0" w:space="0" w:color="auto"/>
      </w:divBdr>
    </w:div>
    <w:div w:id="302196898">
      <w:bodyDiv w:val="1"/>
      <w:marLeft w:val="0"/>
      <w:marRight w:val="0"/>
      <w:marTop w:val="0"/>
      <w:marBottom w:val="0"/>
      <w:divBdr>
        <w:top w:val="none" w:sz="0" w:space="0" w:color="auto"/>
        <w:left w:val="none" w:sz="0" w:space="0" w:color="auto"/>
        <w:bottom w:val="none" w:sz="0" w:space="0" w:color="auto"/>
        <w:right w:val="none" w:sz="0" w:space="0" w:color="auto"/>
      </w:divBdr>
    </w:div>
    <w:div w:id="363748871">
      <w:bodyDiv w:val="1"/>
      <w:marLeft w:val="0"/>
      <w:marRight w:val="0"/>
      <w:marTop w:val="0"/>
      <w:marBottom w:val="0"/>
      <w:divBdr>
        <w:top w:val="none" w:sz="0" w:space="0" w:color="auto"/>
        <w:left w:val="none" w:sz="0" w:space="0" w:color="auto"/>
        <w:bottom w:val="none" w:sz="0" w:space="0" w:color="auto"/>
        <w:right w:val="none" w:sz="0" w:space="0" w:color="auto"/>
      </w:divBdr>
      <w:divsChild>
        <w:div w:id="1989433194">
          <w:marLeft w:val="0"/>
          <w:marRight w:val="0"/>
          <w:marTop w:val="0"/>
          <w:marBottom w:val="0"/>
          <w:divBdr>
            <w:top w:val="none" w:sz="0" w:space="0" w:color="auto"/>
            <w:left w:val="none" w:sz="0" w:space="0" w:color="auto"/>
            <w:bottom w:val="none" w:sz="0" w:space="0" w:color="auto"/>
            <w:right w:val="none" w:sz="0" w:space="0" w:color="auto"/>
          </w:divBdr>
          <w:divsChild>
            <w:div w:id="656081659">
              <w:marLeft w:val="0"/>
              <w:marRight w:val="0"/>
              <w:marTop w:val="0"/>
              <w:marBottom w:val="0"/>
              <w:divBdr>
                <w:top w:val="none" w:sz="0" w:space="0" w:color="auto"/>
                <w:left w:val="none" w:sz="0" w:space="0" w:color="auto"/>
                <w:bottom w:val="none" w:sz="0" w:space="0" w:color="auto"/>
                <w:right w:val="none" w:sz="0" w:space="0" w:color="auto"/>
              </w:divBdr>
            </w:div>
            <w:div w:id="177860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23463">
      <w:bodyDiv w:val="1"/>
      <w:marLeft w:val="0"/>
      <w:marRight w:val="0"/>
      <w:marTop w:val="0"/>
      <w:marBottom w:val="0"/>
      <w:divBdr>
        <w:top w:val="none" w:sz="0" w:space="0" w:color="auto"/>
        <w:left w:val="none" w:sz="0" w:space="0" w:color="auto"/>
        <w:bottom w:val="none" w:sz="0" w:space="0" w:color="auto"/>
        <w:right w:val="none" w:sz="0" w:space="0" w:color="auto"/>
      </w:divBdr>
    </w:div>
    <w:div w:id="621108856">
      <w:bodyDiv w:val="1"/>
      <w:marLeft w:val="0"/>
      <w:marRight w:val="0"/>
      <w:marTop w:val="0"/>
      <w:marBottom w:val="0"/>
      <w:divBdr>
        <w:top w:val="none" w:sz="0" w:space="0" w:color="auto"/>
        <w:left w:val="none" w:sz="0" w:space="0" w:color="auto"/>
        <w:bottom w:val="none" w:sz="0" w:space="0" w:color="auto"/>
        <w:right w:val="none" w:sz="0" w:space="0" w:color="auto"/>
      </w:divBdr>
    </w:div>
    <w:div w:id="622856369">
      <w:bodyDiv w:val="1"/>
      <w:marLeft w:val="0"/>
      <w:marRight w:val="0"/>
      <w:marTop w:val="0"/>
      <w:marBottom w:val="0"/>
      <w:divBdr>
        <w:top w:val="none" w:sz="0" w:space="0" w:color="auto"/>
        <w:left w:val="none" w:sz="0" w:space="0" w:color="auto"/>
        <w:bottom w:val="none" w:sz="0" w:space="0" w:color="auto"/>
        <w:right w:val="none" w:sz="0" w:space="0" w:color="auto"/>
      </w:divBdr>
    </w:div>
    <w:div w:id="631134801">
      <w:bodyDiv w:val="1"/>
      <w:marLeft w:val="0"/>
      <w:marRight w:val="0"/>
      <w:marTop w:val="0"/>
      <w:marBottom w:val="0"/>
      <w:divBdr>
        <w:top w:val="none" w:sz="0" w:space="0" w:color="auto"/>
        <w:left w:val="none" w:sz="0" w:space="0" w:color="auto"/>
        <w:bottom w:val="none" w:sz="0" w:space="0" w:color="auto"/>
        <w:right w:val="none" w:sz="0" w:space="0" w:color="auto"/>
      </w:divBdr>
    </w:div>
    <w:div w:id="655382582">
      <w:bodyDiv w:val="1"/>
      <w:marLeft w:val="0"/>
      <w:marRight w:val="0"/>
      <w:marTop w:val="0"/>
      <w:marBottom w:val="0"/>
      <w:divBdr>
        <w:top w:val="none" w:sz="0" w:space="0" w:color="auto"/>
        <w:left w:val="none" w:sz="0" w:space="0" w:color="auto"/>
        <w:bottom w:val="none" w:sz="0" w:space="0" w:color="auto"/>
        <w:right w:val="none" w:sz="0" w:space="0" w:color="auto"/>
      </w:divBdr>
    </w:div>
    <w:div w:id="717553948">
      <w:bodyDiv w:val="1"/>
      <w:marLeft w:val="0"/>
      <w:marRight w:val="0"/>
      <w:marTop w:val="0"/>
      <w:marBottom w:val="0"/>
      <w:divBdr>
        <w:top w:val="none" w:sz="0" w:space="0" w:color="auto"/>
        <w:left w:val="none" w:sz="0" w:space="0" w:color="auto"/>
        <w:bottom w:val="none" w:sz="0" w:space="0" w:color="auto"/>
        <w:right w:val="none" w:sz="0" w:space="0" w:color="auto"/>
      </w:divBdr>
    </w:div>
    <w:div w:id="772407491">
      <w:bodyDiv w:val="1"/>
      <w:marLeft w:val="0"/>
      <w:marRight w:val="0"/>
      <w:marTop w:val="0"/>
      <w:marBottom w:val="0"/>
      <w:divBdr>
        <w:top w:val="none" w:sz="0" w:space="0" w:color="auto"/>
        <w:left w:val="none" w:sz="0" w:space="0" w:color="auto"/>
        <w:bottom w:val="none" w:sz="0" w:space="0" w:color="auto"/>
        <w:right w:val="none" w:sz="0" w:space="0" w:color="auto"/>
      </w:divBdr>
    </w:div>
    <w:div w:id="827405871">
      <w:bodyDiv w:val="1"/>
      <w:marLeft w:val="0"/>
      <w:marRight w:val="0"/>
      <w:marTop w:val="0"/>
      <w:marBottom w:val="0"/>
      <w:divBdr>
        <w:top w:val="none" w:sz="0" w:space="0" w:color="auto"/>
        <w:left w:val="none" w:sz="0" w:space="0" w:color="auto"/>
        <w:bottom w:val="none" w:sz="0" w:space="0" w:color="auto"/>
        <w:right w:val="none" w:sz="0" w:space="0" w:color="auto"/>
      </w:divBdr>
    </w:div>
    <w:div w:id="829980457">
      <w:bodyDiv w:val="1"/>
      <w:marLeft w:val="0"/>
      <w:marRight w:val="0"/>
      <w:marTop w:val="0"/>
      <w:marBottom w:val="0"/>
      <w:divBdr>
        <w:top w:val="none" w:sz="0" w:space="0" w:color="auto"/>
        <w:left w:val="none" w:sz="0" w:space="0" w:color="auto"/>
        <w:bottom w:val="none" w:sz="0" w:space="0" w:color="auto"/>
        <w:right w:val="none" w:sz="0" w:space="0" w:color="auto"/>
      </w:divBdr>
    </w:div>
    <w:div w:id="915171388">
      <w:bodyDiv w:val="1"/>
      <w:marLeft w:val="0"/>
      <w:marRight w:val="0"/>
      <w:marTop w:val="0"/>
      <w:marBottom w:val="0"/>
      <w:divBdr>
        <w:top w:val="none" w:sz="0" w:space="0" w:color="auto"/>
        <w:left w:val="none" w:sz="0" w:space="0" w:color="auto"/>
        <w:bottom w:val="none" w:sz="0" w:space="0" w:color="auto"/>
        <w:right w:val="none" w:sz="0" w:space="0" w:color="auto"/>
      </w:divBdr>
    </w:div>
    <w:div w:id="1030762430">
      <w:bodyDiv w:val="1"/>
      <w:marLeft w:val="0"/>
      <w:marRight w:val="0"/>
      <w:marTop w:val="0"/>
      <w:marBottom w:val="0"/>
      <w:divBdr>
        <w:top w:val="none" w:sz="0" w:space="0" w:color="auto"/>
        <w:left w:val="none" w:sz="0" w:space="0" w:color="auto"/>
        <w:bottom w:val="none" w:sz="0" w:space="0" w:color="auto"/>
        <w:right w:val="none" w:sz="0" w:space="0" w:color="auto"/>
      </w:divBdr>
    </w:div>
    <w:div w:id="1081950692">
      <w:bodyDiv w:val="1"/>
      <w:marLeft w:val="0"/>
      <w:marRight w:val="0"/>
      <w:marTop w:val="0"/>
      <w:marBottom w:val="0"/>
      <w:divBdr>
        <w:top w:val="none" w:sz="0" w:space="0" w:color="auto"/>
        <w:left w:val="none" w:sz="0" w:space="0" w:color="auto"/>
        <w:bottom w:val="none" w:sz="0" w:space="0" w:color="auto"/>
        <w:right w:val="none" w:sz="0" w:space="0" w:color="auto"/>
      </w:divBdr>
    </w:div>
    <w:div w:id="1105466012">
      <w:bodyDiv w:val="1"/>
      <w:marLeft w:val="0"/>
      <w:marRight w:val="0"/>
      <w:marTop w:val="0"/>
      <w:marBottom w:val="0"/>
      <w:divBdr>
        <w:top w:val="none" w:sz="0" w:space="0" w:color="auto"/>
        <w:left w:val="none" w:sz="0" w:space="0" w:color="auto"/>
        <w:bottom w:val="none" w:sz="0" w:space="0" w:color="auto"/>
        <w:right w:val="none" w:sz="0" w:space="0" w:color="auto"/>
      </w:divBdr>
      <w:divsChild>
        <w:div w:id="790708085">
          <w:marLeft w:val="0"/>
          <w:marRight w:val="0"/>
          <w:marTop w:val="0"/>
          <w:marBottom w:val="0"/>
          <w:divBdr>
            <w:top w:val="none" w:sz="0" w:space="0" w:color="auto"/>
            <w:left w:val="none" w:sz="0" w:space="0" w:color="auto"/>
            <w:bottom w:val="none" w:sz="0" w:space="0" w:color="auto"/>
            <w:right w:val="none" w:sz="0" w:space="0" w:color="auto"/>
          </w:divBdr>
          <w:divsChild>
            <w:div w:id="839352203">
              <w:marLeft w:val="0"/>
              <w:marRight w:val="0"/>
              <w:marTop w:val="0"/>
              <w:marBottom w:val="0"/>
              <w:divBdr>
                <w:top w:val="none" w:sz="0" w:space="0" w:color="auto"/>
                <w:left w:val="none" w:sz="0" w:space="0" w:color="auto"/>
                <w:bottom w:val="none" w:sz="0" w:space="0" w:color="auto"/>
                <w:right w:val="none" w:sz="0" w:space="0" w:color="auto"/>
              </w:divBdr>
              <w:divsChild>
                <w:div w:id="73092793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038893973">
          <w:marLeft w:val="0"/>
          <w:marRight w:val="0"/>
          <w:marTop w:val="0"/>
          <w:marBottom w:val="0"/>
          <w:divBdr>
            <w:top w:val="none" w:sz="0" w:space="0" w:color="auto"/>
            <w:left w:val="none" w:sz="0" w:space="0" w:color="auto"/>
            <w:bottom w:val="none" w:sz="0" w:space="0" w:color="auto"/>
            <w:right w:val="none" w:sz="0" w:space="0" w:color="auto"/>
          </w:divBdr>
          <w:divsChild>
            <w:div w:id="449132012">
              <w:marLeft w:val="0"/>
              <w:marRight w:val="0"/>
              <w:marTop w:val="0"/>
              <w:marBottom w:val="0"/>
              <w:divBdr>
                <w:top w:val="none" w:sz="0" w:space="0" w:color="auto"/>
                <w:left w:val="none" w:sz="0" w:space="0" w:color="auto"/>
                <w:bottom w:val="none" w:sz="0" w:space="0" w:color="auto"/>
                <w:right w:val="none" w:sz="0" w:space="0" w:color="auto"/>
              </w:divBdr>
              <w:divsChild>
                <w:div w:id="165579491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173881987">
      <w:bodyDiv w:val="1"/>
      <w:marLeft w:val="0"/>
      <w:marRight w:val="0"/>
      <w:marTop w:val="0"/>
      <w:marBottom w:val="0"/>
      <w:divBdr>
        <w:top w:val="none" w:sz="0" w:space="0" w:color="auto"/>
        <w:left w:val="none" w:sz="0" w:space="0" w:color="auto"/>
        <w:bottom w:val="none" w:sz="0" w:space="0" w:color="auto"/>
        <w:right w:val="none" w:sz="0" w:space="0" w:color="auto"/>
      </w:divBdr>
    </w:div>
    <w:div w:id="1243297930">
      <w:bodyDiv w:val="1"/>
      <w:marLeft w:val="0"/>
      <w:marRight w:val="0"/>
      <w:marTop w:val="0"/>
      <w:marBottom w:val="0"/>
      <w:divBdr>
        <w:top w:val="none" w:sz="0" w:space="0" w:color="auto"/>
        <w:left w:val="none" w:sz="0" w:space="0" w:color="auto"/>
        <w:bottom w:val="none" w:sz="0" w:space="0" w:color="auto"/>
        <w:right w:val="none" w:sz="0" w:space="0" w:color="auto"/>
      </w:divBdr>
    </w:div>
    <w:div w:id="1305282854">
      <w:bodyDiv w:val="1"/>
      <w:marLeft w:val="0"/>
      <w:marRight w:val="0"/>
      <w:marTop w:val="0"/>
      <w:marBottom w:val="0"/>
      <w:divBdr>
        <w:top w:val="none" w:sz="0" w:space="0" w:color="auto"/>
        <w:left w:val="none" w:sz="0" w:space="0" w:color="auto"/>
        <w:bottom w:val="none" w:sz="0" w:space="0" w:color="auto"/>
        <w:right w:val="none" w:sz="0" w:space="0" w:color="auto"/>
      </w:divBdr>
    </w:div>
    <w:div w:id="1460875325">
      <w:bodyDiv w:val="1"/>
      <w:marLeft w:val="0"/>
      <w:marRight w:val="0"/>
      <w:marTop w:val="0"/>
      <w:marBottom w:val="0"/>
      <w:divBdr>
        <w:top w:val="none" w:sz="0" w:space="0" w:color="auto"/>
        <w:left w:val="none" w:sz="0" w:space="0" w:color="auto"/>
        <w:bottom w:val="none" w:sz="0" w:space="0" w:color="auto"/>
        <w:right w:val="none" w:sz="0" w:space="0" w:color="auto"/>
      </w:divBdr>
    </w:div>
    <w:div w:id="1519269478">
      <w:bodyDiv w:val="1"/>
      <w:marLeft w:val="0"/>
      <w:marRight w:val="0"/>
      <w:marTop w:val="0"/>
      <w:marBottom w:val="0"/>
      <w:divBdr>
        <w:top w:val="none" w:sz="0" w:space="0" w:color="auto"/>
        <w:left w:val="none" w:sz="0" w:space="0" w:color="auto"/>
        <w:bottom w:val="none" w:sz="0" w:space="0" w:color="auto"/>
        <w:right w:val="none" w:sz="0" w:space="0" w:color="auto"/>
      </w:divBdr>
    </w:div>
    <w:div w:id="1647314679">
      <w:bodyDiv w:val="1"/>
      <w:marLeft w:val="0"/>
      <w:marRight w:val="0"/>
      <w:marTop w:val="0"/>
      <w:marBottom w:val="0"/>
      <w:divBdr>
        <w:top w:val="none" w:sz="0" w:space="0" w:color="auto"/>
        <w:left w:val="none" w:sz="0" w:space="0" w:color="auto"/>
        <w:bottom w:val="none" w:sz="0" w:space="0" w:color="auto"/>
        <w:right w:val="none" w:sz="0" w:space="0" w:color="auto"/>
      </w:divBdr>
    </w:div>
    <w:div w:id="1654796271">
      <w:bodyDiv w:val="1"/>
      <w:marLeft w:val="0"/>
      <w:marRight w:val="0"/>
      <w:marTop w:val="0"/>
      <w:marBottom w:val="0"/>
      <w:divBdr>
        <w:top w:val="none" w:sz="0" w:space="0" w:color="auto"/>
        <w:left w:val="none" w:sz="0" w:space="0" w:color="auto"/>
        <w:bottom w:val="none" w:sz="0" w:space="0" w:color="auto"/>
        <w:right w:val="none" w:sz="0" w:space="0" w:color="auto"/>
      </w:divBdr>
    </w:div>
    <w:div w:id="1677808797">
      <w:bodyDiv w:val="1"/>
      <w:marLeft w:val="0"/>
      <w:marRight w:val="0"/>
      <w:marTop w:val="0"/>
      <w:marBottom w:val="0"/>
      <w:divBdr>
        <w:top w:val="none" w:sz="0" w:space="0" w:color="auto"/>
        <w:left w:val="none" w:sz="0" w:space="0" w:color="auto"/>
        <w:bottom w:val="none" w:sz="0" w:space="0" w:color="auto"/>
        <w:right w:val="none" w:sz="0" w:space="0" w:color="auto"/>
      </w:divBdr>
    </w:div>
    <w:div w:id="1687096251">
      <w:bodyDiv w:val="1"/>
      <w:marLeft w:val="0"/>
      <w:marRight w:val="0"/>
      <w:marTop w:val="0"/>
      <w:marBottom w:val="0"/>
      <w:divBdr>
        <w:top w:val="none" w:sz="0" w:space="0" w:color="auto"/>
        <w:left w:val="none" w:sz="0" w:space="0" w:color="auto"/>
        <w:bottom w:val="none" w:sz="0" w:space="0" w:color="auto"/>
        <w:right w:val="none" w:sz="0" w:space="0" w:color="auto"/>
      </w:divBdr>
    </w:div>
    <w:div w:id="1688210534">
      <w:bodyDiv w:val="1"/>
      <w:marLeft w:val="0"/>
      <w:marRight w:val="0"/>
      <w:marTop w:val="0"/>
      <w:marBottom w:val="0"/>
      <w:divBdr>
        <w:top w:val="none" w:sz="0" w:space="0" w:color="auto"/>
        <w:left w:val="none" w:sz="0" w:space="0" w:color="auto"/>
        <w:bottom w:val="none" w:sz="0" w:space="0" w:color="auto"/>
        <w:right w:val="none" w:sz="0" w:space="0" w:color="auto"/>
      </w:divBdr>
    </w:div>
    <w:div w:id="1723796151">
      <w:bodyDiv w:val="1"/>
      <w:marLeft w:val="0"/>
      <w:marRight w:val="0"/>
      <w:marTop w:val="0"/>
      <w:marBottom w:val="0"/>
      <w:divBdr>
        <w:top w:val="none" w:sz="0" w:space="0" w:color="auto"/>
        <w:left w:val="none" w:sz="0" w:space="0" w:color="auto"/>
        <w:bottom w:val="none" w:sz="0" w:space="0" w:color="auto"/>
        <w:right w:val="none" w:sz="0" w:space="0" w:color="auto"/>
      </w:divBdr>
    </w:div>
    <w:div w:id="1726642354">
      <w:bodyDiv w:val="1"/>
      <w:marLeft w:val="0"/>
      <w:marRight w:val="0"/>
      <w:marTop w:val="0"/>
      <w:marBottom w:val="0"/>
      <w:divBdr>
        <w:top w:val="none" w:sz="0" w:space="0" w:color="auto"/>
        <w:left w:val="none" w:sz="0" w:space="0" w:color="auto"/>
        <w:bottom w:val="none" w:sz="0" w:space="0" w:color="auto"/>
        <w:right w:val="none" w:sz="0" w:space="0" w:color="auto"/>
      </w:divBdr>
    </w:div>
    <w:div w:id="1731806367">
      <w:bodyDiv w:val="1"/>
      <w:marLeft w:val="0"/>
      <w:marRight w:val="0"/>
      <w:marTop w:val="0"/>
      <w:marBottom w:val="0"/>
      <w:divBdr>
        <w:top w:val="none" w:sz="0" w:space="0" w:color="auto"/>
        <w:left w:val="none" w:sz="0" w:space="0" w:color="auto"/>
        <w:bottom w:val="none" w:sz="0" w:space="0" w:color="auto"/>
        <w:right w:val="none" w:sz="0" w:space="0" w:color="auto"/>
      </w:divBdr>
    </w:div>
    <w:div w:id="1963731436">
      <w:bodyDiv w:val="1"/>
      <w:marLeft w:val="0"/>
      <w:marRight w:val="0"/>
      <w:marTop w:val="0"/>
      <w:marBottom w:val="0"/>
      <w:divBdr>
        <w:top w:val="none" w:sz="0" w:space="0" w:color="auto"/>
        <w:left w:val="none" w:sz="0" w:space="0" w:color="auto"/>
        <w:bottom w:val="none" w:sz="0" w:space="0" w:color="auto"/>
        <w:right w:val="none" w:sz="0" w:space="0" w:color="auto"/>
      </w:divBdr>
    </w:div>
    <w:div w:id="2046174308">
      <w:bodyDiv w:val="1"/>
      <w:marLeft w:val="0"/>
      <w:marRight w:val="0"/>
      <w:marTop w:val="0"/>
      <w:marBottom w:val="0"/>
      <w:divBdr>
        <w:top w:val="none" w:sz="0" w:space="0" w:color="auto"/>
        <w:left w:val="none" w:sz="0" w:space="0" w:color="auto"/>
        <w:bottom w:val="none" w:sz="0" w:space="0" w:color="auto"/>
        <w:right w:val="none" w:sz="0" w:space="0" w:color="auto"/>
      </w:divBdr>
    </w:div>
    <w:div w:id="2062631488">
      <w:bodyDiv w:val="1"/>
      <w:marLeft w:val="0"/>
      <w:marRight w:val="0"/>
      <w:marTop w:val="0"/>
      <w:marBottom w:val="0"/>
      <w:divBdr>
        <w:top w:val="none" w:sz="0" w:space="0" w:color="auto"/>
        <w:left w:val="none" w:sz="0" w:space="0" w:color="auto"/>
        <w:bottom w:val="none" w:sz="0" w:space="0" w:color="auto"/>
        <w:right w:val="none" w:sz="0" w:space="0" w:color="auto"/>
      </w:divBdr>
    </w:div>
    <w:div w:id="210614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ne\AppData\Roaming\Microsoft\Templates\&#35770;&#25991;&#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33AE62-3BEA-4597-83EE-9A3C5BFF39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论文模板.dotx</Template>
  <TotalTime>689</TotalTime>
  <Pages>25</Pages>
  <Words>5057</Words>
  <Characters>30448</Characters>
  <Application>Microsoft Office Word</Application>
  <DocSecurity>0</DocSecurity>
  <Lines>801</Lines>
  <Paragraphs>710</Paragraphs>
  <ScaleCrop>false</ScaleCrop>
  <Company/>
  <LinksUpToDate>false</LinksUpToDate>
  <CharactersWithSpaces>34795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Carnegie</dc:creator>
  <cp:keywords/>
  <dc:description/>
  <cp:lastModifiedBy>Dale Carnegie</cp:lastModifiedBy>
  <cp:revision>88</cp:revision>
  <cp:lastPrinted>2025-05-22T07:32:00Z</cp:lastPrinted>
  <dcterms:created xsi:type="dcterms:W3CDTF">2025-05-14T07:37:00Z</dcterms:created>
  <dcterms:modified xsi:type="dcterms:W3CDTF">2025-05-22T07:33:00Z</dcterms:modified>
</cp:coreProperties>
</file>